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13C" w:rsidRPr="009D78BF" w:rsidRDefault="0046313C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 У Т В Е Р Ж Д А Ю »</w:t>
      </w:r>
    </w:p>
    <w:p w:rsidR="0046313C" w:rsidRPr="009D78BF" w:rsidRDefault="0046313C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46313C" w:rsidRPr="009D78BF" w:rsidRDefault="0046313C" w:rsidP="00155CCA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г.Омску</w:t>
      </w:r>
    </w:p>
    <w:p w:rsidR="0046313C" w:rsidRPr="009D78BF" w:rsidRDefault="0046313C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46313C" w:rsidRPr="009D78BF" w:rsidRDefault="0046313C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46313C" w:rsidRPr="009D78BF" w:rsidRDefault="0046313C" w:rsidP="00155CCA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46313C" w:rsidRPr="00155CCA" w:rsidRDefault="0046313C" w:rsidP="00451C0A">
      <w:pPr>
        <w:jc w:val="both"/>
        <w:rPr>
          <w:color w:val="000000"/>
          <w:sz w:val="28"/>
          <w:szCs w:val="28"/>
        </w:rPr>
      </w:pPr>
    </w:p>
    <w:p w:rsidR="0046313C" w:rsidRPr="009D78BF" w:rsidRDefault="0046313C" w:rsidP="00155CCA">
      <w:pPr>
        <w:jc w:val="center"/>
        <w:rPr>
          <w:sz w:val="28"/>
          <w:szCs w:val="28"/>
        </w:rPr>
      </w:pPr>
      <w:r w:rsidRPr="0020780B">
        <w:rPr>
          <w:color w:val="000000"/>
          <w:sz w:val="28"/>
          <w:szCs w:val="28"/>
        </w:rPr>
        <w:tab/>
      </w:r>
      <w:r w:rsidRPr="009D78BF">
        <w:rPr>
          <w:sz w:val="28"/>
          <w:szCs w:val="28"/>
        </w:rPr>
        <w:t>Информационно-аналитическая записка</w:t>
      </w:r>
    </w:p>
    <w:p w:rsidR="0046313C" w:rsidRPr="00155CCA" w:rsidRDefault="0046313C" w:rsidP="00155CC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работе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 Омску капитана</w:t>
      </w:r>
      <w:r w:rsidRPr="009D78BF">
        <w:rPr>
          <w:sz w:val="28"/>
          <w:szCs w:val="28"/>
        </w:rPr>
        <w:t xml:space="preserve"> полиции </w:t>
      </w:r>
      <w:r>
        <w:rPr>
          <w:sz w:val="28"/>
          <w:szCs w:val="28"/>
        </w:rPr>
        <w:t>Шапошник С.И. на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обслуживаемой им территории</w:t>
      </w:r>
      <w:r w:rsidRPr="009D78BF">
        <w:rPr>
          <w:sz w:val="28"/>
          <w:szCs w:val="28"/>
        </w:rPr>
        <w:t>.</w:t>
      </w:r>
    </w:p>
    <w:p w:rsidR="0046313C" w:rsidRPr="001A4428" w:rsidRDefault="0046313C" w:rsidP="008F05BB">
      <w:pPr>
        <w:ind w:firstLine="708"/>
        <w:jc w:val="both"/>
        <w:rPr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3</w:t>
      </w:r>
      <w:r w:rsidRPr="001A4428">
        <w:rPr>
          <w:color w:val="000000"/>
          <w:sz w:val="28"/>
          <w:szCs w:val="28"/>
        </w:rPr>
        <w:t xml:space="preserve"> квартал 2012</w:t>
      </w:r>
      <w:r>
        <w:rPr>
          <w:color w:val="000000"/>
          <w:sz w:val="28"/>
          <w:szCs w:val="28"/>
        </w:rPr>
        <w:t xml:space="preserve"> </w:t>
      </w:r>
      <w:r w:rsidRPr="001A4428">
        <w:rPr>
          <w:color w:val="000000"/>
          <w:sz w:val="28"/>
          <w:szCs w:val="28"/>
        </w:rPr>
        <w:t xml:space="preserve">года на территории, обслуживаемой УПП </w:t>
      </w:r>
      <w:r>
        <w:rPr>
          <w:color w:val="000000"/>
          <w:sz w:val="28"/>
          <w:szCs w:val="28"/>
        </w:rPr>
        <w:t xml:space="preserve">Шапошник С.И. </w:t>
      </w:r>
      <w:r w:rsidRPr="001A4428">
        <w:rPr>
          <w:color w:val="000000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>
        <w:rPr>
          <w:sz w:val="28"/>
          <w:szCs w:val="28"/>
        </w:rPr>
        <w:t>4 преступления</w:t>
      </w:r>
      <w:r w:rsidRPr="001A4428">
        <w:rPr>
          <w:sz w:val="28"/>
          <w:szCs w:val="28"/>
        </w:rPr>
        <w:t xml:space="preserve">, из них раскрыто </w:t>
      </w:r>
      <w:r>
        <w:rPr>
          <w:sz w:val="28"/>
          <w:szCs w:val="28"/>
        </w:rPr>
        <w:t>2</w:t>
      </w:r>
      <w:r w:rsidRPr="001A4428">
        <w:rPr>
          <w:sz w:val="28"/>
          <w:szCs w:val="28"/>
        </w:rPr>
        <w:t xml:space="preserve"> преступлений. </w:t>
      </w:r>
      <w:r>
        <w:rPr>
          <w:sz w:val="28"/>
          <w:szCs w:val="28"/>
        </w:rPr>
        <w:t>Побои – (1)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угроза убийством </w:t>
      </w:r>
      <w:r w:rsidRPr="001A4428">
        <w:rPr>
          <w:sz w:val="28"/>
          <w:szCs w:val="28"/>
        </w:rPr>
        <w:t>–</w:t>
      </w:r>
      <w:r>
        <w:rPr>
          <w:sz w:val="28"/>
          <w:szCs w:val="28"/>
        </w:rPr>
        <w:t xml:space="preserve"> (1)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кража – (1),</w:t>
      </w:r>
      <w:r w:rsidRPr="001A4428">
        <w:rPr>
          <w:sz w:val="28"/>
          <w:szCs w:val="28"/>
        </w:rPr>
        <w:t xml:space="preserve">  </w:t>
      </w:r>
      <w:r>
        <w:rPr>
          <w:sz w:val="28"/>
          <w:szCs w:val="28"/>
        </w:rPr>
        <w:t>незаконное хранение наркотических средств – (1)</w:t>
      </w:r>
      <w:r w:rsidRPr="001A4428">
        <w:rPr>
          <w:sz w:val="28"/>
          <w:szCs w:val="28"/>
        </w:rPr>
        <w:t xml:space="preserve">. </w:t>
      </w:r>
    </w:p>
    <w:p w:rsidR="0046313C" w:rsidRDefault="0046313C" w:rsidP="008F05BB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 xml:space="preserve">УУП </w:t>
      </w:r>
      <w:r>
        <w:rPr>
          <w:sz w:val="28"/>
          <w:szCs w:val="28"/>
        </w:rPr>
        <w:t>Шапошник С.И. было выявлено 2 и раскрыто 1 преступление</w:t>
      </w:r>
      <w:r w:rsidRPr="001A4428">
        <w:rPr>
          <w:sz w:val="28"/>
          <w:szCs w:val="28"/>
        </w:rPr>
        <w:t xml:space="preserve">.  </w:t>
      </w:r>
      <w:r w:rsidRPr="009D78BF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 xml:space="preserve">же за отчетный период было составлено </w:t>
      </w:r>
      <w:r>
        <w:rPr>
          <w:sz w:val="28"/>
          <w:szCs w:val="28"/>
        </w:rPr>
        <w:t>33</w:t>
      </w:r>
      <w:r w:rsidRPr="009D78BF">
        <w:rPr>
          <w:sz w:val="28"/>
          <w:szCs w:val="28"/>
        </w:rPr>
        <w:t xml:space="preserve"> протоколов об административных правонарушениях.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>
        <w:rPr>
          <w:sz w:val="28"/>
          <w:szCs w:val="28"/>
        </w:rPr>
        <w:t>составлено 20 протоколов, з</w:t>
      </w:r>
      <w:r w:rsidRPr="009D78BF">
        <w:rPr>
          <w:sz w:val="28"/>
          <w:szCs w:val="28"/>
        </w:rPr>
        <w:t xml:space="preserve">а мелкое хулиганство составлено </w:t>
      </w:r>
      <w:r>
        <w:rPr>
          <w:sz w:val="28"/>
          <w:szCs w:val="28"/>
        </w:rPr>
        <w:t>3 протокола, за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нарушение тишины и спокойствия граждан 4 протокола, з</w:t>
      </w:r>
      <w:r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>
        <w:rPr>
          <w:sz w:val="28"/>
          <w:szCs w:val="28"/>
        </w:rPr>
        <w:t xml:space="preserve">  2,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>а нар</w:t>
      </w:r>
      <w:r>
        <w:rPr>
          <w:sz w:val="28"/>
          <w:szCs w:val="28"/>
        </w:rPr>
        <w:t xml:space="preserve">ушение правил хранения и перерегистрации оружия 1. </w:t>
      </w:r>
    </w:p>
    <w:p w:rsidR="0046313C" w:rsidRPr="009D78BF" w:rsidRDefault="0046313C" w:rsidP="00155CC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30</w:t>
      </w:r>
      <w:r w:rsidRPr="001A4428">
        <w:rPr>
          <w:sz w:val="28"/>
          <w:szCs w:val="28"/>
        </w:rPr>
        <w:t>.0</w:t>
      </w:r>
      <w:r>
        <w:rPr>
          <w:sz w:val="28"/>
          <w:szCs w:val="28"/>
        </w:rPr>
        <w:t>9</w:t>
      </w:r>
      <w:r w:rsidRPr="001A4428">
        <w:rPr>
          <w:sz w:val="28"/>
          <w:szCs w:val="28"/>
        </w:rPr>
        <w:t xml:space="preserve">.2012  на учете УУП ОП № 8 УМВД России по г.Омску капитана полиции Никифорова А.А. состоит </w:t>
      </w:r>
      <w:r>
        <w:rPr>
          <w:sz w:val="28"/>
          <w:szCs w:val="28"/>
        </w:rPr>
        <w:t>117</w:t>
      </w:r>
      <w:r w:rsidRPr="001A4428">
        <w:rPr>
          <w:sz w:val="28"/>
          <w:szCs w:val="28"/>
        </w:rPr>
        <w:t xml:space="preserve"> лиц, ранее судимы</w:t>
      </w:r>
      <w:r>
        <w:rPr>
          <w:sz w:val="28"/>
          <w:szCs w:val="28"/>
        </w:rPr>
        <w:t>е, освободившиеся из мест лишения свободы, и</w:t>
      </w:r>
      <w:r w:rsidRPr="001A4428">
        <w:rPr>
          <w:sz w:val="28"/>
          <w:szCs w:val="28"/>
        </w:rPr>
        <w:t>з них 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>еся, условно осужденные, семейные дебоширы, несовершеннолетние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>. На всех заведены контрольные карт</w:t>
      </w:r>
      <w:r>
        <w:rPr>
          <w:sz w:val="28"/>
          <w:szCs w:val="28"/>
        </w:rPr>
        <w:t>очки и осуществляется контроль,</w:t>
      </w:r>
      <w:r w:rsidRPr="009D78BF">
        <w:rPr>
          <w:sz w:val="28"/>
          <w:szCs w:val="28"/>
        </w:rPr>
        <w:t xml:space="preserve">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46313C" w:rsidRPr="009D78BF" w:rsidRDefault="0046313C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46313C" w:rsidRPr="009D78BF" w:rsidRDefault="0046313C" w:rsidP="004F30FA">
      <w:pPr>
        <w:ind w:firstLine="708"/>
        <w:jc w:val="both"/>
        <w:rPr>
          <w:sz w:val="28"/>
          <w:szCs w:val="28"/>
        </w:rPr>
      </w:pPr>
      <w:r w:rsidRPr="009D78BF">
        <w:rPr>
          <w:sz w:val="28"/>
          <w:szCs w:val="28"/>
        </w:rPr>
        <w:t>При посещении школ</w:t>
      </w:r>
      <w:r>
        <w:rPr>
          <w:sz w:val="28"/>
          <w:szCs w:val="28"/>
        </w:rPr>
        <w:t>ы</w:t>
      </w:r>
      <w:r w:rsidRPr="009D78BF">
        <w:rPr>
          <w:sz w:val="28"/>
          <w:szCs w:val="28"/>
        </w:rPr>
        <w:t xml:space="preserve">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46313C" w:rsidRPr="001A4428" w:rsidRDefault="0046313C" w:rsidP="009D6FF3">
      <w:pPr>
        <w:tabs>
          <w:tab w:val="left" w:pos="6570"/>
        </w:tabs>
        <w:jc w:val="both"/>
        <w:rPr>
          <w:color w:val="000000"/>
          <w:sz w:val="28"/>
          <w:szCs w:val="28"/>
        </w:rPr>
      </w:pPr>
    </w:p>
    <w:p w:rsidR="0046313C" w:rsidRPr="001A4428" w:rsidRDefault="0046313C" w:rsidP="00045FDC">
      <w:pPr>
        <w:jc w:val="both"/>
        <w:rPr>
          <w:color w:val="000000"/>
          <w:sz w:val="28"/>
          <w:szCs w:val="28"/>
        </w:rPr>
      </w:pPr>
      <w:r w:rsidRPr="001A4428">
        <w:rPr>
          <w:color w:val="000000"/>
          <w:sz w:val="28"/>
          <w:szCs w:val="28"/>
        </w:rPr>
        <w:t>УУП</w:t>
      </w:r>
      <w:r>
        <w:rPr>
          <w:color w:val="000000"/>
          <w:sz w:val="28"/>
          <w:szCs w:val="28"/>
        </w:rPr>
        <w:t xml:space="preserve"> ОП № </w:t>
      </w:r>
      <w:r w:rsidRPr="001A4428">
        <w:rPr>
          <w:color w:val="000000"/>
          <w:sz w:val="28"/>
          <w:szCs w:val="28"/>
        </w:rPr>
        <w:t>8 УМВД России по г. Омску</w:t>
      </w:r>
    </w:p>
    <w:p w:rsidR="0046313C" w:rsidRDefault="0046313C" w:rsidP="00045FDC">
      <w:pPr>
        <w:jc w:val="both"/>
        <w:rPr>
          <w:color w:val="000000"/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капитан  полиции                                                  </w:t>
      </w:r>
      <w:r>
        <w:rPr>
          <w:color w:val="000000"/>
          <w:sz w:val="28"/>
          <w:szCs w:val="28"/>
        </w:rPr>
        <w:t xml:space="preserve">               </w:t>
      </w:r>
      <w:r w:rsidRPr="001A4428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С.И. Шапошник</w:t>
      </w:r>
    </w:p>
    <w:p w:rsidR="0046313C" w:rsidRDefault="0046313C" w:rsidP="00045FDC">
      <w:pPr>
        <w:jc w:val="both"/>
        <w:rPr>
          <w:color w:val="000000"/>
          <w:sz w:val="28"/>
          <w:szCs w:val="28"/>
        </w:rPr>
      </w:pPr>
    </w:p>
    <w:p w:rsidR="0046313C" w:rsidRDefault="0046313C" w:rsidP="00045FDC">
      <w:pPr>
        <w:jc w:val="both"/>
        <w:rPr>
          <w:color w:val="000000"/>
          <w:sz w:val="28"/>
          <w:szCs w:val="28"/>
        </w:rPr>
      </w:pPr>
    </w:p>
    <w:p w:rsidR="0046313C" w:rsidRDefault="0046313C" w:rsidP="00045FDC">
      <w:pPr>
        <w:jc w:val="both"/>
        <w:rPr>
          <w:color w:val="000000"/>
          <w:sz w:val="28"/>
          <w:szCs w:val="28"/>
        </w:rPr>
      </w:pPr>
    </w:p>
    <w:p w:rsidR="0046313C" w:rsidRPr="009D78BF" w:rsidRDefault="0046313C" w:rsidP="00D06F8D">
      <w:pPr>
        <w:ind w:left="5103"/>
        <w:rPr>
          <w:sz w:val="28"/>
          <w:szCs w:val="28"/>
        </w:rPr>
      </w:pPr>
      <w:r>
        <w:rPr>
          <w:sz w:val="24"/>
          <w:szCs w:val="24"/>
        </w:rPr>
        <w:t xml:space="preserve">        </w:t>
      </w:r>
      <w:r w:rsidRPr="009D78BF">
        <w:rPr>
          <w:sz w:val="28"/>
          <w:szCs w:val="28"/>
        </w:rPr>
        <w:t>« У Т В Е Р Ж Д А Ю »</w:t>
      </w:r>
    </w:p>
    <w:p w:rsidR="0046313C" w:rsidRPr="009D78BF" w:rsidRDefault="0046313C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 xml:space="preserve">Начальник </w:t>
      </w:r>
      <w:r>
        <w:rPr>
          <w:sz w:val="28"/>
          <w:szCs w:val="28"/>
        </w:rPr>
        <w:t>ОП № 8</w:t>
      </w:r>
      <w:r w:rsidRPr="009D78BF">
        <w:rPr>
          <w:sz w:val="28"/>
          <w:szCs w:val="28"/>
        </w:rPr>
        <w:t xml:space="preserve"> </w:t>
      </w:r>
    </w:p>
    <w:p w:rsidR="0046313C" w:rsidRPr="009D78BF" w:rsidRDefault="0046313C" w:rsidP="00D06F8D">
      <w:pPr>
        <w:ind w:left="5103"/>
        <w:rPr>
          <w:sz w:val="28"/>
          <w:szCs w:val="28"/>
        </w:rPr>
      </w:pPr>
      <w:r>
        <w:rPr>
          <w:sz w:val="28"/>
          <w:szCs w:val="28"/>
        </w:rPr>
        <w:t xml:space="preserve">УМВД </w:t>
      </w:r>
      <w:r w:rsidRPr="009D78BF">
        <w:rPr>
          <w:sz w:val="28"/>
          <w:szCs w:val="28"/>
        </w:rPr>
        <w:t xml:space="preserve">России </w:t>
      </w:r>
      <w:r>
        <w:rPr>
          <w:sz w:val="28"/>
          <w:szCs w:val="28"/>
        </w:rPr>
        <w:t>по г.Омску</w:t>
      </w:r>
    </w:p>
    <w:p w:rsidR="0046313C" w:rsidRPr="009D78BF" w:rsidRDefault="0046313C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полковник полиции</w:t>
      </w:r>
    </w:p>
    <w:p w:rsidR="0046313C" w:rsidRPr="009D78BF" w:rsidRDefault="0046313C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ab/>
      </w:r>
      <w:r w:rsidRPr="009D78BF">
        <w:rPr>
          <w:sz w:val="28"/>
          <w:szCs w:val="28"/>
        </w:rPr>
        <w:tab/>
      </w:r>
      <w:r>
        <w:rPr>
          <w:sz w:val="28"/>
          <w:szCs w:val="28"/>
        </w:rPr>
        <w:t xml:space="preserve">             В.Ю. Койло</w:t>
      </w:r>
    </w:p>
    <w:p w:rsidR="0046313C" w:rsidRPr="009D78BF" w:rsidRDefault="0046313C" w:rsidP="00D06F8D">
      <w:pPr>
        <w:ind w:left="5103"/>
        <w:rPr>
          <w:sz w:val="28"/>
          <w:szCs w:val="28"/>
        </w:rPr>
      </w:pPr>
      <w:r w:rsidRPr="009D78BF">
        <w:rPr>
          <w:sz w:val="28"/>
          <w:szCs w:val="28"/>
        </w:rPr>
        <w:t>«</w:t>
      </w:r>
      <w:r>
        <w:rPr>
          <w:sz w:val="28"/>
          <w:szCs w:val="28"/>
        </w:rPr>
        <w:t>___» ___________</w:t>
      </w:r>
      <w:r w:rsidRPr="009D78BF">
        <w:rPr>
          <w:sz w:val="28"/>
          <w:szCs w:val="28"/>
        </w:rPr>
        <w:t>2012 года</w:t>
      </w:r>
    </w:p>
    <w:p w:rsidR="0046313C" w:rsidRPr="00F8267C" w:rsidRDefault="0046313C" w:rsidP="00D06F8D">
      <w:pPr>
        <w:ind w:firstLine="720"/>
        <w:jc w:val="right"/>
        <w:rPr>
          <w:sz w:val="24"/>
          <w:szCs w:val="24"/>
        </w:rPr>
      </w:pPr>
    </w:p>
    <w:p w:rsidR="0046313C" w:rsidRDefault="0046313C" w:rsidP="00D06F8D">
      <w:pPr>
        <w:ind w:firstLine="720"/>
        <w:jc w:val="right"/>
      </w:pPr>
    </w:p>
    <w:p w:rsidR="0046313C" w:rsidRPr="0039002F" w:rsidRDefault="0046313C" w:rsidP="00D06F8D">
      <w:pPr>
        <w:ind w:firstLine="708"/>
        <w:jc w:val="center"/>
        <w:rPr>
          <w:sz w:val="28"/>
          <w:szCs w:val="28"/>
        </w:rPr>
      </w:pPr>
      <w:r w:rsidRPr="0039002F">
        <w:rPr>
          <w:sz w:val="28"/>
          <w:szCs w:val="28"/>
        </w:rPr>
        <w:t>О Т Ч Е Т</w:t>
      </w:r>
    </w:p>
    <w:p w:rsidR="0046313C" w:rsidRDefault="0046313C" w:rsidP="00D06F8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78BF">
        <w:rPr>
          <w:sz w:val="28"/>
          <w:szCs w:val="28"/>
        </w:rPr>
        <w:t>УУП</w:t>
      </w:r>
      <w:r>
        <w:rPr>
          <w:sz w:val="28"/>
          <w:szCs w:val="28"/>
        </w:rPr>
        <w:t xml:space="preserve"> ОП №8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D78B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 Омску капитана</w:t>
      </w:r>
      <w:r w:rsidRPr="009D78BF">
        <w:rPr>
          <w:sz w:val="28"/>
          <w:szCs w:val="28"/>
        </w:rPr>
        <w:t xml:space="preserve"> полиции </w:t>
      </w:r>
      <w:r>
        <w:rPr>
          <w:sz w:val="28"/>
          <w:szCs w:val="28"/>
        </w:rPr>
        <w:t>Шапошник С.И.</w:t>
      </w:r>
      <w:r w:rsidRPr="009D78BF">
        <w:rPr>
          <w:sz w:val="28"/>
          <w:szCs w:val="28"/>
        </w:rPr>
        <w:t xml:space="preserve"> </w:t>
      </w:r>
    </w:p>
    <w:p w:rsidR="0046313C" w:rsidRPr="00155CCA" w:rsidRDefault="0046313C" w:rsidP="00D06F8D">
      <w:pPr>
        <w:jc w:val="center"/>
        <w:rPr>
          <w:sz w:val="28"/>
          <w:szCs w:val="28"/>
        </w:rPr>
      </w:pPr>
    </w:p>
    <w:p w:rsidR="0046313C" w:rsidRDefault="0046313C" w:rsidP="00020FD5">
      <w:pPr>
        <w:ind w:firstLine="708"/>
        <w:jc w:val="both"/>
        <w:rPr>
          <w:sz w:val="28"/>
          <w:szCs w:val="28"/>
        </w:rPr>
      </w:pPr>
      <w:r w:rsidRPr="001A4428">
        <w:rPr>
          <w:color w:val="000000"/>
          <w:sz w:val="28"/>
          <w:szCs w:val="28"/>
        </w:rPr>
        <w:t xml:space="preserve">За </w:t>
      </w:r>
      <w:r>
        <w:rPr>
          <w:color w:val="000000"/>
          <w:sz w:val="28"/>
          <w:szCs w:val="28"/>
        </w:rPr>
        <w:t>3</w:t>
      </w:r>
      <w:r w:rsidRPr="001A4428">
        <w:rPr>
          <w:color w:val="000000"/>
          <w:sz w:val="28"/>
          <w:szCs w:val="28"/>
        </w:rPr>
        <w:t xml:space="preserve"> квартал 2012</w:t>
      </w:r>
      <w:r>
        <w:rPr>
          <w:color w:val="000000"/>
          <w:sz w:val="28"/>
          <w:szCs w:val="28"/>
        </w:rPr>
        <w:t xml:space="preserve"> </w:t>
      </w:r>
      <w:r w:rsidRPr="001A4428">
        <w:rPr>
          <w:color w:val="000000"/>
          <w:sz w:val="28"/>
          <w:szCs w:val="28"/>
        </w:rPr>
        <w:t>года на обслуживаемо</w:t>
      </w:r>
      <w:r>
        <w:rPr>
          <w:color w:val="000000"/>
          <w:sz w:val="28"/>
          <w:szCs w:val="28"/>
        </w:rPr>
        <w:t>м мною</w:t>
      </w:r>
      <w:r w:rsidRPr="001A442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административном участке</w:t>
      </w:r>
      <w:r w:rsidRPr="001A4428">
        <w:rPr>
          <w:color w:val="000000"/>
          <w:sz w:val="28"/>
          <w:szCs w:val="28"/>
        </w:rPr>
        <w:t xml:space="preserve"> </w:t>
      </w:r>
      <w:r w:rsidRPr="001A4428">
        <w:rPr>
          <w:sz w:val="28"/>
          <w:szCs w:val="28"/>
        </w:rPr>
        <w:t xml:space="preserve">совершено </w:t>
      </w:r>
      <w:r>
        <w:rPr>
          <w:sz w:val="28"/>
          <w:szCs w:val="28"/>
        </w:rPr>
        <w:t>4 преступления</w:t>
      </w:r>
      <w:r w:rsidRPr="001A4428">
        <w:rPr>
          <w:sz w:val="28"/>
          <w:szCs w:val="28"/>
        </w:rPr>
        <w:t xml:space="preserve">, из них раскрыто </w:t>
      </w:r>
      <w:r>
        <w:rPr>
          <w:sz w:val="28"/>
          <w:szCs w:val="28"/>
        </w:rPr>
        <w:t>2</w:t>
      </w:r>
      <w:r w:rsidRPr="001A4428">
        <w:rPr>
          <w:sz w:val="28"/>
          <w:szCs w:val="28"/>
        </w:rPr>
        <w:t xml:space="preserve"> преступлений. </w:t>
      </w:r>
      <w:r>
        <w:rPr>
          <w:sz w:val="28"/>
          <w:szCs w:val="28"/>
        </w:rPr>
        <w:t>Побои – (1)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угроза убийством </w:t>
      </w:r>
      <w:r w:rsidRPr="001A4428">
        <w:rPr>
          <w:sz w:val="28"/>
          <w:szCs w:val="28"/>
        </w:rPr>
        <w:t>–</w:t>
      </w:r>
      <w:r>
        <w:rPr>
          <w:sz w:val="28"/>
          <w:szCs w:val="28"/>
        </w:rPr>
        <w:t xml:space="preserve"> (1)</w:t>
      </w:r>
      <w:r w:rsidRPr="001A4428">
        <w:rPr>
          <w:sz w:val="28"/>
          <w:szCs w:val="28"/>
        </w:rPr>
        <w:t xml:space="preserve">, </w:t>
      </w:r>
      <w:r>
        <w:rPr>
          <w:sz w:val="28"/>
          <w:szCs w:val="28"/>
        </w:rPr>
        <w:t>кража – (1),</w:t>
      </w:r>
      <w:r w:rsidRPr="001A4428">
        <w:rPr>
          <w:sz w:val="28"/>
          <w:szCs w:val="28"/>
        </w:rPr>
        <w:t xml:space="preserve">  </w:t>
      </w:r>
      <w:r>
        <w:rPr>
          <w:sz w:val="28"/>
          <w:szCs w:val="28"/>
        </w:rPr>
        <w:t>незаконное хранение наркотических средств – (1)</w:t>
      </w:r>
      <w:r w:rsidRPr="001A4428">
        <w:rPr>
          <w:sz w:val="28"/>
          <w:szCs w:val="28"/>
        </w:rPr>
        <w:t>.</w:t>
      </w:r>
    </w:p>
    <w:p w:rsidR="0046313C" w:rsidRDefault="0046313C" w:rsidP="00020FD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Лицами, находящимися в </w:t>
      </w:r>
      <w:r>
        <w:rPr>
          <w:b/>
          <w:bCs/>
          <w:sz w:val="28"/>
          <w:szCs w:val="28"/>
        </w:rPr>
        <w:t>нетрезвом состоянии</w:t>
      </w:r>
      <w:r>
        <w:rPr>
          <w:sz w:val="28"/>
          <w:szCs w:val="28"/>
        </w:rPr>
        <w:t xml:space="preserve"> совершено 1 преступления. Лицами, ранее </w:t>
      </w:r>
      <w:r>
        <w:rPr>
          <w:b/>
          <w:bCs/>
          <w:sz w:val="28"/>
          <w:szCs w:val="28"/>
        </w:rPr>
        <w:t>совершавшими преступления,</w:t>
      </w:r>
      <w:r>
        <w:rPr>
          <w:sz w:val="28"/>
          <w:szCs w:val="28"/>
        </w:rPr>
        <w:t xml:space="preserve"> совершено 2 преступления.</w:t>
      </w:r>
    </w:p>
    <w:p w:rsidR="0046313C" w:rsidRPr="0039002F" w:rsidRDefault="0046313C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За</w:t>
      </w:r>
      <w:r>
        <w:rPr>
          <w:sz w:val="28"/>
          <w:szCs w:val="28"/>
        </w:rPr>
        <w:t xml:space="preserve"> 3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года </w:t>
      </w:r>
      <w:r>
        <w:rPr>
          <w:sz w:val="28"/>
          <w:szCs w:val="28"/>
        </w:rPr>
        <w:t>мне на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исполнение поступило 336</w:t>
      </w:r>
      <w:r w:rsidRPr="0039002F">
        <w:rPr>
          <w:sz w:val="28"/>
          <w:szCs w:val="28"/>
        </w:rPr>
        <w:t xml:space="preserve"> сообщений и заявлений о преступлениях и правонарушениях, из них возбуждено </w:t>
      </w:r>
      <w:r>
        <w:rPr>
          <w:sz w:val="28"/>
          <w:szCs w:val="28"/>
        </w:rPr>
        <w:t xml:space="preserve">3 </w:t>
      </w:r>
      <w:r w:rsidRPr="0039002F">
        <w:rPr>
          <w:sz w:val="28"/>
          <w:szCs w:val="28"/>
        </w:rPr>
        <w:t>уголовных дел, из котор</w:t>
      </w:r>
      <w:r>
        <w:rPr>
          <w:sz w:val="28"/>
          <w:szCs w:val="28"/>
        </w:rPr>
        <w:t xml:space="preserve">ых нераскрытых не было. </w:t>
      </w:r>
      <w:r w:rsidRPr="0039002F">
        <w:rPr>
          <w:sz w:val="28"/>
          <w:szCs w:val="28"/>
        </w:rPr>
        <w:t>Всего за</w:t>
      </w:r>
      <w:r>
        <w:rPr>
          <w:sz w:val="28"/>
          <w:szCs w:val="28"/>
        </w:rPr>
        <w:t xml:space="preserve"> 3 квартал</w:t>
      </w:r>
      <w:r w:rsidRPr="0039002F">
        <w:rPr>
          <w:sz w:val="28"/>
          <w:szCs w:val="28"/>
        </w:rPr>
        <w:t xml:space="preserve"> 201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год </w:t>
      </w:r>
      <w:r>
        <w:rPr>
          <w:sz w:val="28"/>
          <w:szCs w:val="28"/>
        </w:rPr>
        <w:t>мною</w:t>
      </w:r>
      <w:r w:rsidRPr="0039002F">
        <w:rPr>
          <w:sz w:val="28"/>
          <w:szCs w:val="28"/>
        </w:rPr>
        <w:t xml:space="preserve"> раскрыто 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 преступлени</w:t>
      </w:r>
      <w:r>
        <w:rPr>
          <w:sz w:val="28"/>
          <w:szCs w:val="28"/>
        </w:rPr>
        <w:t>я</w:t>
      </w:r>
      <w:r w:rsidRPr="0039002F">
        <w:rPr>
          <w:sz w:val="28"/>
          <w:szCs w:val="28"/>
        </w:rPr>
        <w:t>.</w:t>
      </w:r>
    </w:p>
    <w:p w:rsidR="0046313C" w:rsidRPr="0039002F" w:rsidRDefault="0046313C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Основные преступления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совершенные на обслуживаемом мною административном участке являются причинение телесных повреждений и угроза убийством </w:t>
      </w:r>
      <w:r w:rsidRPr="0039002F">
        <w:rPr>
          <w:sz w:val="28"/>
          <w:szCs w:val="28"/>
        </w:rPr>
        <w:t>(</w:t>
      </w:r>
      <w:r>
        <w:rPr>
          <w:sz w:val="28"/>
          <w:szCs w:val="28"/>
        </w:rPr>
        <w:t>2</w:t>
      </w:r>
      <w:r w:rsidRPr="0039002F">
        <w:rPr>
          <w:sz w:val="28"/>
          <w:szCs w:val="28"/>
        </w:rPr>
        <w:t xml:space="preserve">), </w:t>
      </w:r>
      <w:r>
        <w:rPr>
          <w:sz w:val="28"/>
          <w:szCs w:val="28"/>
        </w:rPr>
        <w:t>преступления</w:t>
      </w:r>
      <w:r w:rsidRPr="0039002F">
        <w:rPr>
          <w:sz w:val="28"/>
          <w:szCs w:val="28"/>
        </w:rPr>
        <w:t xml:space="preserve"> связанные с незаконным оборотом наркотических средств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 xml:space="preserve">(1), </w:t>
      </w:r>
      <w:r>
        <w:rPr>
          <w:sz w:val="28"/>
          <w:szCs w:val="28"/>
        </w:rPr>
        <w:t>кража (1)</w:t>
      </w:r>
      <w:r w:rsidRPr="0039002F">
        <w:rPr>
          <w:sz w:val="28"/>
          <w:szCs w:val="28"/>
        </w:rPr>
        <w:t xml:space="preserve">. </w:t>
      </w:r>
    </w:p>
    <w:p w:rsidR="0046313C" w:rsidRPr="0039002F" w:rsidRDefault="0046313C" w:rsidP="00D06F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За отчетный период 3</w:t>
      </w:r>
      <w:r w:rsidRPr="0039002F">
        <w:rPr>
          <w:sz w:val="28"/>
          <w:szCs w:val="28"/>
        </w:rPr>
        <w:t xml:space="preserve"> человек</w:t>
      </w:r>
      <w:r>
        <w:rPr>
          <w:sz w:val="28"/>
          <w:szCs w:val="28"/>
        </w:rPr>
        <w:t>а</w:t>
      </w:r>
      <w:r w:rsidRPr="0039002F"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привлечены к административной ответственности за мелкое хулиганство и были арестованы судом до 15 суток, за неуплату административного штрафа арестовано 2 человека</w:t>
      </w:r>
      <w:r w:rsidRPr="0039002F">
        <w:rPr>
          <w:sz w:val="28"/>
          <w:szCs w:val="28"/>
        </w:rPr>
        <w:t>. В наркологическ</w:t>
      </w:r>
      <w:r>
        <w:rPr>
          <w:sz w:val="28"/>
          <w:szCs w:val="28"/>
        </w:rPr>
        <w:t>ое отделение на лечение помещен</w:t>
      </w:r>
      <w:r w:rsidRPr="0039002F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39002F">
        <w:rPr>
          <w:sz w:val="28"/>
          <w:szCs w:val="28"/>
        </w:rPr>
        <w:t xml:space="preserve"> человек.</w:t>
      </w:r>
      <w:r>
        <w:rPr>
          <w:sz w:val="28"/>
          <w:szCs w:val="28"/>
        </w:rPr>
        <w:t xml:space="preserve"> </w:t>
      </w:r>
    </w:p>
    <w:p w:rsidR="0046313C" w:rsidRDefault="0046313C" w:rsidP="002A779C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Также </w:t>
      </w:r>
      <w:r w:rsidRPr="009D78BF">
        <w:rPr>
          <w:sz w:val="28"/>
          <w:szCs w:val="28"/>
        </w:rPr>
        <w:t xml:space="preserve">за отчетный период было составлено </w:t>
      </w:r>
      <w:r>
        <w:rPr>
          <w:sz w:val="28"/>
          <w:szCs w:val="28"/>
        </w:rPr>
        <w:t>33</w:t>
      </w:r>
      <w:r w:rsidRPr="009D78BF">
        <w:rPr>
          <w:sz w:val="28"/>
          <w:szCs w:val="28"/>
        </w:rPr>
        <w:t xml:space="preserve"> протоколов об административных правонарушениях.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 xml:space="preserve">а появление в общественном месте в состоянии опьянения, оскорбляющем человеческое достоинство и общественную нравственность </w:t>
      </w:r>
      <w:r>
        <w:rPr>
          <w:sz w:val="28"/>
          <w:szCs w:val="28"/>
        </w:rPr>
        <w:t>составлено 20 протокола, з</w:t>
      </w:r>
      <w:r w:rsidRPr="009D78BF">
        <w:rPr>
          <w:sz w:val="28"/>
          <w:szCs w:val="28"/>
        </w:rPr>
        <w:t xml:space="preserve">а мелкое хулиганство составлено </w:t>
      </w:r>
      <w:r>
        <w:rPr>
          <w:sz w:val="28"/>
          <w:szCs w:val="28"/>
        </w:rPr>
        <w:t>2 протокола, за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нарушение тишины и спокойствия граждан 4 протокола, з</w:t>
      </w:r>
      <w:r w:rsidRPr="009D78BF">
        <w:rPr>
          <w:sz w:val="28"/>
          <w:szCs w:val="28"/>
        </w:rPr>
        <w:t>а неуплату административных штрафов в установленные законом сроки</w:t>
      </w:r>
      <w:r>
        <w:rPr>
          <w:sz w:val="28"/>
          <w:szCs w:val="28"/>
        </w:rPr>
        <w:t xml:space="preserve">  2,</w:t>
      </w:r>
      <w:r w:rsidRPr="009D78BF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9D78BF">
        <w:rPr>
          <w:sz w:val="28"/>
          <w:szCs w:val="28"/>
        </w:rPr>
        <w:t>а нар</w:t>
      </w:r>
      <w:r>
        <w:rPr>
          <w:sz w:val="28"/>
          <w:szCs w:val="28"/>
        </w:rPr>
        <w:t xml:space="preserve">ушение правил хранения и перерегистрации оружия - 0. </w:t>
      </w:r>
    </w:p>
    <w:p w:rsidR="0046313C" w:rsidRPr="0039002F" w:rsidRDefault="0046313C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Большое количество противоправных действий население совершает в состоянии алкогольного опьянения, и правонарушения на почве семейно-бытовых отношений, и в общественных местах имеют место лишь от чрезмерно большого количества выпитого спиртного. Проводилась работа по пресечению такого вида правонарушений, как продажа крепких спиртных напитков домашней выработки (</w:t>
      </w:r>
      <w:r>
        <w:rPr>
          <w:sz w:val="28"/>
          <w:szCs w:val="28"/>
        </w:rPr>
        <w:t>самогона). По данному факту был</w:t>
      </w:r>
      <w:r w:rsidRPr="0039002F">
        <w:rPr>
          <w:sz w:val="28"/>
          <w:szCs w:val="28"/>
        </w:rPr>
        <w:t xml:space="preserve"> составлен </w:t>
      </w:r>
      <w:r>
        <w:rPr>
          <w:sz w:val="28"/>
          <w:szCs w:val="28"/>
        </w:rPr>
        <w:t>1</w:t>
      </w:r>
      <w:r w:rsidRPr="0039002F">
        <w:rPr>
          <w:sz w:val="28"/>
          <w:szCs w:val="28"/>
        </w:rPr>
        <w:t xml:space="preserve"> административны</w:t>
      </w:r>
      <w:r>
        <w:rPr>
          <w:sz w:val="28"/>
          <w:szCs w:val="28"/>
        </w:rPr>
        <w:t>й</w:t>
      </w:r>
      <w:r w:rsidRPr="0039002F">
        <w:rPr>
          <w:sz w:val="28"/>
          <w:szCs w:val="28"/>
        </w:rPr>
        <w:t xml:space="preserve"> протокол. Лица, занимающиеся продажей самогона, наказаны штрафом. Работа в данном направлении будет проводиться и далее. </w:t>
      </w:r>
    </w:p>
    <w:p w:rsidR="0046313C" w:rsidRPr="0039002F" w:rsidRDefault="0046313C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В отчетный период мною,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</w:t>
      </w:r>
      <w:r>
        <w:rPr>
          <w:sz w:val="28"/>
          <w:szCs w:val="28"/>
        </w:rPr>
        <w:t xml:space="preserve"> </w:t>
      </w:r>
      <w:r w:rsidRPr="0039002F">
        <w:rPr>
          <w:sz w:val="28"/>
          <w:szCs w:val="28"/>
        </w:rPr>
        <w:t>допускающими правонарушения в сфере семейно-быт</w:t>
      </w:r>
      <w:r>
        <w:rPr>
          <w:sz w:val="28"/>
          <w:szCs w:val="28"/>
        </w:rPr>
        <w:t xml:space="preserve">овых отношений; алкоголиками, </w:t>
      </w:r>
      <w:r w:rsidRPr="0039002F">
        <w:rPr>
          <w:sz w:val="28"/>
          <w:szCs w:val="28"/>
        </w:rPr>
        <w:t xml:space="preserve">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46313C" w:rsidRDefault="0046313C" w:rsidP="00D06F8D">
      <w:pPr>
        <w:ind w:firstLine="708"/>
        <w:jc w:val="both"/>
        <w:rPr>
          <w:sz w:val="28"/>
          <w:szCs w:val="28"/>
        </w:rPr>
      </w:pPr>
      <w:r w:rsidRPr="001A4428">
        <w:rPr>
          <w:sz w:val="28"/>
          <w:szCs w:val="28"/>
        </w:rPr>
        <w:t>На 30.0</w:t>
      </w:r>
      <w:r>
        <w:rPr>
          <w:sz w:val="28"/>
          <w:szCs w:val="28"/>
        </w:rPr>
        <w:t>9</w:t>
      </w:r>
      <w:r w:rsidRPr="001A4428">
        <w:rPr>
          <w:sz w:val="28"/>
          <w:szCs w:val="28"/>
        </w:rPr>
        <w:t xml:space="preserve">.2012 </w:t>
      </w:r>
      <w:r>
        <w:rPr>
          <w:sz w:val="28"/>
          <w:szCs w:val="28"/>
        </w:rPr>
        <w:t xml:space="preserve"> у</w:t>
      </w:r>
      <w:r w:rsidRPr="001A4428">
        <w:rPr>
          <w:sz w:val="28"/>
          <w:szCs w:val="28"/>
        </w:rPr>
        <w:t xml:space="preserve"> </w:t>
      </w:r>
      <w:r>
        <w:rPr>
          <w:sz w:val="28"/>
          <w:szCs w:val="28"/>
        </w:rPr>
        <w:t>меня с</w:t>
      </w:r>
      <w:r w:rsidRPr="001A4428">
        <w:rPr>
          <w:sz w:val="28"/>
          <w:szCs w:val="28"/>
        </w:rPr>
        <w:t>остоит</w:t>
      </w:r>
      <w:r>
        <w:rPr>
          <w:sz w:val="28"/>
          <w:szCs w:val="28"/>
        </w:rPr>
        <w:t xml:space="preserve"> на учете 117 человек  из них</w:t>
      </w:r>
      <w:r w:rsidRPr="001A4428">
        <w:rPr>
          <w:sz w:val="28"/>
          <w:szCs w:val="28"/>
        </w:rPr>
        <w:t xml:space="preserve"> ранее судимы</w:t>
      </w:r>
      <w:r>
        <w:rPr>
          <w:sz w:val="28"/>
          <w:szCs w:val="28"/>
        </w:rPr>
        <w:t xml:space="preserve">е, освободившиеся из мест лишения свободы, </w:t>
      </w:r>
      <w:r w:rsidRPr="001A4428">
        <w:rPr>
          <w:sz w:val="28"/>
          <w:szCs w:val="28"/>
        </w:rPr>
        <w:t>лиц</w:t>
      </w:r>
      <w:r>
        <w:rPr>
          <w:sz w:val="28"/>
          <w:szCs w:val="28"/>
        </w:rPr>
        <w:t>а</w:t>
      </w:r>
      <w:r w:rsidRPr="001A4428">
        <w:rPr>
          <w:sz w:val="28"/>
          <w:szCs w:val="28"/>
        </w:rPr>
        <w:t xml:space="preserve"> условно-досрочно освободивши</w:t>
      </w:r>
      <w:r>
        <w:rPr>
          <w:sz w:val="28"/>
          <w:szCs w:val="28"/>
        </w:rPr>
        <w:t>еся, условно осужденные, семейные дебоширы, несовершеннолетние состоящие на учете, наркоманы, лица злоупотребляющие спиртными напитками</w:t>
      </w:r>
      <w:r w:rsidRPr="001A4428">
        <w:rPr>
          <w:sz w:val="28"/>
          <w:szCs w:val="28"/>
        </w:rPr>
        <w:t xml:space="preserve">. </w:t>
      </w:r>
    </w:p>
    <w:p w:rsidR="0046313C" w:rsidRPr="0039002F" w:rsidRDefault="0046313C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 xml:space="preserve">Совместно с членами общественного совета посещались семьи и лица,  состоящие на учете в ПДН </w:t>
      </w:r>
      <w:r>
        <w:rPr>
          <w:sz w:val="28"/>
          <w:szCs w:val="28"/>
        </w:rPr>
        <w:t>ОП № 8 У</w:t>
      </w:r>
      <w:r w:rsidRPr="0039002F">
        <w:rPr>
          <w:sz w:val="28"/>
          <w:szCs w:val="28"/>
        </w:rPr>
        <w:t xml:space="preserve">МВД России </w:t>
      </w:r>
      <w:r>
        <w:rPr>
          <w:sz w:val="28"/>
          <w:szCs w:val="28"/>
        </w:rPr>
        <w:t>по г. Омску</w:t>
      </w:r>
      <w:r w:rsidRPr="0039002F">
        <w:rPr>
          <w:sz w:val="28"/>
          <w:szCs w:val="28"/>
        </w:rPr>
        <w:t>, что давало часто положительные результаты, а на лиц, не исполняющих надлежащим образом свои обязанности по воспитанию детей, были составлены протокола, которые разбирали</w:t>
      </w:r>
      <w:r>
        <w:rPr>
          <w:sz w:val="28"/>
          <w:szCs w:val="28"/>
        </w:rPr>
        <w:t>сь на административной комиссии</w:t>
      </w:r>
      <w:r w:rsidRPr="0039002F">
        <w:rPr>
          <w:sz w:val="28"/>
          <w:szCs w:val="28"/>
        </w:rPr>
        <w:t>.</w:t>
      </w:r>
    </w:p>
    <w:p w:rsidR="0046313C" w:rsidRPr="0039002F" w:rsidRDefault="0046313C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Были проведены проверки на антитеррористическую защищенность, а также защищенность от других противоправных посягательств таких объектов как школы, детские сады. На выявленные недостатки было указанно руководителям и выданы предписания на их устранение.</w:t>
      </w:r>
    </w:p>
    <w:p w:rsidR="0046313C" w:rsidRPr="0039002F" w:rsidRDefault="0046313C" w:rsidP="00D06F8D">
      <w:pPr>
        <w:ind w:firstLine="708"/>
        <w:jc w:val="both"/>
        <w:rPr>
          <w:sz w:val="28"/>
          <w:szCs w:val="28"/>
        </w:rPr>
      </w:pPr>
      <w:r w:rsidRPr="0039002F">
        <w:rPr>
          <w:sz w:val="28"/>
          <w:szCs w:val="28"/>
        </w:rPr>
        <w:t>При посещении школ проводились беседы совместно с социальным педагогом, с 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 w:rsidR="0046313C" w:rsidRDefault="0046313C" w:rsidP="00D06F8D">
      <w:pPr>
        <w:jc w:val="both"/>
        <w:rPr>
          <w:sz w:val="28"/>
          <w:szCs w:val="28"/>
        </w:rPr>
      </w:pPr>
    </w:p>
    <w:p w:rsidR="0046313C" w:rsidRDefault="0046313C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УУП ОП № 8 УМВД России по г. Омску</w:t>
      </w:r>
    </w:p>
    <w:p w:rsidR="0046313C" w:rsidRDefault="0046313C" w:rsidP="00D06F8D">
      <w:pPr>
        <w:jc w:val="both"/>
        <w:rPr>
          <w:sz w:val="28"/>
          <w:szCs w:val="28"/>
        </w:rPr>
      </w:pPr>
      <w:r>
        <w:rPr>
          <w:sz w:val="28"/>
          <w:szCs w:val="28"/>
        </w:rPr>
        <w:t>капитан полиции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bookmarkStart w:id="0" w:name="_GoBack"/>
      <w:bookmarkEnd w:id="0"/>
      <w:r>
        <w:rPr>
          <w:sz w:val="28"/>
          <w:szCs w:val="28"/>
        </w:rPr>
        <w:t>С.И. Шапошник</w:t>
      </w:r>
    </w:p>
    <w:p w:rsidR="0046313C" w:rsidRDefault="0046313C" w:rsidP="00D06F8D">
      <w:pPr>
        <w:jc w:val="right"/>
        <w:rPr>
          <w:spacing w:val="-6"/>
          <w:sz w:val="24"/>
          <w:szCs w:val="24"/>
        </w:rPr>
      </w:pPr>
    </w:p>
    <w:p w:rsidR="0046313C" w:rsidRDefault="0046313C" w:rsidP="00D06F8D">
      <w:pPr>
        <w:jc w:val="right"/>
        <w:rPr>
          <w:spacing w:val="-6"/>
          <w:sz w:val="24"/>
          <w:szCs w:val="24"/>
        </w:rPr>
      </w:pPr>
    </w:p>
    <w:p w:rsidR="0046313C" w:rsidRDefault="0046313C" w:rsidP="00D06F8D">
      <w:pPr>
        <w:jc w:val="right"/>
        <w:rPr>
          <w:spacing w:val="-6"/>
          <w:sz w:val="24"/>
          <w:szCs w:val="24"/>
        </w:rPr>
      </w:pPr>
    </w:p>
    <w:p w:rsidR="0046313C" w:rsidRPr="001A4428" w:rsidRDefault="0046313C" w:rsidP="00045FDC">
      <w:pPr>
        <w:jc w:val="both"/>
        <w:rPr>
          <w:color w:val="000000"/>
          <w:sz w:val="28"/>
          <w:szCs w:val="28"/>
        </w:rPr>
      </w:pPr>
    </w:p>
    <w:sectPr w:rsidR="0046313C" w:rsidRPr="001A4428" w:rsidSect="0094612D">
      <w:type w:val="continuous"/>
      <w:pgSz w:w="11909" w:h="16834"/>
      <w:pgMar w:top="567" w:right="1134" w:bottom="709" w:left="1418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B36E918"/>
    <w:lvl w:ilvl="0">
      <w:numFmt w:val="bullet"/>
      <w:lvlText w:val="*"/>
      <w:lvlJc w:val="left"/>
    </w:lvl>
  </w:abstractNum>
  <w:abstractNum w:abstractNumId="1">
    <w:nsid w:val="04FE2775"/>
    <w:multiLevelType w:val="singleLevel"/>
    <w:tmpl w:val="B5E2546A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">
    <w:nsid w:val="19784925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3">
    <w:nsid w:val="213D5430"/>
    <w:multiLevelType w:val="singleLevel"/>
    <w:tmpl w:val="06122468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4">
    <w:nsid w:val="2EAD5850"/>
    <w:multiLevelType w:val="hybridMultilevel"/>
    <w:tmpl w:val="7CBE0F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A7D16DD"/>
    <w:multiLevelType w:val="singleLevel"/>
    <w:tmpl w:val="9F669230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abstractNum w:abstractNumId="6">
    <w:nsid w:val="6434619A"/>
    <w:multiLevelType w:val="hybridMultilevel"/>
    <w:tmpl w:val="52B2089A"/>
    <w:lvl w:ilvl="0" w:tplc="14BAABBE">
      <w:start w:val="1"/>
      <w:numFmt w:val="decimal"/>
      <w:lvlText w:val="%1."/>
      <w:lvlJc w:val="left"/>
      <w:pPr>
        <w:tabs>
          <w:tab w:val="num" w:pos="567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3710121"/>
    <w:multiLevelType w:val="singleLevel"/>
    <w:tmpl w:val="FA9CEFBA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8">
    <w:nsid w:val="7AB00B0C"/>
    <w:multiLevelType w:val="singleLevel"/>
    <w:tmpl w:val="DF6CF2F4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abstractNum w:abstractNumId="9">
    <w:nsid w:val="7BB35966"/>
    <w:multiLevelType w:val="singleLevel"/>
    <w:tmpl w:val="E9F27366"/>
    <w:lvl w:ilvl="0">
      <w:start w:val="1"/>
      <w:numFmt w:val="decimal"/>
      <w:lvlText w:val="%1.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10">
    <w:nsid w:val="7F570979"/>
    <w:multiLevelType w:val="singleLevel"/>
    <w:tmpl w:val="5128F4B0"/>
    <w:lvl w:ilvl="0">
      <w:start w:val="4"/>
      <w:numFmt w:val="decimal"/>
      <w:lvlText w:val="%1)"/>
      <w:legacy w:legacy="1" w:legacySpace="0" w:legacyIndent="250"/>
      <w:lvlJc w:val="left"/>
      <w:rPr>
        <w:rFonts w:ascii="Times New Roman" w:hAnsi="Times New Roman" w:cs="Times New Roman" w:hint="default"/>
      </w:rPr>
    </w:lvl>
  </w:abstractNum>
  <w:num w:numId="1">
    <w:abstractNumId w:val="10"/>
  </w:num>
  <w:num w:numId="2">
    <w:abstractNumId w:val="10"/>
    <w:lvlOverride w:ilvl="0">
      <w:lvl w:ilvl="0">
        <w:start w:val="4"/>
        <w:numFmt w:val="decimal"/>
        <w:lvlText w:val="%1)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130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-"/>
        <w:legacy w:legacy="1" w:legacySpace="0" w:legacyIndent="187"/>
        <w:lvlJc w:val="left"/>
        <w:rPr>
          <w:rFonts w:ascii="Times New Roman" w:hAnsi="Times New Roman" w:hint="default"/>
        </w:rPr>
      </w:lvl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lvl w:ilvl="0">
        <w:numFmt w:val="bullet"/>
        <w:lvlText w:val="•"/>
        <w:legacy w:legacy="1" w:legacySpace="0" w:legacyIndent="269"/>
        <w:lvlJc w:val="left"/>
        <w:rPr>
          <w:rFonts w:ascii="Times New Roman" w:hAnsi="Times New Roman" w:hint="default"/>
        </w:rPr>
      </w:lvl>
    </w:lvlOverride>
  </w:num>
  <w:num w:numId="11">
    <w:abstractNumId w:val="3"/>
  </w:num>
  <w:num w:numId="12">
    <w:abstractNumId w:val="0"/>
    <w:lvlOverride w:ilvl="0">
      <w:lvl w:ilvl="0">
        <w:numFmt w:val="bullet"/>
        <w:lvlText w:val="-"/>
        <w:legacy w:legacy="1" w:legacySpace="0" w:legacyIndent="356"/>
        <w:lvlJc w:val="left"/>
        <w:rPr>
          <w:rFonts w:ascii="Times New Roman" w:hAnsi="Times New Roman" w:hint="default"/>
        </w:rPr>
      </w:lvl>
    </w:lvlOverride>
  </w:num>
  <w:num w:numId="13">
    <w:abstractNumId w:val="0"/>
    <w:lvlOverride w:ilvl="0">
      <w:lvl w:ilvl="0"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4">
    <w:abstractNumId w:val="1"/>
  </w:num>
  <w:num w:numId="15">
    <w:abstractNumId w:val="6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62C2"/>
    <w:rsid w:val="00020FD5"/>
    <w:rsid w:val="00036FB3"/>
    <w:rsid w:val="00045FDC"/>
    <w:rsid w:val="00046707"/>
    <w:rsid w:val="000939E8"/>
    <w:rsid w:val="000D0482"/>
    <w:rsid w:val="000D543E"/>
    <w:rsid w:val="00155CCA"/>
    <w:rsid w:val="001A4428"/>
    <w:rsid w:val="001B1B7E"/>
    <w:rsid w:val="001B7737"/>
    <w:rsid w:val="001C1391"/>
    <w:rsid w:val="001C4002"/>
    <w:rsid w:val="001F4A25"/>
    <w:rsid w:val="0020780B"/>
    <w:rsid w:val="00254E03"/>
    <w:rsid w:val="00275693"/>
    <w:rsid w:val="00280F51"/>
    <w:rsid w:val="002A779C"/>
    <w:rsid w:val="002C092E"/>
    <w:rsid w:val="002C0C8A"/>
    <w:rsid w:val="002C112C"/>
    <w:rsid w:val="002D1D28"/>
    <w:rsid w:val="0034224B"/>
    <w:rsid w:val="0039002F"/>
    <w:rsid w:val="003A44BF"/>
    <w:rsid w:val="00403E55"/>
    <w:rsid w:val="004277DD"/>
    <w:rsid w:val="00451C0A"/>
    <w:rsid w:val="0046313C"/>
    <w:rsid w:val="00481383"/>
    <w:rsid w:val="004C0332"/>
    <w:rsid w:val="004C7CBA"/>
    <w:rsid w:val="004D6DB1"/>
    <w:rsid w:val="004F30FA"/>
    <w:rsid w:val="00526BE9"/>
    <w:rsid w:val="005558EB"/>
    <w:rsid w:val="00556F79"/>
    <w:rsid w:val="00581203"/>
    <w:rsid w:val="00584484"/>
    <w:rsid w:val="005B52DA"/>
    <w:rsid w:val="005D5EB5"/>
    <w:rsid w:val="005F6FE5"/>
    <w:rsid w:val="00616210"/>
    <w:rsid w:val="0063368E"/>
    <w:rsid w:val="00683E17"/>
    <w:rsid w:val="00742D59"/>
    <w:rsid w:val="00760CD6"/>
    <w:rsid w:val="007629F8"/>
    <w:rsid w:val="0077633C"/>
    <w:rsid w:val="007A53C1"/>
    <w:rsid w:val="00852EED"/>
    <w:rsid w:val="00870F70"/>
    <w:rsid w:val="008A3E62"/>
    <w:rsid w:val="008C5AA8"/>
    <w:rsid w:val="008E4B6C"/>
    <w:rsid w:val="008F05BB"/>
    <w:rsid w:val="008F0BD9"/>
    <w:rsid w:val="009312F9"/>
    <w:rsid w:val="00944489"/>
    <w:rsid w:val="0094612D"/>
    <w:rsid w:val="009762C2"/>
    <w:rsid w:val="00990F22"/>
    <w:rsid w:val="0099442D"/>
    <w:rsid w:val="009C7182"/>
    <w:rsid w:val="009D6FF3"/>
    <w:rsid w:val="009D78BF"/>
    <w:rsid w:val="00A22EEA"/>
    <w:rsid w:val="00A95A9E"/>
    <w:rsid w:val="00AC75CD"/>
    <w:rsid w:val="00B1527B"/>
    <w:rsid w:val="00B53A78"/>
    <w:rsid w:val="00B83EE0"/>
    <w:rsid w:val="00BB7480"/>
    <w:rsid w:val="00BD4CED"/>
    <w:rsid w:val="00C12361"/>
    <w:rsid w:val="00C24C5B"/>
    <w:rsid w:val="00C70079"/>
    <w:rsid w:val="00C715B2"/>
    <w:rsid w:val="00C810A7"/>
    <w:rsid w:val="00CA4781"/>
    <w:rsid w:val="00CA7A9B"/>
    <w:rsid w:val="00CB4F3E"/>
    <w:rsid w:val="00CD3059"/>
    <w:rsid w:val="00CD6212"/>
    <w:rsid w:val="00CE7D0E"/>
    <w:rsid w:val="00D06F8D"/>
    <w:rsid w:val="00D11B93"/>
    <w:rsid w:val="00D24C24"/>
    <w:rsid w:val="00DB217A"/>
    <w:rsid w:val="00DB228D"/>
    <w:rsid w:val="00DD432E"/>
    <w:rsid w:val="00DE3AEA"/>
    <w:rsid w:val="00E06CFA"/>
    <w:rsid w:val="00E300CE"/>
    <w:rsid w:val="00E3679A"/>
    <w:rsid w:val="00EE4D1A"/>
    <w:rsid w:val="00F1221F"/>
    <w:rsid w:val="00F52ABC"/>
    <w:rsid w:val="00F5496B"/>
    <w:rsid w:val="00F8267C"/>
    <w:rsid w:val="00F9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78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D6F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9D8"/>
    <w:rPr>
      <w:sz w:val="0"/>
      <w:szCs w:val="0"/>
    </w:rPr>
  </w:style>
  <w:style w:type="paragraph" w:customStyle="1" w:styleId="1">
    <w:name w:val="Знак Знак1 Знак"/>
    <w:basedOn w:val="Normal"/>
    <w:uiPriority w:val="99"/>
    <w:rsid w:val="004F30FA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customStyle="1" w:styleId="11">
    <w:name w:val="Знак Знак1 Знак1"/>
    <w:basedOn w:val="Normal"/>
    <w:uiPriority w:val="99"/>
    <w:rsid w:val="00D06F8D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3</Pages>
  <Words>971</Words>
  <Characters>5541</Characters>
  <Application>Microsoft Office Outlook</Application>
  <DocSecurity>0</DocSecurity>
  <Lines>0</Lines>
  <Paragraphs>0</Paragraphs>
  <ScaleCrop>false</ScaleCrop>
  <Company>кабинет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</dc:title>
  <dc:subject/>
  <dc:creator>Таня</dc:creator>
  <cp:keywords/>
  <dc:description/>
  <cp:lastModifiedBy>User</cp:lastModifiedBy>
  <cp:revision>3</cp:revision>
  <cp:lastPrinted>2012-07-16T07:16:00Z</cp:lastPrinted>
  <dcterms:created xsi:type="dcterms:W3CDTF">2012-10-02T13:57:00Z</dcterms:created>
  <dcterms:modified xsi:type="dcterms:W3CDTF">2012-10-03T08:02:00Z</dcterms:modified>
</cp:coreProperties>
</file>