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1C" w:rsidRPr="00071C03" w:rsidRDefault="00BE061C" w:rsidP="002C57A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BE061C" w:rsidRDefault="00BE061C" w:rsidP="002C57A7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BE061C" w:rsidRDefault="00BE061C" w:rsidP="002C57A7">
      <w:pPr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3-й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151</w:t>
      </w:r>
    </w:p>
    <w:p w:rsidR="00BE061C" w:rsidRDefault="00BE061C" w:rsidP="002C57A7">
      <w:pPr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8</w:t>
      </w:r>
      <w:r w:rsidRPr="00071C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пункта полиции №2 </w:t>
      </w:r>
    </w:p>
    <w:p w:rsidR="00BE061C" w:rsidRDefault="00BE061C" w:rsidP="002C57A7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 xml:space="preserve">ОП № </w:t>
      </w:r>
      <w:r>
        <w:rPr>
          <w:sz w:val="28"/>
          <w:szCs w:val="28"/>
        </w:rPr>
        <w:t xml:space="preserve">6 </w:t>
      </w:r>
      <w:r w:rsidRPr="00071C03">
        <w:rPr>
          <w:sz w:val="28"/>
          <w:szCs w:val="28"/>
        </w:rPr>
        <w:t>УМВД России по городу Омску</w:t>
      </w:r>
    </w:p>
    <w:p w:rsidR="00BE061C" w:rsidRDefault="00BE061C" w:rsidP="002C57A7">
      <w:pPr>
        <w:ind w:right="-1" w:firstLine="708"/>
        <w:jc w:val="both"/>
      </w:pPr>
    </w:p>
    <w:p w:rsidR="00BE061C" w:rsidRDefault="00BE061C" w:rsidP="002C57A7">
      <w:pPr>
        <w:ind w:right="-1" w:firstLine="708"/>
        <w:jc w:val="both"/>
      </w:pPr>
    </w:p>
    <w:p w:rsidR="00BE061C" w:rsidRPr="00F93F4E" w:rsidRDefault="00BE061C" w:rsidP="002C57A7">
      <w:pPr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151 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2 Отдела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6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</w:t>
      </w:r>
      <w:r>
        <w:rPr>
          <w:color w:val="000000"/>
          <w:sz w:val="28"/>
          <w:szCs w:val="28"/>
        </w:rPr>
        <w:t xml:space="preserve"> 7 Линия 186</w:t>
      </w:r>
      <w:r w:rsidRPr="00F93F4E">
        <w:rPr>
          <w:color w:val="000000"/>
          <w:sz w:val="28"/>
          <w:szCs w:val="28"/>
        </w:rPr>
        <w:t>.</w:t>
      </w:r>
    </w:p>
    <w:p w:rsidR="00BE061C" w:rsidRPr="006F5405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административном участке расположено </w:t>
      </w:r>
      <w:r>
        <w:rPr>
          <w:color w:val="000000"/>
          <w:sz w:val="28"/>
          <w:szCs w:val="28"/>
        </w:rPr>
        <w:t>47</w:t>
      </w:r>
      <w:r>
        <w:rPr>
          <w:sz w:val="28"/>
          <w:szCs w:val="28"/>
        </w:rPr>
        <w:t xml:space="preserve"> жилых многоквартирных домов. Согласно сведениям ИЦ УВМД России по 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 xml:space="preserve">11 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й. Из числа зарегистрированных преступлений, сотрудниками органов внутренних дел в 2012 году раскрыто 9 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й, по которым </w:t>
      </w:r>
      <w:r w:rsidRPr="006F5405">
        <w:rPr>
          <w:sz w:val="28"/>
          <w:szCs w:val="28"/>
        </w:rPr>
        <w:t xml:space="preserve">уголовные дела направлены в суд, </w:t>
      </w:r>
      <w:r>
        <w:rPr>
          <w:sz w:val="28"/>
          <w:szCs w:val="28"/>
        </w:rPr>
        <w:t xml:space="preserve">и </w:t>
      </w:r>
      <w:r w:rsidRPr="006F5405">
        <w:rPr>
          <w:sz w:val="28"/>
          <w:szCs w:val="28"/>
        </w:rPr>
        <w:t>лиц</w:t>
      </w:r>
      <w:r>
        <w:rPr>
          <w:sz w:val="28"/>
          <w:szCs w:val="28"/>
        </w:rPr>
        <w:t>а, их совершившие, привлечены к </w:t>
      </w:r>
      <w:r w:rsidRPr="006F5405">
        <w:rPr>
          <w:sz w:val="28"/>
          <w:szCs w:val="28"/>
        </w:rPr>
        <w:t xml:space="preserve">уголовной ответственности, </w:t>
      </w:r>
      <w:r>
        <w:rPr>
          <w:sz w:val="28"/>
          <w:szCs w:val="28"/>
        </w:rPr>
        <w:t>в том числе</w:t>
      </w:r>
      <w:r w:rsidRPr="006F5405">
        <w:rPr>
          <w:sz w:val="28"/>
          <w:szCs w:val="28"/>
        </w:rPr>
        <w:t>:</w:t>
      </w:r>
    </w:p>
    <w:p w:rsidR="00BE061C" w:rsidRDefault="00BE061C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158 УК РФ (кража) – 4;</w:t>
      </w:r>
    </w:p>
    <w:p w:rsidR="00BE061C" w:rsidRDefault="00BE061C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161 УК РФ (грабеж)- 3;</w:t>
      </w:r>
    </w:p>
    <w:p w:rsidR="00BE061C" w:rsidRPr="006F5405" w:rsidRDefault="00BE061C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116 УК РФ (умышленное причинение побоев) – 2.</w:t>
      </w:r>
    </w:p>
    <w:p w:rsidR="00BE061C" w:rsidRDefault="00BE061C" w:rsidP="002C57A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отчетного периода на территории указанного административного участка лицами, ранее совершавшими преступления, совершено 1 преступление; находящимися в состоянии алкогольного опьянения совершено </w:t>
      </w:r>
      <w:r>
        <w:rPr>
          <w:color w:val="00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преступления, в том числе 2 – проживающими на административном участке; на улицах и в общественных местах – 5 преступлений. </w:t>
      </w:r>
    </w:p>
    <w:p w:rsidR="00BE061C" w:rsidRPr="00B11458" w:rsidRDefault="00BE061C" w:rsidP="002C57A7">
      <w:pPr>
        <w:ind w:firstLine="720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>В последнее время на территории оперативного обслуживания Отдела полиции № 6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BE061C" w:rsidRPr="00B11458" w:rsidRDefault="00BE061C" w:rsidP="002C57A7">
      <w:pPr>
        <w:ind w:firstLine="720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BE061C" w:rsidRDefault="00BE061C" w:rsidP="002C57A7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151 проживает 43 лица, состоящих на профилактическом учете в УПП № 2, требующих контроля со стороны органов внутренних дел, в том числе:</w:t>
      </w:r>
    </w:p>
    <w:p w:rsidR="00BE061C" w:rsidRDefault="00BE061C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11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BE061C" w:rsidRDefault="00BE061C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17</w:t>
      </w:r>
      <w:r>
        <w:rPr>
          <w:sz w:val="28"/>
          <w:szCs w:val="28"/>
        </w:rPr>
        <w:t>;</w:t>
      </w:r>
    </w:p>
    <w:p w:rsidR="00BE061C" w:rsidRDefault="00BE061C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лиц, больных хроническим алкоголизмом (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) и лиц, допускающих потребление наркотических средств без назначения врача (3) – всего 5;</w:t>
      </w:r>
    </w:p>
    <w:p w:rsidR="00BE061C" w:rsidRPr="00C46BFE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3 квартал</w:t>
      </w:r>
      <w:r>
        <w:rPr>
          <w:sz w:val="28"/>
          <w:szCs w:val="28"/>
        </w:rPr>
        <w:t xml:space="preserve">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5</w:t>
      </w:r>
      <w:r>
        <w:rPr>
          <w:sz w:val="28"/>
          <w:szCs w:val="28"/>
        </w:rPr>
        <w:t xml:space="preserve"> преступлений; выявлено </w:t>
      </w:r>
      <w:r>
        <w:rPr>
          <w:color w:val="000000"/>
          <w:sz w:val="28"/>
          <w:szCs w:val="28"/>
        </w:rPr>
        <w:t>68</w:t>
      </w:r>
      <w:r>
        <w:rPr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 человек.</w:t>
      </w:r>
    </w:p>
    <w:p w:rsidR="00BE061C" w:rsidRPr="00BA623D" w:rsidRDefault="00BE061C" w:rsidP="0095590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«Призаводской», председателем Совета общественности при участковом пункте полиции № 2, а также внештатными сотрудниками полиции. </w:t>
      </w:r>
    </w:p>
    <w:p w:rsidR="00BE061C" w:rsidRPr="00F90D57" w:rsidRDefault="00BE061C" w:rsidP="009559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BE061C" w:rsidRDefault="00BE061C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BE061C" w:rsidRDefault="00BE061C" w:rsidP="002C5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BE061C" w:rsidRDefault="00BE061C" w:rsidP="002C57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BE061C" w:rsidRPr="006B3E0D" w:rsidRDefault="00BE061C" w:rsidP="002C57A7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2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11</w:t>
      </w:r>
      <w:r w:rsidRPr="006B3E0D">
        <w:rPr>
          <w:color w:val="000000"/>
          <w:sz w:val="28"/>
          <w:szCs w:val="28"/>
        </w:rPr>
        <w:t xml:space="preserve"> 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6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2 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3 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 xml:space="preserve">3 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BE061C" w:rsidRPr="006B3E0D" w:rsidRDefault="00BE061C" w:rsidP="002C57A7">
      <w:pPr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8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2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допускающих правонарушения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2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злоупотребляющих спиртными напитками,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судимы</w:t>
      </w:r>
      <w:r>
        <w:rPr>
          <w:color w:val="000000"/>
          <w:sz w:val="28"/>
          <w:szCs w:val="28"/>
        </w:rPr>
        <w:t>х</w:t>
      </w:r>
      <w:r w:rsidRPr="006B3E0D">
        <w:rPr>
          <w:color w:val="000000"/>
          <w:sz w:val="28"/>
          <w:szCs w:val="28"/>
        </w:rPr>
        <w:t>.</w:t>
      </w:r>
    </w:p>
    <w:p w:rsidR="00BE061C" w:rsidRPr="005034CA" w:rsidRDefault="00BE061C" w:rsidP="002C57A7">
      <w:pPr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BE061C" w:rsidRDefault="00BE061C" w:rsidP="002C57A7">
      <w:pPr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помещено </w:t>
      </w:r>
      <w:r>
        <w:rPr>
          <w:color w:val="000000"/>
          <w:sz w:val="28"/>
          <w:szCs w:val="28"/>
        </w:rPr>
        <w:t>5</w:t>
      </w:r>
      <w:r w:rsidRPr="005034CA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 xml:space="preserve">, проконсультированы врачом-наркологом – </w:t>
      </w:r>
      <w:r>
        <w:rPr>
          <w:color w:val="000000"/>
          <w:sz w:val="28"/>
          <w:szCs w:val="28"/>
        </w:rPr>
        <w:t>9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BE061C" w:rsidRPr="00B11458" w:rsidRDefault="00BE061C" w:rsidP="002C57A7">
      <w:pPr>
        <w:ind w:right="-1" w:firstLine="708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 xml:space="preserve"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3 квартал 2012 года от жителей данного административного участка и граждан поступило 56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39;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12;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возбуждено уголовных дел – 5;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7;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3.</w:t>
      </w:r>
    </w:p>
    <w:p w:rsidR="00BE061C" w:rsidRPr="00B11458" w:rsidRDefault="00BE061C" w:rsidP="002C57A7">
      <w:pPr>
        <w:ind w:right="-1" w:firstLine="708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>Анализ поступивших обращений граждан, показывает, что 12% связаны с нарушением общественного порядка, 18% связаны с хищением имущества, 23% связаны с семейно-бытовыми конфликтами.</w:t>
      </w: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</w:p>
    <w:p w:rsidR="00BE061C" w:rsidRDefault="00BE061C" w:rsidP="002C57A7">
      <w:pPr>
        <w:ind w:right="-1" w:firstLine="708"/>
        <w:jc w:val="both"/>
        <w:rPr>
          <w:sz w:val="28"/>
          <w:szCs w:val="28"/>
        </w:rPr>
      </w:pPr>
    </w:p>
    <w:p w:rsidR="00BE061C" w:rsidRPr="00D842C0" w:rsidRDefault="00BE061C" w:rsidP="002C57A7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 xml:space="preserve">УУП ОП № </w:t>
      </w:r>
      <w:r>
        <w:rPr>
          <w:color w:val="000000"/>
          <w:sz w:val="28"/>
          <w:szCs w:val="28"/>
        </w:rPr>
        <w:t>6</w:t>
      </w:r>
    </w:p>
    <w:p w:rsidR="00BE061C" w:rsidRPr="00D842C0" w:rsidRDefault="00BE061C" w:rsidP="002C57A7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BE061C" w:rsidRPr="00D842C0" w:rsidRDefault="00BE061C" w:rsidP="002C57A7">
      <w:pPr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     Базылов А.А.</w:t>
      </w:r>
    </w:p>
    <w:p w:rsidR="00BE061C" w:rsidRDefault="00BE061C" w:rsidP="002C57A7">
      <w:pPr>
        <w:ind w:right="-1" w:firstLine="708"/>
        <w:jc w:val="both"/>
      </w:pPr>
    </w:p>
    <w:p w:rsidR="00BE061C" w:rsidRDefault="00BE061C" w:rsidP="002C57A7">
      <w:pPr>
        <w:ind w:right="-1" w:firstLine="708"/>
        <w:jc w:val="both"/>
      </w:pPr>
    </w:p>
    <w:p w:rsidR="00BE061C" w:rsidRDefault="00BE061C"/>
    <w:sectPr w:rsidR="00BE061C" w:rsidSect="00B7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57A7"/>
    <w:rsid w:val="00001F8B"/>
    <w:rsid w:val="00071C03"/>
    <w:rsid w:val="0020472E"/>
    <w:rsid w:val="00246B6E"/>
    <w:rsid w:val="002C57A7"/>
    <w:rsid w:val="005034CA"/>
    <w:rsid w:val="00690329"/>
    <w:rsid w:val="006B3E0D"/>
    <w:rsid w:val="006F5405"/>
    <w:rsid w:val="00756891"/>
    <w:rsid w:val="008D5C70"/>
    <w:rsid w:val="00955907"/>
    <w:rsid w:val="00B11458"/>
    <w:rsid w:val="00B755C4"/>
    <w:rsid w:val="00BA623D"/>
    <w:rsid w:val="00BE061C"/>
    <w:rsid w:val="00BF0ECE"/>
    <w:rsid w:val="00C46BFE"/>
    <w:rsid w:val="00D842C0"/>
    <w:rsid w:val="00DE6C32"/>
    <w:rsid w:val="00DF546A"/>
    <w:rsid w:val="00ED720D"/>
    <w:rsid w:val="00F23558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A7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4</Pages>
  <Words>1261</Words>
  <Characters>7190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2012-09-17T06:57:00Z</dcterms:created>
  <dcterms:modified xsi:type="dcterms:W3CDTF">2012-10-02T13:04:00Z</dcterms:modified>
</cp:coreProperties>
</file>