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CD" w:rsidRDefault="005E4CCD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5E4CCD" w:rsidRDefault="005E4CCD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5E4CCD" w:rsidRDefault="005E4CCD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5E4CCD" w:rsidRDefault="005E4CCD" w:rsidP="00CF6870">
      <w:pPr>
        <w:ind w:left="5103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подполковник полиции</w:t>
      </w:r>
    </w:p>
    <w:p w:rsidR="005E4CCD" w:rsidRDefault="005E4CCD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В.Г. Алипов</w:t>
      </w:r>
    </w:p>
    <w:p w:rsidR="005E4CCD" w:rsidRDefault="005E4CCD" w:rsidP="00CF6870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октября 2012 года</w:t>
      </w:r>
    </w:p>
    <w:p w:rsidR="005E4CCD" w:rsidRDefault="005E4CCD" w:rsidP="00CF6870">
      <w:pPr>
        <w:rPr>
          <w:sz w:val="28"/>
          <w:szCs w:val="28"/>
        </w:rPr>
      </w:pPr>
    </w:p>
    <w:p w:rsidR="005E4CCD" w:rsidRDefault="005E4CCD" w:rsidP="00CD4E69">
      <w:pPr>
        <w:jc w:val="center"/>
        <w:rPr>
          <w:sz w:val="28"/>
          <w:szCs w:val="28"/>
        </w:rPr>
      </w:pPr>
    </w:p>
    <w:p w:rsidR="005E4CCD" w:rsidRPr="00CD4E69" w:rsidRDefault="005E4CCD" w:rsidP="00CD4E69">
      <w:pPr>
        <w:jc w:val="center"/>
        <w:rPr>
          <w:sz w:val="28"/>
          <w:szCs w:val="28"/>
        </w:rPr>
      </w:pPr>
      <w:r w:rsidRPr="00CD4E69">
        <w:rPr>
          <w:sz w:val="28"/>
          <w:szCs w:val="28"/>
        </w:rPr>
        <w:t>Информационно-аналитическая записка</w:t>
      </w:r>
    </w:p>
    <w:p w:rsidR="005E4CCD" w:rsidRDefault="005E4CCD" w:rsidP="00CD4E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УУП ОП №2 УМВД России по г. Омску, ст. лейтенанта полиции </w:t>
      </w:r>
    </w:p>
    <w:p w:rsidR="005E4CCD" w:rsidRDefault="005E4CCD" w:rsidP="00CD4E69">
      <w:pPr>
        <w:jc w:val="center"/>
        <w:rPr>
          <w:sz w:val="28"/>
          <w:szCs w:val="28"/>
        </w:rPr>
      </w:pPr>
      <w:r>
        <w:rPr>
          <w:sz w:val="28"/>
          <w:szCs w:val="28"/>
        </w:rPr>
        <w:t>Громова И.И. о проводимой работе на территории административного участка № 21 ОП № 2 УМВД России по г. Омску.</w:t>
      </w:r>
    </w:p>
    <w:p w:rsidR="005E4CCD" w:rsidRDefault="005E4CCD" w:rsidP="00CD4E69">
      <w:pPr>
        <w:jc w:val="center"/>
        <w:rPr>
          <w:sz w:val="28"/>
          <w:szCs w:val="28"/>
        </w:rPr>
      </w:pP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 21 ОП № 2 УМВД России по город Омску по общей линии зарегистрировано 177 сообщений и заявлений о преступлениях и правонарушениях, из них возбуждено 12 уголовных дела, из которых нераскрытых на данный момент (по которым ведется следствие и дознание), осталось 3 преступлений (хищения предметов с автомобильного транспорта и разбойное нападение). Из совершённых 12 преступлений - 5 преступлений совершено лицами, находящимися в состоянии алкогольного опьянения; 3 преступлений лицами, ранее привлекавшимися к уголовной ответственности. Всего за период обслуживания административного участка № 21, с 01.01.2012 года по 30.09.2012 года, лично УУП Громовым раскрыто 4 преступление.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21 ОП № 2 МВД России по г. Омску в 2012 году являлись кражи чужого имущества (5), в том числе с незаконным проникновением в помещение (2); преступления, связанные с причинением телесных повреждений тяжкой и средней степеней (2); преступления, связанные с незаконным оборотом наркотических средств(1), грабёж (1), разбой (1). 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 человек было осуждено к наказанию, в виде лишения свободы, и 4 человек к наказанию не связанным с лишением свободы. В стационарное отделение наркологического диспансера на лечение помещено 5 человек.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территории административного участка № 21 ОП № 2 УМВД России по город Омску за отчетный период было составлено 105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30 протоколов. За мелкое хулиганство (ст. 20.1 ч. 1 КоАП РФ)  составлено 15 протоколов. Кроме того, имели место и другие правонарушения: 15 протокол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5 протоколов составлено на родителей ненадлежащим образом исполняющих свои родительские обязанности по воспитанию детей, 25 протоколов по линии ГИБДД; 5 протоколов за мелкое хищение чужого имущества; 15 протоколов за неуплату административных штрафов в установленные законом сроки;  5 протокол за нарушение правил хранения оружия. 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СОШ № 144. На выявленные недостатки было указанно руководителям и выданы предписания на их устранение.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посещении СОШ № 144 проводились беседы совместно с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5E4CCD" w:rsidRDefault="005E4CCD" w:rsidP="00CF6870">
      <w:pPr>
        <w:ind w:firstLine="708"/>
        <w:jc w:val="both"/>
        <w:rPr>
          <w:sz w:val="28"/>
          <w:szCs w:val="28"/>
        </w:rPr>
      </w:pPr>
    </w:p>
    <w:p w:rsidR="005E4CCD" w:rsidRDefault="005E4CCD" w:rsidP="00CF6870">
      <w:pPr>
        <w:jc w:val="both"/>
        <w:rPr>
          <w:sz w:val="28"/>
          <w:szCs w:val="28"/>
        </w:rPr>
      </w:pPr>
    </w:p>
    <w:p w:rsidR="005E4CCD" w:rsidRDefault="005E4CCD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2 УМВД России по город Омску</w:t>
      </w:r>
    </w:p>
    <w:p w:rsidR="005E4CCD" w:rsidRDefault="005E4CCD" w:rsidP="00CF6870">
      <w:pPr>
        <w:jc w:val="both"/>
        <w:rPr>
          <w:sz w:val="28"/>
          <w:szCs w:val="28"/>
        </w:rPr>
      </w:pPr>
      <w:r>
        <w:rPr>
          <w:sz w:val="28"/>
          <w:szCs w:val="28"/>
        </w:rPr>
        <w:t>ст.лейтенант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Громов И.И.</w:t>
      </w:r>
    </w:p>
    <w:p w:rsidR="005E4CCD" w:rsidRDefault="005E4CCD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F6870">
      <w:pPr>
        <w:ind w:firstLine="720"/>
        <w:jc w:val="right"/>
        <w:rPr>
          <w:sz w:val="24"/>
          <w:szCs w:val="24"/>
        </w:rPr>
      </w:pPr>
    </w:p>
    <w:p w:rsidR="005E4CCD" w:rsidRDefault="005E4CCD" w:rsidP="00CD4E69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5E4CCD" w:rsidRDefault="005E4CCD" w:rsidP="00CD4E69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5E4CCD" w:rsidRDefault="005E4CCD" w:rsidP="00CD4E69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5E4CCD" w:rsidRDefault="005E4CCD" w:rsidP="00CD4E69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5E4CCD" w:rsidRDefault="005E4CCD" w:rsidP="00CD4E69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В.Г. Алипов</w:t>
      </w:r>
    </w:p>
    <w:p w:rsidR="005E4CCD" w:rsidRDefault="005E4CCD" w:rsidP="00CD4E69">
      <w:pPr>
        <w:ind w:left="2820" w:firstLine="720"/>
        <w:jc w:val="center"/>
        <w:rPr>
          <w:sz w:val="24"/>
          <w:szCs w:val="24"/>
        </w:rPr>
      </w:pPr>
      <w:r>
        <w:rPr>
          <w:sz w:val="28"/>
          <w:szCs w:val="28"/>
        </w:rPr>
        <w:t>«___» октября 2012 года</w:t>
      </w:r>
    </w:p>
    <w:p w:rsidR="005E4CCD" w:rsidRDefault="005E4CCD" w:rsidP="00CF6870">
      <w:pPr>
        <w:ind w:firstLine="720"/>
        <w:jc w:val="right"/>
      </w:pPr>
    </w:p>
    <w:p w:rsidR="005E4CCD" w:rsidRDefault="005E4CCD" w:rsidP="00CF687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О Т Ч Е Т</w:t>
      </w:r>
    </w:p>
    <w:p w:rsidR="005E4CCD" w:rsidRDefault="005E4CCD" w:rsidP="00CD4E6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УУП ОП №2 УМВД России по г. Омску, ст. лейтенанта полиции </w:t>
      </w:r>
    </w:p>
    <w:p w:rsidR="005E4CCD" w:rsidRDefault="005E4CCD" w:rsidP="00CD4E69">
      <w:pPr>
        <w:jc w:val="center"/>
        <w:rPr>
          <w:sz w:val="28"/>
          <w:szCs w:val="28"/>
        </w:rPr>
      </w:pPr>
      <w:r>
        <w:rPr>
          <w:sz w:val="28"/>
          <w:szCs w:val="28"/>
        </w:rPr>
        <w:t>Громова И.И. о проводимой работе на территории административного участка № 21 ОП № 2 УМВД России по г. Омску.</w:t>
      </w:r>
    </w:p>
    <w:p w:rsidR="005E4CCD" w:rsidRDefault="005E4CCD" w:rsidP="00CD4E69">
      <w:pPr>
        <w:jc w:val="center"/>
        <w:rPr>
          <w:sz w:val="28"/>
          <w:szCs w:val="28"/>
        </w:rPr>
      </w:pPr>
    </w:p>
    <w:p w:rsidR="005E4CCD" w:rsidRDefault="005E4CCD" w:rsidP="00CD4E69">
      <w:pPr>
        <w:ind w:firstLine="708"/>
        <w:jc w:val="both"/>
        <w:rPr>
          <w:sz w:val="28"/>
          <w:szCs w:val="28"/>
        </w:rPr>
      </w:pP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9 месяцев 2012 года на территории административного участка № 21 ОП № 2 УМВД России по город Омску по общей линии зарегистрировано 177 сообщений и заявлений о преступлениях и правонарушениях, из них возбуждено 12 уголовных дела, из которых нераскрытых на данный момент (по которым ведется следствие и дознание), осталось 3 преступлений (хищения предметов с автомобильного транспорта и разбойное нападение). Из совершённых 12 преступлений - 5 преступлений совершено лицами, находящимися в состоянии алкогольного опьянения; 3 преступлений лицами, ранее привлекавшимися к уголовной ответственности. Всего за период обслуживания административного участка № 21, с 01.01.2012 года по 30.09.2012 года, лично УУП Громовым раскрыто 4 преступление.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21 ОП № 2 МВД России по г. Омску в 2012 году являлись кражи чужого имущества (5), в том числе с незаконным проникновением в помещение (2); преступления, связанные с причинением телесных повреждений тяжкой и средней степеней (2); преступления, связанные с незаконным оборотом наркотических средств(1), грабёж (1), разбой (1). 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 человек было осуждено к наказанию, в виде лишения свободы, и 4 человек к наказанию не связанным с лишением свободы. В стационарное отделение наркологического диспансера на лечение помещено 5 человек.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территории административного участка № 21 ОП № 2 УМВД России по город Омску за отчетный период было составлено 105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30 протоколов. За мелкое хулиганство (ст. 20.1 ч. 1 КоАП РФ)  составлено 15 протоколов. Кроме того, имели место и другие правонарушения: 15 протокол составлено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5 протоколов составлено на родителей ненадлежащим образом исполняющих свои родительские обязанности по воспитанию детей, 25 протоколов по линии ГИБДД; 5 протоколов за мелкое хищение чужого имущества; 15 протоколов за неуплату административных штрафов в установленные законом сроки;  5 протокол за нарушение правил хранения оружия. 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СОШ № 144. На выявленные недостатки было указанно руководителям и выданы предписания на их устранение.</w:t>
      </w:r>
    </w:p>
    <w:p w:rsidR="005E4CCD" w:rsidRDefault="005E4CCD" w:rsidP="00CD4E6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посещении СОШ № 144 проводились беседы совместно с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5E4CCD" w:rsidRDefault="005E4CCD" w:rsidP="00CF6870">
      <w:pPr>
        <w:jc w:val="both"/>
        <w:rPr>
          <w:sz w:val="28"/>
          <w:szCs w:val="28"/>
        </w:rPr>
      </w:pPr>
    </w:p>
    <w:p w:rsidR="005E4CCD" w:rsidRDefault="005E4CCD" w:rsidP="00CF6870">
      <w:pPr>
        <w:jc w:val="both"/>
        <w:rPr>
          <w:sz w:val="28"/>
          <w:szCs w:val="28"/>
        </w:rPr>
      </w:pPr>
    </w:p>
    <w:p w:rsidR="005E4CCD" w:rsidRDefault="005E4CCD" w:rsidP="00CD4E69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2 УМВД России по город Омску</w:t>
      </w:r>
    </w:p>
    <w:p w:rsidR="005E4CCD" w:rsidRDefault="005E4CCD" w:rsidP="00CD4E69">
      <w:pPr>
        <w:jc w:val="both"/>
        <w:rPr>
          <w:sz w:val="28"/>
          <w:szCs w:val="28"/>
        </w:rPr>
      </w:pPr>
      <w:r>
        <w:rPr>
          <w:sz w:val="28"/>
          <w:szCs w:val="28"/>
        </w:rPr>
        <w:t>ст. 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Громов И.И.</w:t>
      </w:r>
    </w:p>
    <w:p w:rsidR="005E4CCD" w:rsidRDefault="005E4CCD" w:rsidP="00CF6870">
      <w:pPr>
        <w:jc w:val="both"/>
        <w:rPr>
          <w:sz w:val="28"/>
          <w:szCs w:val="28"/>
        </w:rPr>
      </w:pPr>
    </w:p>
    <w:p w:rsidR="005E4CCD" w:rsidRDefault="005E4CCD" w:rsidP="00CF6870">
      <w:pPr>
        <w:jc w:val="both"/>
        <w:rPr>
          <w:sz w:val="28"/>
          <w:szCs w:val="28"/>
        </w:rPr>
      </w:pPr>
    </w:p>
    <w:sectPr w:rsidR="005E4CCD" w:rsidSect="00ED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E75A3"/>
    <w:rsid w:val="00265E4A"/>
    <w:rsid w:val="005E4CCD"/>
    <w:rsid w:val="005F2AB4"/>
    <w:rsid w:val="0097435C"/>
    <w:rsid w:val="00CB1E0C"/>
    <w:rsid w:val="00CD4E69"/>
    <w:rsid w:val="00CF6870"/>
    <w:rsid w:val="00E22020"/>
    <w:rsid w:val="00ED757A"/>
    <w:rsid w:val="00F42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1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4</Pages>
  <Words>1267</Words>
  <Characters>7222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2012-04-20T08:11:00Z</dcterms:created>
  <dcterms:modified xsi:type="dcterms:W3CDTF">2012-10-03T07:03:00Z</dcterms:modified>
</cp:coreProperties>
</file>