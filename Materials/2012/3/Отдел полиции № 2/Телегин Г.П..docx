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12" w:rsidRDefault="007F6012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7F6012" w:rsidRDefault="007F6012" w:rsidP="00A5791B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7F6012" w:rsidRDefault="007F6012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7F6012" w:rsidRDefault="007F6012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7F6012" w:rsidRDefault="007F6012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В.Г. Алипов</w:t>
      </w:r>
    </w:p>
    <w:p w:rsidR="007F6012" w:rsidRDefault="007F6012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октября 2012 года</w:t>
      </w:r>
    </w:p>
    <w:p w:rsidR="007F6012" w:rsidRDefault="007F6012" w:rsidP="00CF6870">
      <w:pPr>
        <w:rPr>
          <w:sz w:val="28"/>
          <w:szCs w:val="28"/>
        </w:rPr>
      </w:pPr>
    </w:p>
    <w:p w:rsidR="007F6012" w:rsidRDefault="007F6012" w:rsidP="00CF6870">
      <w:pPr>
        <w:rPr>
          <w:sz w:val="28"/>
          <w:szCs w:val="28"/>
        </w:rPr>
      </w:pPr>
    </w:p>
    <w:p w:rsidR="007F6012" w:rsidRPr="00A42871" w:rsidRDefault="007F6012" w:rsidP="00CF6870">
      <w:pPr>
        <w:jc w:val="center"/>
        <w:rPr>
          <w:sz w:val="28"/>
          <w:szCs w:val="28"/>
        </w:rPr>
      </w:pPr>
      <w:r w:rsidRPr="00A42871">
        <w:rPr>
          <w:sz w:val="28"/>
          <w:szCs w:val="28"/>
        </w:rPr>
        <w:t>Информационно-аналитическая записка</w:t>
      </w:r>
    </w:p>
    <w:p w:rsidR="007F6012" w:rsidRDefault="007F6012" w:rsidP="00A42871">
      <w:pPr>
        <w:jc w:val="center"/>
        <w:rPr>
          <w:sz w:val="28"/>
          <w:szCs w:val="28"/>
        </w:rPr>
      </w:pPr>
      <w:r>
        <w:rPr>
          <w:sz w:val="28"/>
          <w:szCs w:val="28"/>
        </w:rPr>
        <w:t>УУП ОП №2 УМВД России по г. Омску, старшего лейтенанта полиции Телегина Г.П. о проводимой работе на территории административного участка № 17 ОП №2 УМВД России по г. Омску.</w:t>
      </w:r>
    </w:p>
    <w:p w:rsidR="007F6012" w:rsidRDefault="007F6012" w:rsidP="00CF6870">
      <w:pPr>
        <w:jc w:val="center"/>
        <w:rPr>
          <w:sz w:val="28"/>
          <w:szCs w:val="28"/>
        </w:rPr>
      </w:pP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 17 ОП №2 УМВД России по город Омску по общей линии зарегистрировано 378 сообщений и заявлений о преступлениях и правонарушениях, из них возбуждено 19 уголовных дела, из которых нераскрытыми на данный момент (по которым ведется следствие и дознание), осталось 1 преступление (хищение собственности из квартиры). Из совершённых 19 преступлений - 7 преступлений совершено лицами, находящимися в состоянии алкогольного опьянения; 4 преступлений лицами, ранее привлекавшимися к уголовной ответственности.  Всего за первое полугодие 2012 года лично УУП Телегиным Г.П. раскрыто 7 преступлений (4 преступления, совершённые на обслуживаемом административном участке).</w:t>
      </w:r>
    </w:p>
    <w:p w:rsidR="007F6012" w:rsidRDefault="007F6012" w:rsidP="00A579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17 ОП №2 МВД России по г. Омску за отчетный период являлись кражи чужого имущества (8), в том числе с незаконным проникновением в помещение (3); преступления, связанные с незаконным оборотом наркотических средств(3), причинение побоев (2). 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2 человек был осужден к наказанию, в виде лишения свободы, и 4 человек к наказанию не связанным с лишением свободы. В стационарное отделение наркологического диспансера на лечение помещено 7 человек.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административного участка № 17 ОП №2 УМВД России по город Омску за отчетный период было составлено 86 протокол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37 протоколов. За мелкое хулиганство (ст. 20.1 ч. 1 КоАП РФ)  составлено 13 протоколов. Кроме того, имели место и другие правонарушения: 15 протоколов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10 протоколов составлено на родителей ненадлежащим образом исполняющих свои родительские обязанности по воспитанию детей, 8 протоколов за мелкое хищение чужого имущества; 3 протокол за неуплату административных штрафов в установленные законом сроки.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детский дом №6, Омский Государственный Колледж Профессиональных Технологий. На выявленные недостатки было указанно руководителям и выданы предписания на их устранение.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детского дома №6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F6012" w:rsidRDefault="007F6012" w:rsidP="00CF6870">
      <w:pPr>
        <w:ind w:firstLine="708"/>
        <w:jc w:val="both"/>
        <w:rPr>
          <w:sz w:val="28"/>
          <w:szCs w:val="28"/>
        </w:rPr>
      </w:pPr>
    </w:p>
    <w:p w:rsidR="007F6012" w:rsidRDefault="007F6012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7F6012" w:rsidRDefault="007F6012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старший 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Телегин Г.П.</w:t>
      </w:r>
    </w:p>
    <w:p w:rsidR="007F6012" w:rsidRDefault="007F6012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 w:rsidP="00CF6870">
      <w:pPr>
        <w:ind w:firstLine="720"/>
        <w:jc w:val="right"/>
        <w:rPr>
          <w:sz w:val="24"/>
          <w:szCs w:val="24"/>
        </w:rPr>
      </w:pPr>
    </w:p>
    <w:p w:rsidR="007F6012" w:rsidRDefault="007F6012"/>
    <w:sectPr w:rsidR="007F6012" w:rsidSect="00A5791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D2C3F"/>
    <w:rsid w:val="00263D2E"/>
    <w:rsid w:val="0027703D"/>
    <w:rsid w:val="0032415A"/>
    <w:rsid w:val="004E4F5C"/>
    <w:rsid w:val="0067088D"/>
    <w:rsid w:val="006A2D5B"/>
    <w:rsid w:val="007B5C4F"/>
    <w:rsid w:val="007F6012"/>
    <w:rsid w:val="009B1154"/>
    <w:rsid w:val="00A42871"/>
    <w:rsid w:val="00A56B9C"/>
    <w:rsid w:val="00A5791B"/>
    <w:rsid w:val="00B8209E"/>
    <w:rsid w:val="00C80684"/>
    <w:rsid w:val="00CF6870"/>
    <w:rsid w:val="00ED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9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624</Words>
  <Characters>3561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cp:lastPrinted>2012-10-02T09:19:00Z</cp:lastPrinted>
  <dcterms:created xsi:type="dcterms:W3CDTF">2012-07-20T05:20:00Z</dcterms:created>
  <dcterms:modified xsi:type="dcterms:W3CDTF">2012-10-03T06:56:00Z</dcterms:modified>
</cp:coreProperties>
</file>