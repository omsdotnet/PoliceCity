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3AC" w:rsidRDefault="007243AC" w:rsidP="00CF6870">
      <w:pPr>
        <w:ind w:left="5103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        УТВЕРЖДАЮ</w:t>
      </w:r>
    </w:p>
    <w:p w:rsidR="007243AC" w:rsidRDefault="007243AC" w:rsidP="00A5791B">
      <w:pPr>
        <w:ind w:left="5103"/>
        <w:rPr>
          <w:sz w:val="28"/>
          <w:szCs w:val="28"/>
        </w:rPr>
      </w:pPr>
      <w:r>
        <w:rPr>
          <w:sz w:val="28"/>
          <w:szCs w:val="28"/>
        </w:rPr>
        <w:t>Начальник ОП №2 УМВД</w:t>
      </w:r>
    </w:p>
    <w:p w:rsidR="007243AC" w:rsidRDefault="007243AC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России по городу Омску</w:t>
      </w:r>
    </w:p>
    <w:p w:rsidR="007243AC" w:rsidRDefault="007243AC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подполковник полиции</w:t>
      </w:r>
    </w:p>
    <w:p w:rsidR="007243AC" w:rsidRDefault="007243AC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В.Г. Алипов</w:t>
      </w:r>
    </w:p>
    <w:p w:rsidR="007243AC" w:rsidRDefault="007243AC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«___» октября 2012 года</w:t>
      </w:r>
    </w:p>
    <w:p w:rsidR="007243AC" w:rsidRDefault="007243AC" w:rsidP="00CF6870">
      <w:pPr>
        <w:rPr>
          <w:sz w:val="28"/>
          <w:szCs w:val="28"/>
        </w:rPr>
      </w:pPr>
    </w:p>
    <w:p w:rsidR="007243AC" w:rsidRDefault="007243AC" w:rsidP="00CF6870">
      <w:pPr>
        <w:rPr>
          <w:sz w:val="28"/>
          <w:szCs w:val="28"/>
        </w:rPr>
      </w:pPr>
    </w:p>
    <w:p w:rsidR="007243AC" w:rsidRPr="00B53CF4" w:rsidRDefault="007243AC" w:rsidP="00B53CF4">
      <w:pPr>
        <w:jc w:val="center"/>
        <w:rPr>
          <w:sz w:val="28"/>
          <w:szCs w:val="28"/>
        </w:rPr>
      </w:pPr>
      <w:r w:rsidRPr="00B53CF4">
        <w:rPr>
          <w:sz w:val="28"/>
          <w:szCs w:val="28"/>
        </w:rPr>
        <w:t>Информационно-аналитическая записка</w:t>
      </w:r>
    </w:p>
    <w:p w:rsidR="007243AC" w:rsidRPr="00B53CF4" w:rsidRDefault="007243AC" w:rsidP="00B53CF4">
      <w:pPr>
        <w:jc w:val="center"/>
        <w:rPr>
          <w:sz w:val="28"/>
          <w:szCs w:val="28"/>
        </w:rPr>
      </w:pPr>
      <w:r w:rsidRPr="00B53CF4">
        <w:rPr>
          <w:sz w:val="28"/>
          <w:szCs w:val="28"/>
        </w:rPr>
        <w:t>старшего УУП ОП №2 УМВД России по городу Омску капитана полиции Бичевого М.А. о проводимой работе на территории административного участка № 12 ОП №2 УМВД России по г. Омску.</w:t>
      </w:r>
    </w:p>
    <w:p w:rsidR="007243AC" w:rsidRPr="00B53CF4" w:rsidRDefault="007243AC" w:rsidP="00B53CF4">
      <w:pPr>
        <w:jc w:val="center"/>
        <w:rPr>
          <w:sz w:val="28"/>
          <w:szCs w:val="28"/>
        </w:rPr>
      </w:pPr>
    </w:p>
    <w:p w:rsidR="007243AC" w:rsidRDefault="007243AC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9 месяцев 2012 года на территории административного участка № 12 ОП №2 УМВД России по городу Омску по общей линии зарегистрировано 184 сообщений и заявлений о преступлениях и правонарушениях, из них возбуждено 4 уголовных дела, из которых нераскрытых на данный момент (по которым ведется следствие и дознание), осталось 2 преступления (хищения предметов с автомобильного транспорта). Из совершённых 4 преступлений - 1 преступление совершено лицами, находящимися в состоянии алкогольного опьянения. Всего за 9 месяцев 2012 года лично ст. УУП Бичевым М.А. раскрыто 6 преступлений (2 преступления, совершённые на обслуживаемом административном участке).</w:t>
      </w:r>
    </w:p>
    <w:p w:rsidR="007243AC" w:rsidRDefault="007243AC" w:rsidP="00A579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12 ОП №2 МВД России по г. Омску в 2012 году являлись кражи чужого имущества (3), в том числе с незаконным проникновением в помещение (1); причинение побоев (1). </w:t>
      </w:r>
    </w:p>
    <w:p w:rsidR="007243AC" w:rsidRDefault="007243AC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в стационарное отделение наркологического диспансера на лечение помещено 2 человека, на амбулаторное лечение 9 человек.</w:t>
      </w:r>
    </w:p>
    <w:p w:rsidR="007243AC" w:rsidRDefault="007243AC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на территории административного участка № 12 ОП №2 УМВД России по город Омску за отчетный период было составлено 71 протокол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32 протокола. За мелкое хулиганство (ст. 20.1 ч. 1 КоАП РФ)  составлено 6 протоколов. Кроме того, имели место и другие правонарушения: 2 протокола составлено по Кодексу Омской области об административных правонарушениях (нарушение тишины и покоя граждан в период ночного времени, самогоноварение, нарушение выгула собак), 4 протокола составлено на родителей ненадлежащим образом исполняющих свои родительские обязанности по воспитанию детей, 7 протоколов за мелкое хищение чужого имущества; 4 протокол за неуплату административных штрафов в установленные законом сроки.</w:t>
      </w:r>
    </w:p>
    <w:p w:rsidR="007243AC" w:rsidRDefault="007243AC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 составлен 1 протокол об административном правонарушении. Лицо, занимавшееся продажей самогона, наказано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7243AC" w:rsidRDefault="007243AC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лицами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7243AC" w:rsidRDefault="007243AC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Супермаркет «Магнит», мини-рынок «Солнечный». На выявленные недостатки было указанно руководителям и выданы предписания на их устранение.</w:t>
      </w:r>
    </w:p>
    <w:p w:rsidR="007243AC" w:rsidRDefault="007243AC" w:rsidP="00CF6870">
      <w:pPr>
        <w:ind w:firstLine="708"/>
        <w:jc w:val="both"/>
        <w:rPr>
          <w:sz w:val="28"/>
          <w:szCs w:val="28"/>
        </w:rPr>
      </w:pPr>
    </w:p>
    <w:p w:rsidR="007243AC" w:rsidRDefault="007243AC" w:rsidP="00CF6870">
      <w:pPr>
        <w:jc w:val="both"/>
        <w:rPr>
          <w:sz w:val="28"/>
          <w:szCs w:val="28"/>
        </w:rPr>
      </w:pPr>
      <w:r>
        <w:rPr>
          <w:sz w:val="28"/>
          <w:szCs w:val="28"/>
        </w:rPr>
        <w:t>Старший УУП ОП № 2 УМВД России по город Омску</w:t>
      </w:r>
    </w:p>
    <w:p w:rsidR="007243AC" w:rsidRDefault="007243AC" w:rsidP="00EA7825">
      <w:pPr>
        <w:jc w:val="both"/>
        <w:rPr>
          <w:sz w:val="24"/>
          <w:szCs w:val="24"/>
        </w:rPr>
      </w:pPr>
      <w:r>
        <w:rPr>
          <w:sz w:val="28"/>
          <w:szCs w:val="28"/>
        </w:rPr>
        <w:t>капитан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М.А. Бичевой</w:t>
      </w:r>
      <w:r>
        <w:rPr>
          <w:sz w:val="24"/>
          <w:szCs w:val="24"/>
        </w:rPr>
        <w:t xml:space="preserve">                                                   </w:t>
      </w: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Pr="00EA7825" w:rsidRDefault="007243AC" w:rsidP="00CF6870">
      <w:pPr>
        <w:ind w:firstLine="720"/>
        <w:jc w:val="right"/>
        <w:rPr>
          <w:b/>
          <w:sz w:val="24"/>
          <w:szCs w:val="24"/>
        </w:rPr>
      </w:pP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B53CF4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          УТВЕРЖДАЮ</w:t>
      </w:r>
    </w:p>
    <w:p w:rsidR="007243AC" w:rsidRDefault="007243AC" w:rsidP="00B53CF4">
      <w:pPr>
        <w:ind w:left="5103"/>
        <w:rPr>
          <w:sz w:val="28"/>
          <w:szCs w:val="28"/>
        </w:rPr>
      </w:pPr>
      <w:r>
        <w:rPr>
          <w:sz w:val="28"/>
          <w:szCs w:val="28"/>
        </w:rPr>
        <w:t>Начальник ОП №2 УМВД</w:t>
      </w:r>
    </w:p>
    <w:p w:rsidR="007243AC" w:rsidRDefault="007243AC" w:rsidP="00B53CF4">
      <w:pPr>
        <w:ind w:left="5103"/>
        <w:rPr>
          <w:sz w:val="28"/>
          <w:szCs w:val="28"/>
        </w:rPr>
      </w:pPr>
      <w:r>
        <w:rPr>
          <w:sz w:val="28"/>
          <w:szCs w:val="28"/>
        </w:rPr>
        <w:t>России по городу Омску</w:t>
      </w:r>
    </w:p>
    <w:p w:rsidR="007243AC" w:rsidRDefault="007243AC" w:rsidP="00B53CF4">
      <w:pPr>
        <w:ind w:left="5103"/>
        <w:rPr>
          <w:sz w:val="28"/>
          <w:szCs w:val="28"/>
        </w:rPr>
      </w:pPr>
      <w:r>
        <w:rPr>
          <w:sz w:val="28"/>
          <w:szCs w:val="28"/>
        </w:rPr>
        <w:t>подполковник полиции</w:t>
      </w:r>
    </w:p>
    <w:p w:rsidR="007243AC" w:rsidRDefault="007243AC" w:rsidP="00B53CF4">
      <w:pPr>
        <w:ind w:left="510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В.Г. Алипов</w:t>
      </w:r>
    </w:p>
    <w:p w:rsidR="007243AC" w:rsidRDefault="007243AC" w:rsidP="00B53CF4">
      <w:pPr>
        <w:ind w:left="5103"/>
        <w:rPr>
          <w:sz w:val="28"/>
          <w:szCs w:val="28"/>
        </w:rPr>
      </w:pPr>
      <w:r>
        <w:rPr>
          <w:sz w:val="28"/>
          <w:szCs w:val="28"/>
        </w:rPr>
        <w:t>«___» октября 2012 года</w:t>
      </w:r>
    </w:p>
    <w:p w:rsidR="007243AC" w:rsidRDefault="007243AC" w:rsidP="00CF6870">
      <w:pPr>
        <w:ind w:firstLine="720"/>
        <w:jc w:val="right"/>
        <w:rPr>
          <w:sz w:val="24"/>
          <w:szCs w:val="24"/>
        </w:rPr>
      </w:pPr>
    </w:p>
    <w:p w:rsidR="007243AC" w:rsidRDefault="007243AC" w:rsidP="00CF6870">
      <w:pPr>
        <w:ind w:firstLine="720"/>
        <w:jc w:val="right"/>
      </w:pPr>
    </w:p>
    <w:p w:rsidR="007243AC" w:rsidRDefault="007243AC" w:rsidP="00CF687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О Т Ч Е Т</w:t>
      </w:r>
    </w:p>
    <w:p w:rsidR="007243AC" w:rsidRPr="00B53CF4" w:rsidRDefault="007243AC" w:rsidP="007D6EBD">
      <w:pPr>
        <w:jc w:val="center"/>
        <w:rPr>
          <w:sz w:val="28"/>
          <w:szCs w:val="28"/>
        </w:rPr>
      </w:pPr>
      <w:r w:rsidRPr="00B53CF4">
        <w:rPr>
          <w:sz w:val="28"/>
          <w:szCs w:val="28"/>
        </w:rPr>
        <w:t>старшего УУП ОП №2 УМВД России по городу Омску капитана полиции Бичевого М.А. о проводимой работе на территории административного участка № 12 ОП №2 УМВД России по г. Омску.</w:t>
      </w:r>
    </w:p>
    <w:p w:rsidR="007243AC" w:rsidRPr="00B53CF4" w:rsidRDefault="007243AC" w:rsidP="007D6EBD">
      <w:pPr>
        <w:jc w:val="center"/>
        <w:rPr>
          <w:sz w:val="28"/>
          <w:szCs w:val="28"/>
        </w:rPr>
      </w:pPr>
    </w:p>
    <w:p w:rsidR="007243AC" w:rsidRDefault="007243AC" w:rsidP="00B53CF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9 месяцев 2012 года на территории административного участка № 12 ОП №2 УМВД России по городу Омску по общей линии зарегистрировано 184 сообщений и заявлений о преступлениях и правонарушениях, из них возбуждено 4 уголовных дела, из которых нераскрытых на данный момент (по которым ведется следствие и дознание), осталось 2 преступления (хищения предметов с автомобильного транспорта). Из совершённых 4 преступлений - 1 преступление совершено лицами, находящимися в состоянии алкогольного опьянения. Всего за 9 месяцев 2012 года лично ст. УУП Бичевым М.А. раскрыто 6 преступлений (2 преступления, совершённые на обслуживаемом административном участке).</w:t>
      </w:r>
    </w:p>
    <w:p w:rsidR="007243AC" w:rsidRDefault="007243AC" w:rsidP="00B53CF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12 ОП №2 МВД России по г. Омску в 2012 году являлись кражи чужого имущества (3), в том числе с незаконным проникновением в помещение (1); причинение побоев (1). </w:t>
      </w:r>
    </w:p>
    <w:p w:rsidR="007243AC" w:rsidRDefault="007243AC" w:rsidP="00B53CF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в стационарное отделение наркологического диспансера на лечение помещено 2 человека, на амбулаторное лечение 9 человек.</w:t>
      </w:r>
    </w:p>
    <w:p w:rsidR="007243AC" w:rsidRDefault="007243AC" w:rsidP="00B53CF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на территории административного участка № 12 ОП №2 УМВД России по город Омску за отчетный период было составлено 71 протокол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32 протокола. За мелкое хулиганство (ст. 20.1 ч. 1 КоАП РФ)  составлено 6 протоколов. Кроме того, имели место и другие правонарушения: 2 протокола составлено по Кодексу Омской области об административных правонарушениях (нарушение тишины и покоя граждан в период ночного времени, самогоноварение, нарушение выгула собак), 4 протокола составлено на родителей ненадлежащим образом исполняющих свои родительские обязанности по воспитанию детей, 7 протоколов за мелкое хищение чужого имущества; 4 протокол за неуплату административных штрафов в установленные законом сроки.</w:t>
      </w:r>
    </w:p>
    <w:p w:rsidR="007243AC" w:rsidRDefault="007243AC" w:rsidP="00B53CF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 составлен 1 протокол об административном правонарушении. Лицо, занимавшееся продажей самогона, наказано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7243AC" w:rsidRDefault="007243AC" w:rsidP="00B53CF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лицами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7243AC" w:rsidRDefault="007243AC" w:rsidP="00B53CF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Супермаркет «Магнит», мини-рынок «Солнечный». На выявленные недостатки было указанно руководителям и выданы предписания на их устранение.</w:t>
      </w:r>
    </w:p>
    <w:p w:rsidR="007243AC" w:rsidRDefault="007243AC" w:rsidP="00CF6870">
      <w:pPr>
        <w:jc w:val="both"/>
        <w:rPr>
          <w:sz w:val="28"/>
          <w:szCs w:val="28"/>
        </w:rPr>
      </w:pPr>
    </w:p>
    <w:p w:rsidR="007243AC" w:rsidRDefault="007243AC" w:rsidP="007D6EBD">
      <w:pPr>
        <w:jc w:val="both"/>
        <w:rPr>
          <w:sz w:val="28"/>
          <w:szCs w:val="28"/>
        </w:rPr>
      </w:pPr>
      <w:r>
        <w:rPr>
          <w:sz w:val="28"/>
          <w:szCs w:val="28"/>
        </w:rPr>
        <w:t>Старший УУП ОП № 2 УМВД России по город Омску</w:t>
      </w:r>
    </w:p>
    <w:p w:rsidR="007243AC" w:rsidRDefault="007243AC" w:rsidP="007D6EBD">
      <w:pPr>
        <w:jc w:val="both"/>
        <w:rPr>
          <w:sz w:val="24"/>
          <w:szCs w:val="24"/>
        </w:rPr>
      </w:pPr>
      <w:r>
        <w:rPr>
          <w:sz w:val="28"/>
          <w:szCs w:val="28"/>
        </w:rPr>
        <w:t>капитан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М.А. Бичевой</w:t>
      </w:r>
      <w:r>
        <w:rPr>
          <w:sz w:val="24"/>
          <w:szCs w:val="24"/>
        </w:rPr>
        <w:t xml:space="preserve">                                                   </w:t>
      </w:r>
    </w:p>
    <w:p w:rsidR="007243AC" w:rsidRDefault="007243AC" w:rsidP="007D6EBD">
      <w:pPr>
        <w:jc w:val="both"/>
      </w:pPr>
    </w:p>
    <w:sectPr w:rsidR="007243AC" w:rsidSect="00A5791B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4CF43FA"/>
    <w:multiLevelType w:val="hybridMultilevel"/>
    <w:tmpl w:val="D12877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70"/>
    <w:rsid w:val="0032415A"/>
    <w:rsid w:val="0067088D"/>
    <w:rsid w:val="007243AC"/>
    <w:rsid w:val="007D6EBD"/>
    <w:rsid w:val="009B1154"/>
    <w:rsid w:val="00A5791B"/>
    <w:rsid w:val="00B374D3"/>
    <w:rsid w:val="00B53CF4"/>
    <w:rsid w:val="00B81D42"/>
    <w:rsid w:val="00BE209E"/>
    <w:rsid w:val="00CF6870"/>
    <w:rsid w:val="00E378AF"/>
    <w:rsid w:val="00EA7825"/>
    <w:rsid w:val="00ED757A"/>
    <w:rsid w:val="00F92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70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6870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58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</TotalTime>
  <Pages>4</Pages>
  <Words>1077</Words>
  <Characters>6145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2012-07-20T05:20:00Z</dcterms:created>
  <dcterms:modified xsi:type="dcterms:W3CDTF">2012-10-03T07:00:00Z</dcterms:modified>
</cp:coreProperties>
</file>