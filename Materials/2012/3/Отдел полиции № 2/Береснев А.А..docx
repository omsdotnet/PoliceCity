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968" w:rsidRDefault="00BA6968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          УТВЕРЖДАЮ</w:t>
      </w:r>
    </w:p>
    <w:p w:rsidR="00BA6968" w:rsidRDefault="00BA6968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Начальник ОП №2 УМВД</w:t>
      </w:r>
    </w:p>
    <w:p w:rsidR="00BA6968" w:rsidRDefault="00BA6968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России по городу Омску</w:t>
      </w:r>
    </w:p>
    <w:p w:rsidR="00BA6968" w:rsidRDefault="00BA6968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подполковник полиции</w:t>
      </w:r>
    </w:p>
    <w:p w:rsidR="00BA6968" w:rsidRDefault="00BA6968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В.Г. Алипов</w:t>
      </w:r>
    </w:p>
    <w:p w:rsidR="00BA6968" w:rsidRDefault="00BA6968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«___» сентября 2012 года</w:t>
      </w:r>
    </w:p>
    <w:p w:rsidR="00BA6968" w:rsidRDefault="00BA6968" w:rsidP="00CF6870">
      <w:pPr>
        <w:rPr>
          <w:sz w:val="28"/>
          <w:szCs w:val="28"/>
        </w:rPr>
      </w:pPr>
    </w:p>
    <w:p w:rsidR="00BA6968" w:rsidRDefault="00BA6968" w:rsidP="00CF6870">
      <w:pPr>
        <w:rPr>
          <w:sz w:val="28"/>
          <w:szCs w:val="28"/>
        </w:rPr>
      </w:pPr>
    </w:p>
    <w:p w:rsidR="00BA6968" w:rsidRPr="00D53A95" w:rsidRDefault="00BA6968" w:rsidP="00D53A95">
      <w:pPr>
        <w:jc w:val="center"/>
        <w:rPr>
          <w:sz w:val="28"/>
          <w:szCs w:val="28"/>
        </w:rPr>
      </w:pPr>
      <w:r w:rsidRPr="00D53A95">
        <w:rPr>
          <w:sz w:val="28"/>
          <w:szCs w:val="28"/>
        </w:rPr>
        <w:t>Информационно-аналитическая записка</w:t>
      </w:r>
    </w:p>
    <w:p w:rsidR="00BA6968" w:rsidRDefault="00BA6968" w:rsidP="00D53A95">
      <w:pPr>
        <w:jc w:val="center"/>
        <w:rPr>
          <w:sz w:val="28"/>
          <w:szCs w:val="28"/>
        </w:rPr>
      </w:pPr>
      <w:r w:rsidRPr="00D53A95">
        <w:rPr>
          <w:sz w:val="28"/>
          <w:szCs w:val="28"/>
        </w:rPr>
        <w:t xml:space="preserve">УУП ОП №2 УМВД России по г. Омску, капитана полиции Береснева А.А. </w:t>
      </w:r>
    </w:p>
    <w:p w:rsidR="00BA6968" w:rsidRDefault="00BA6968" w:rsidP="00D53A95">
      <w:pPr>
        <w:jc w:val="center"/>
        <w:rPr>
          <w:sz w:val="28"/>
          <w:szCs w:val="28"/>
        </w:rPr>
      </w:pPr>
      <w:r w:rsidRPr="00D53A95">
        <w:rPr>
          <w:sz w:val="28"/>
          <w:szCs w:val="28"/>
        </w:rPr>
        <w:t>о проводимой работе на территории административного</w:t>
      </w:r>
      <w:r>
        <w:rPr>
          <w:sz w:val="28"/>
          <w:szCs w:val="28"/>
        </w:rPr>
        <w:t xml:space="preserve"> участка № 15 ОП №2 УМВД России по г. Омску.</w:t>
      </w:r>
    </w:p>
    <w:p w:rsidR="00BA6968" w:rsidRDefault="00BA6968" w:rsidP="00CF6870">
      <w:pPr>
        <w:jc w:val="center"/>
        <w:rPr>
          <w:sz w:val="28"/>
          <w:szCs w:val="28"/>
        </w:rPr>
      </w:pPr>
    </w:p>
    <w:p w:rsidR="00BA6968" w:rsidRDefault="00BA6968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9 месяцев 2012 года на территории административного участка № 15 ОП №2 УМВД России по город Омску по общей линии зарегистрировано 312 сообщений и заявлений о преступлениях и правонарушениях, из них возбуждено 12 уголовных дела, из которых нераскрытых на данный момент (по которым ведется следствие и дознание), осталось 4 преступлений (хищения предметов с автомобильного транспорта). Из совершённых 12 преступлений-9 преступлений совершено лицами, находящимися в состоянии алкогольного опьянения; 3 преступлений лицами, ранее привлекавшимися к уголовной ответственности.  Всего за 9 месяцев 2012 года лично УУП Бересневым А.А. раскрыто 8 преступлений (8 преступления, совершённые на обслуживаемом административном участке).</w:t>
      </w:r>
    </w:p>
    <w:p w:rsidR="00BA6968" w:rsidRDefault="00BA6968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преступлениями на территории административного участка № 15 ОП №2 МВД России по г. Омску за 9 месяцев 2012 года являлись кражи чужого имущества (9), в том числе с незаконным проникновением в помещение (1); преступления, связанные с причинением телесных повреждений тяжкой и средней степеней (3); преступления, связанные с незаконным оборотом наркотических средств(1), грабёж (1). </w:t>
      </w:r>
    </w:p>
    <w:p w:rsidR="00BA6968" w:rsidRDefault="00BA6968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отчетный период 3 человек было осуждено к наказанию, в виде лишения свободы, и 6 человек к наказанию не связанным с лишением свободы. В стационарное отделение наркологического диспансера на лечение помещено 5 человек.</w:t>
      </w:r>
    </w:p>
    <w:p w:rsidR="00BA6968" w:rsidRDefault="00BA6968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на территории административного участка № 15 ОП №2 УМВД России по город Омску за отчетный период было составлено 54 протокола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19 протоколов. За мелкое хулиганство (ст. 20.1 ч. 1 КоАП РФ)  составлено 9 протоколов. Кроме того, имели место и другие правонарушения: 10 протокол составлено по Кодексу Омской области об административных правонарушениях (нарушение тишины и покоя граждан в период ночного времени, самогоноварение, нарушение выгула собак), 6 протоколов составлено на родителей ненадлежащим образом исполняющих свои родительские обязанности по воспитанию детей, 3 протокола по линии ГИБДД; 4 протоколов за мелкое хищение чужого имущества;  3 протокол за нарушение правил хранения оружия. </w:t>
      </w:r>
    </w:p>
    <w:p w:rsidR="00BA6968" w:rsidRDefault="00BA6968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Проводилась работа по пресечению такого вида правонарушений, как продажа крепких спиртных напитков домашней выработки (самогона). По данному факту было составлено 1 протокол об административном правонарушении. Лицо, занимавшееся продажей самогона, наказано штрафом. Проводились рейды совместно с сотрудниками ФСКН в местах массового скопления граждан, с целью выявления лиц, употребляющих и распространяющих наркотические вещества, что давало положительные результаты.</w:t>
      </w:r>
    </w:p>
    <w:p w:rsidR="00BA6968" w:rsidRDefault="00BA6968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BA6968" w:rsidRDefault="00BA6968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детский сад №119. На выявленные недостатки было указанно руководителям и выданы предписания на их устранение.</w:t>
      </w:r>
    </w:p>
    <w:p w:rsidR="00BA6968" w:rsidRDefault="00BA6968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посещении детского дома №6 школы проводились беседы совместно с социальным педагогом, с  воспитанниками,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BA6968" w:rsidRDefault="00BA6968" w:rsidP="00CF6870">
      <w:pPr>
        <w:ind w:firstLine="708"/>
        <w:jc w:val="both"/>
        <w:rPr>
          <w:sz w:val="28"/>
          <w:szCs w:val="28"/>
        </w:rPr>
      </w:pPr>
    </w:p>
    <w:p w:rsidR="00BA6968" w:rsidRDefault="00BA6968" w:rsidP="00CF6870">
      <w:pPr>
        <w:ind w:firstLine="708"/>
        <w:jc w:val="both"/>
        <w:rPr>
          <w:sz w:val="28"/>
          <w:szCs w:val="28"/>
        </w:rPr>
      </w:pPr>
    </w:p>
    <w:p w:rsidR="00BA6968" w:rsidRDefault="00BA6968" w:rsidP="00CF6870">
      <w:pPr>
        <w:ind w:firstLine="708"/>
        <w:jc w:val="both"/>
        <w:rPr>
          <w:sz w:val="28"/>
          <w:szCs w:val="28"/>
        </w:rPr>
      </w:pPr>
    </w:p>
    <w:p w:rsidR="00BA6968" w:rsidRDefault="00BA6968" w:rsidP="00CF6870">
      <w:pPr>
        <w:jc w:val="both"/>
        <w:rPr>
          <w:sz w:val="28"/>
          <w:szCs w:val="28"/>
        </w:rPr>
      </w:pPr>
      <w:r>
        <w:rPr>
          <w:sz w:val="28"/>
          <w:szCs w:val="28"/>
        </w:rPr>
        <w:t>УУП ОП № 2 УМВД России по город Омску</w:t>
      </w:r>
    </w:p>
    <w:p w:rsidR="00BA6968" w:rsidRDefault="00BA6968" w:rsidP="00CF6870">
      <w:pPr>
        <w:jc w:val="both"/>
        <w:rPr>
          <w:sz w:val="28"/>
          <w:szCs w:val="28"/>
        </w:rPr>
      </w:pPr>
      <w:r>
        <w:rPr>
          <w:sz w:val="28"/>
          <w:szCs w:val="28"/>
        </w:rPr>
        <w:t>капитан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Береснев А.А.</w:t>
      </w:r>
    </w:p>
    <w:p w:rsidR="00BA6968" w:rsidRDefault="00BA6968" w:rsidP="00CF6870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</w:p>
    <w:p w:rsidR="00BA6968" w:rsidRDefault="00BA6968" w:rsidP="00CF6870">
      <w:pPr>
        <w:ind w:firstLine="720"/>
        <w:jc w:val="right"/>
        <w:rPr>
          <w:sz w:val="24"/>
          <w:szCs w:val="24"/>
        </w:rPr>
      </w:pPr>
    </w:p>
    <w:p w:rsidR="00BA6968" w:rsidRDefault="00BA6968" w:rsidP="00CF6870">
      <w:pPr>
        <w:ind w:firstLine="720"/>
        <w:jc w:val="right"/>
        <w:rPr>
          <w:sz w:val="24"/>
          <w:szCs w:val="24"/>
        </w:rPr>
      </w:pPr>
    </w:p>
    <w:p w:rsidR="00BA6968" w:rsidRDefault="00BA6968" w:rsidP="00CF6870">
      <w:pPr>
        <w:ind w:firstLine="720"/>
        <w:jc w:val="right"/>
        <w:rPr>
          <w:sz w:val="24"/>
          <w:szCs w:val="24"/>
        </w:rPr>
      </w:pPr>
    </w:p>
    <w:p w:rsidR="00BA6968" w:rsidRDefault="00BA6968" w:rsidP="00CF6870">
      <w:pPr>
        <w:ind w:firstLine="720"/>
        <w:jc w:val="right"/>
        <w:rPr>
          <w:sz w:val="24"/>
          <w:szCs w:val="24"/>
        </w:rPr>
      </w:pPr>
    </w:p>
    <w:p w:rsidR="00BA6968" w:rsidRDefault="00BA6968" w:rsidP="00CF6870">
      <w:pPr>
        <w:ind w:firstLine="720"/>
        <w:jc w:val="right"/>
        <w:rPr>
          <w:sz w:val="24"/>
          <w:szCs w:val="24"/>
        </w:rPr>
      </w:pPr>
    </w:p>
    <w:p w:rsidR="00BA6968" w:rsidRDefault="00BA6968" w:rsidP="00CF6870">
      <w:pPr>
        <w:ind w:firstLine="720"/>
        <w:jc w:val="right"/>
        <w:rPr>
          <w:sz w:val="24"/>
          <w:szCs w:val="24"/>
        </w:rPr>
      </w:pPr>
    </w:p>
    <w:p w:rsidR="00BA6968" w:rsidRDefault="00BA6968" w:rsidP="00CF6870">
      <w:pPr>
        <w:ind w:firstLine="720"/>
        <w:jc w:val="right"/>
        <w:rPr>
          <w:sz w:val="24"/>
          <w:szCs w:val="24"/>
        </w:rPr>
      </w:pPr>
    </w:p>
    <w:p w:rsidR="00BA6968" w:rsidRDefault="00BA6968" w:rsidP="00CF6870">
      <w:pPr>
        <w:ind w:firstLine="720"/>
        <w:jc w:val="right"/>
        <w:rPr>
          <w:sz w:val="24"/>
          <w:szCs w:val="24"/>
        </w:rPr>
      </w:pPr>
    </w:p>
    <w:p w:rsidR="00BA6968" w:rsidRDefault="00BA6968" w:rsidP="00CF6870">
      <w:pPr>
        <w:ind w:firstLine="720"/>
        <w:jc w:val="right"/>
        <w:rPr>
          <w:sz w:val="24"/>
          <w:szCs w:val="24"/>
        </w:rPr>
      </w:pPr>
    </w:p>
    <w:p w:rsidR="00BA6968" w:rsidRDefault="00BA6968" w:rsidP="00CF6870">
      <w:pPr>
        <w:ind w:firstLine="720"/>
        <w:jc w:val="right"/>
        <w:rPr>
          <w:sz w:val="24"/>
          <w:szCs w:val="24"/>
        </w:rPr>
      </w:pPr>
    </w:p>
    <w:p w:rsidR="00BA6968" w:rsidRDefault="00BA6968" w:rsidP="00CF6870">
      <w:pPr>
        <w:ind w:firstLine="720"/>
        <w:jc w:val="right"/>
        <w:rPr>
          <w:sz w:val="24"/>
          <w:szCs w:val="24"/>
        </w:rPr>
      </w:pPr>
    </w:p>
    <w:p w:rsidR="00BA6968" w:rsidRDefault="00BA6968" w:rsidP="005F2C62">
      <w:pPr>
        <w:rPr>
          <w:sz w:val="24"/>
          <w:szCs w:val="24"/>
        </w:rPr>
      </w:pPr>
    </w:p>
    <w:p w:rsidR="00BA6968" w:rsidRDefault="00BA6968"/>
    <w:sectPr w:rsidR="00BA6968" w:rsidSect="00ED7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6076"/>
    <w:multiLevelType w:val="hybridMultilevel"/>
    <w:tmpl w:val="5024C4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01D1F98"/>
    <w:multiLevelType w:val="hybridMultilevel"/>
    <w:tmpl w:val="D87802EE"/>
    <w:lvl w:ilvl="0" w:tplc="130AC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4CF43FA"/>
    <w:multiLevelType w:val="hybridMultilevel"/>
    <w:tmpl w:val="D12877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6870"/>
    <w:rsid w:val="003739EB"/>
    <w:rsid w:val="0055498B"/>
    <w:rsid w:val="005A7DB7"/>
    <w:rsid w:val="005F2C62"/>
    <w:rsid w:val="006E1D94"/>
    <w:rsid w:val="00936321"/>
    <w:rsid w:val="00BA6968"/>
    <w:rsid w:val="00C4440E"/>
    <w:rsid w:val="00C90332"/>
    <w:rsid w:val="00CF6870"/>
    <w:rsid w:val="00D53A95"/>
    <w:rsid w:val="00ED757A"/>
    <w:rsid w:val="00F40E9D"/>
    <w:rsid w:val="00F7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870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F6870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654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2</Pages>
  <Words>626</Words>
  <Characters>3572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cp:lastPrinted>2012-10-02T06:07:00Z</cp:lastPrinted>
  <dcterms:created xsi:type="dcterms:W3CDTF">2012-04-20T07:53:00Z</dcterms:created>
  <dcterms:modified xsi:type="dcterms:W3CDTF">2012-10-03T06:58:00Z</dcterms:modified>
</cp:coreProperties>
</file>