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E06" w:rsidRPr="00415EAD" w:rsidRDefault="00BB4E06" w:rsidP="00415EAD">
      <w:pPr>
        <w:spacing w:after="0" w:line="240" w:lineRule="atLeast"/>
        <w:ind w:left="5103" w:firstLine="657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 xml:space="preserve">У Т В Е Р Ж Д А Ю </w:t>
      </w:r>
    </w:p>
    <w:p w:rsidR="00BB4E06" w:rsidRDefault="00BB4E06" w:rsidP="00415EAD">
      <w:pPr>
        <w:spacing w:after="0" w:line="24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415EAD">
        <w:rPr>
          <w:rFonts w:ascii="Times New Roman" w:hAnsi="Times New Roman"/>
          <w:sz w:val="28"/>
          <w:szCs w:val="28"/>
        </w:rPr>
        <w:t>ачальник ОП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5EAD"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5EAD">
        <w:rPr>
          <w:rFonts w:ascii="Times New Roman" w:hAnsi="Times New Roman"/>
          <w:sz w:val="28"/>
          <w:szCs w:val="28"/>
        </w:rPr>
        <w:t xml:space="preserve">2 </w:t>
      </w:r>
    </w:p>
    <w:p w:rsidR="00BB4E06" w:rsidRPr="00415EAD" w:rsidRDefault="00BB4E06" w:rsidP="00415EAD">
      <w:pPr>
        <w:spacing w:after="0" w:line="240" w:lineRule="atLeast"/>
        <w:ind w:left="5103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 xml:space="preserve">УМВД России по г.Омску  </w:t>
      </w:r>
    </w:p>
    <w:p w:rsidR="00BB4E06" w:rsidRPr="00415EAD" w:rsidRDefault="00BB4E06" w:rsidP="00415EAD">
      <w:pPr>
        <w:spacing w:after="0" w:line="240" w:lineRule="atLeast"/>
        <w:ind w:left="5103"/>
        <w:rPr>
          <w:rFonts w:ascii="Times New Roman" w:hAnsi="Times New Roman"/>
          <w:sz w:val="28"/>
          <w:szCs w:val="28"/>
        </w:rPr>
      </w:pPr>
    </w:p>
    <w:p w:rsidR="00BB4E06" w:rsidRPr="00415EAD" w:rsidRDefault="00BB4E06" w:rsidP="00415EAD">
      <w:pPr>
        <w:spacing w:after="0" w:line="240" w:lineRule="atLeast"/>
        <w:ind w:left="5103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>подполковник полиции</w:t>
      </w:r>
    </w:p>
    <w:p w:rsidR="00BB4E06" w:rsidRPr="00415EAD" w:rsidRDefault="00BB4E06" w:rsidP="00415EAD">
      <w:pPr>
        <w:spacing w:after="0" w:line="240" w:lineRule="atLeast"/>
        <w:ind w:left="5103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ab/>
      </w:r>
      <w:r w:rsidRPr="00415EAD">
        <w:rPr>
          <w:rFonts w:ascii="Times New Roman" w:hAnsi="Times New Roman"/>
          <w:sz w:val="28"/>
          <w:szCs w:val="28"/>
        </w:rPr>
        <w:tab/>
        <w:t xml:space="preserve">     </w:t>
      </w:r>
      <w:r>
        <w:rPr>
          <w:rFonts w:ascii="Times New Roman" w:hAnsi="Times New Roman"/>
          <w:sz w:val="28"/>
          <w:szCs w:val="28"/>
        </w:rPr>
        <w:t xml:space="preserve">                </w:t>
      </w:r>
      <w:r w:rsidRPr="00415EAD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В</w:t>
      </w:r>
      <w:r w:rsidRPr="00415EA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Г</w:t>
      </w:r>
      <w:r w:rsidRPr="00415EA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Алипов</w:t>
      </w:r>
      <w:r w:rsidRPr="00415EAD">
        <w:rPr>
          <w:rFonts w:ascii="Times New Roman" w:hAnsi="Times New Roman"/>
          <w:sz w:val="28"/>
          <w:szCs w:val="28"/>
        </w:rPr>
        <w:t xml:space="preserve"> </w:t>
      </w:r>
    </w:p>
    <w:p w:rsidR="00BB4E06" w:rsidRPr="00415EAD" w:rsidRDefault="00BB4E06" w:rsidP="00415EAD">
      <w:pPr>
        <w:spacing w:after="0" w:line="240" w:lineRule="atLeast"/>
        <w:ind w:left="5103"/>
        <w:rPr>
          <w:rFonts w:ascii="Times New Roman" w:hAnsi="Times New Roman"/>
          <w:sz w:val="28"/>
          <w:szCs w:val="28"/>
        </w:rPr>
      </w:pPr>
    </w:p>
    <w:p w:rsidR="00BB4E06" w:rsidRPr="00415EAD" w:rsidRDefault="00BB4E06" w:rsidP="00415EAD">
      <w:pPr>
        <w:spacing w:after="0" w:line="240" w:lineRule="atLeast"/>
        <w:ind w:left="5103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27</w:t>
      </w:r>
      <w:r w:rsidRPr="00415EAD">
        <w:rPr>
          <w:rFonts w:ascii="Times New Roman" w:hAnsi="Times New Roman"/>
          <w:sz w:val="28"/>
          <w:szCs w:val="28"/>
        </w:rPr>
        <w:t xml:space="preserve">»  </w:t>
      </w:r>
      <w:r>
        <w:rPr>
          <w:rFonts w:ascii="Times New Roman" w:hAnsi="Times New Roman"/>
          <w:sz w:val="28"/>
          <w:szCs w:val="28"/>
        </w:rPr>
        <w:t>сентября</w:t>
      </w:r>
      <w:r w:rsidRPr="00415EAD">
        <w:rPr>
          <w:rFonts w:ascii="Times New Roman" w:hAnsi="Times New Roman"/>
          <w:sz w:val="28"/>
          <w:szCs w:val="28"/>
        </w:rPr>
        <w:t xml:space="preserve">  2012 года</w:t>
      </w:r>
    </w:p>
    <w:p w:rsidR="00BB4E06" w:rsidRPr="00415EAD" w:rsidRDefault="00BB4E06" w:rsidP="00415EAD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p w:rsidR="00BB4E06" w:rsidRPr="00415EAD" w:rsidRDefault="00BB4E06" w:rsidP="00415EAD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p w:rsidR="00BB4E06" w:rsidRPr="00415EAD" w:rsidRDefault="00BB4E06" w:rsidP="00415EAD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>Информационно-аналитическая записка</w:t>
      </w:r>
    </w:p>
    <w:p w:rsidR="00BB4E06" w:rsidRDefault="00BB4E06" w:rsidP="00415EAD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 xml:space="preserve">УУП ОП№2 УМВД России по г.Омску капитана полиции Лапа В.В. о проводимой работе на территории обслуживаемого административного </w:t>
      </w:r>
    </w:p>
    <w:p w:rsidR="00BB4E06" w:rsidRPr="00415EAD" w:rsidRDefault="00BB4E06" w:rsidP="00415EAD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>участка №11.</w:t>
      </w:r>
    </w:p>
    <w:p w:rsidR="00BB4E06" w:rsidRPr="00415EAD" w:rsidRDefault="00BB4E06" w:rsidP="00415EAD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</w:p>
    <w:p w:rsidR="00BB4E06" w:rsidRPr="00415EAD" w:rsidRDefault="00BB4E06" w:rsidP="00415EAD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</w:rPr>
        <w:t>3-</w:t>
      </w:r>
      <w:r w:rsidRPr="00415EAD">
        <w:rPr>
          <w:rFonts w:ascii="Times New Roman" w:hAnsi="Times New Roman"/>
          <w:sz w:val="28"/>
          <w:szCs w:val="28"/>
        </w:rPr>
        <w:t xml:space="preserve">й квартал  2012г., мною обслуживается административный участок площадью </w:t>
      </w:r>
      <w:smartTag w:uri="urn:schemas-microsoft-com:office:smarttags" w:element="metricconverter">
        <w:smartTagPr>
          <w:attr w:name="ProductID" w:val="2100 м2"/>
        </w:smartTagPr>
        <w:r w:rsidRPr="00415EAD">
          <w:rPr>
            <w:rFonts w:ascii="Times New Roman" w:hAnsi="Times New Roman"/>
            <w:sz w:val="28"/>
            <w:szCs w:val="28"/>
          </w:rPr>
          <w:t>2100 м2</w:t>
        </w:r>
      </w:smartTag>
      <w:r w:rsidRPr="00415EAD">
        <w:rPr>
          <w:rFonts w:ascii="Times New Roman" w:hAnsi="Times New Roman"/>
          <w:sz w:val="28"/>
          <w:szCs w:val="28"/>
        </w:rPr>
        <w:t xml:space="preserve">, на котором проживает 5271 граждан, из них 834 несовершеннолетних. На территории расположено 15 жилых домов. </w:t>
      </w:r>
    </w:p>
    <w:p w:rsidR="00BB4E06" w:rsidRPr="00415EAD" w:rsidRDefault="00BB4E06" w:rsidP="00415EAD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>Проведенный анализ совершенных преступлений показал, что большинство преступлений совершаются в период времени с 19 00 часов до 02 00 часов, а так же в ночное время в местах слабо освещенных. Основной частью потерпевших являются женщины пожилого возраста, несовершеннолетние и лица находящиеся в состоянии алкогольного опьянения. В последнее время участились хищения имущества оставленных в автомобилях путем их повреждения, а именно разбития бокового стекла. Имеются проблемы несанкционированной реализации спиртосодержащей продукции в том числе немедицинского употребления наркотических средств и их реализация.</w:t>
      </w:r>
    </w:p>
    <w:p w:rsidR="00BB4E06" w:rsidRPr="00415EAD" w:rsidRDefault="00BB4E06" w:rsidP="00415EAD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 xml:space="preserve">Мною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BB4E06" w:rsidRPr="00415EAD" w:rsidRDefault="00BB4E06" w:rsidP="00415EAD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 xml:space="preserve">В настоящее время на профилактическом учёте состоит </w:t>
      </w:r>
      <w:r>
        <w:rPr>
          <w:rFonts w:ascii="Times New Roman" w:hAnsi="Times New Roman"/>
          <w:sz w:val="28"/>
          <w:szCs w:val="28"/>
        </w:rPr>
        <w:t>7</w:t>
      </w:r>
      <w:r w:rsidRPr="00415EAD">
        <w:rPr>
          <w:rFonts w:ascii="Times New Roman" w:hAnsi="Times New Roman"/>
          <w:sz w:val="28"/>
          <w:szCs w:val="28"/>
        </w:rPr>
        <w:t xml:space="preserve"> лиц</w:t>
      </w:r>
      <w:r>
        <w:rPr>
          <w:rFonts w:ascii="Times New Roman" w:hAnsi="Times New Roman"/>
          <w:sz w:val="28"/>
          <w:szCs w:val="28"/>
        </w:rPr>
        <w:t>,</w:t>
      </w:r>
      <w:r w:rsidRPr="00415EAD">
        <w:rPr>
          <w:rFonts w:ascii="Times New Roman" w:hAnsi="Times New Roman"/>
          <w:sz w:val="28"/>
          <w:szCs w:val="28"/>
        </w:rPr>
        <w:t xml:space="preserve"> ранее судимых и осужденных к наказанию не связанному с лишением свободы; </w:t>
      </w:r>
      <w:r>
        <w:rPr>
          <w:rFonts w:ascii="Times New Roman" w:hAnsi="Times New Roman"/>
          <w:sz w:val="28"/>
          <w:szCs w:val="28"/>
        </w:rPr>
        <w:t>5</w:t>
      </w:r>
      <w:r w:rsidRPr="00415EAD">
        <w:rPr>
          <w:rFonts w:ascii="Times New Roman" w:hAnsi="Times New Roman"/>
          <w:sz w:val="28"/>
          <w:szCs w:val="28"/>
        </w:rPr>
        <w:t xml:space="preserve"> лиц, допускающих правонарушения в сфере семейно-бытовых отношений; </w:t>
      </w:r>
      <w:r>
        <w:rPr>
          <w:rFonts w:ascii="Times New Roman" w:hAnsi="Times New Roman"/>
          <w:sz w:val="28"/>
          <w:szCs w:val="28"/>
        </w:rPr>
        <w:t>6</w:t>
      </w:r>
      <w:r w:rsidRPr="00415EAD">
        <w:rPr>
          <w:rFonts w:ascii="Times New Roman" w:hAnsi="Times New Roman"/>
          <w:sz w:val="28"/>
          <w:szCs w:val="28"/>
        </w:rPr>
        <w:t xml:space="preserve"> лиц, злоупотребляющих спиртными напитками. Несовершеннолетних, состоящих на учёте за совершение каких-либо противоправных действий </w:t>
      </w:r>
      <w:r>
        <w:rPr>
          <w:rFonts w:ascii="Times New Roman" w:hAnsi="Times New Roman"/>
          <w:sz w:val="28"/>
          <w:szCs w:val="28"/>
        </w:rPr>
        <w:t>5</w:t>
      </w:r>
      <w:r w:rsidRPr="00415EAD">
        <w:rPr>
          <w:rFonts w:ascii="Times New Roman" w:hAnsi="Times New Roman"/>
          <w:sz w:val="28"/>
          <w:szCs w:val="28"/>
        </w:rPr>
        <w:t xml:space="preserve">. </w:t>
      </w:r>
    </w:p>
    <w:p w:rsidR="00BB4E06" w:rsidRPr="00415EAD" w:rsidRDefault="00BB4E06" w:rsidP="00415EAD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>Совместно с членами общественного совета посещались семьи и лица,  состоящие на учете в ПДН ОП № 2 УМВД России по 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5EAD">
        <w:rPr>
          <w:rFonts w:ascii="Times New Roman" w:hAnsi="Times New Roman"/>
          <w:sz w:val="28"/>
          <w:szCs w:val="28"/>
        </w:rPr>
        <w:t xml:space="preserve">Омску, что давало часто положительные результаты, а на лиц, не исполняющих надлежащим образом свои обязанности по воспитанию детей, были составлены протокола, </w:t>
      </w:r>
    </w:p>
    <w:p w:rsidR="00BB4E06" w:rsidRPr="00415EAD" w:rsidRDefault="00BB4E06" w:rsidP="00415EAD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сады, торговые комплексы. На выявленные недостатки было указанно руководителям и выданы предписания на их устранение.</w:t>
      </w:r>
    </w:p>
    <w:p w:rsidR="00BB4E06" w:rsidRPr="00415EAD" w:rsidRDefault="00BB4E06" w:rsidP="00415EAD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>При посещении школы №49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BB4E06" w:rsidRPr="00415EAD" w:rsidRDefault="00BB4E06" w:rsidP="00415EAD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>Совместно проводились рейды по посещению неблагополучных семей с целью обнаружения нарушений противопожарной безопасности. Лица, допускающие нарушение пожарной безопасности привлекались к административной ответственности.</w:t>
      </w:r>
    </w:p>
    <w:p w:rsidR="00BB4E06" w:rsidRPr="00415EAD" w:rsidRDefault="00BB4E06" w:rsidP="00021292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 xml:space="preserve">На обслуживаемом мною административном участке №11 совершено </w:t>
      </w:r>
      <w:r>
        <w:rPr>
          <w:rFonts w:ascii="Times New Roman" w:hAnsi="Times New Roman"/>
          <w:sz w:val="28"/>
          <w:szCs w:val="28"/>
        </w:rPr>
        <w:t>7 преступлений</w:t>
      </w:r>
      <w:r w:rsidRPr="00415EAD">
        <w:rPr>
          <w:rFonts w:ascii="Times New Roman" w:hAnsi="Times New Roman"/>
          <w:sz w:val="28"/>
          <w:szCs w:val="28"/>
        </w:rPr>
        <w:t xml:space="preserve">, раскрыто </w:t>
      </w:r>
      <w:r>
        <w:rPr>
          <w:rFonts w:ascii="Times New Roman" w:hAnsi="Times New Roman"/>
          <w:sz w:val="28"/>
          <w:szCs w:val="28"/>
        </w:rPr>
        <w:t>6</w:t>
      </w:r>
      <w:r w:rsidRPr="00415E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преступлений </w:t>
      </w:r>
      <w:r w:rsidRPr="00415EAD">
        <w:rPr>
          <w:rFonts w:ascii="Times New Roman" w:hAnsi="Times New Roman"/>
          <w:sz w:val="28"/>
          <w:szCs w:val="28"/>
        </w:rPr>
        <w:t xml:space="preserve">по ст. 158 УК РФ – </w:t>
      </w:r>
      <w:r>
        <w:rPr>
          <w:rFonts w:ascii="Times New Roman" w:hAnsi="Times New Roman"/>
          <w:sz w:val="28"/>
          <w:szCs w:val="28"/>
        </w:rPr>
        <w:t>3</w:t>
      </w:r>
      <w:r w:rsidRPr="00415EAD">
        <w:rPr>
          <w:rFonts w:ascii="Times New Roman" w:hAnsi="Times New Roman"/>
          <w:sz w:val="28"/>
          <w:szCs w:val="28"/>
        </w:rPr>
        <w:t xml:space="preserve">, по ст. 161УК РФ – </w:t>
      </w:r>
      <w:r>
        <w:rPr>
          <w:rFonts w:ascii="Times New Roman" w:hAnsi="Times New Roman"/>
          <w:sz w:val="28"/>
          <w:szCs w:val="28"/>
        </w:rPr>
        <w:t>1</w:t>
      </w:r>
      <w:r w:rsidRPr="00415EAD">
        <w:rPr>
          <w:rFonts w:ascii="Times New Roman" w:hAnsi="Times New Roman"/>
          <w:sz w:val="28"/>
          <w:szCs w:val="28"/>
        </w:rPr>
        <w:t>, по ст. 116 ч. 2 УК РФ –</w:t>
      </w:r>
      <w:r>
        <w:rPr>
          <w:rFonts w:ascii="Times New Roman" w:hAnsi="Times New Roman"/>
          <w:sz w:val="28"/>
          <w:szCs w:val="28"/>
        </w:rPr>
        <w:t>2, ст. 159 УК РФ-1</w:t>
      </w:r>
      <w:r w:rsidRPr="00415EAD">
        <w:rPr>
          <w:rFonts w:ascii="Times New Roman" w:hAnsi="Times New Roman"/>
          <w:sz w:val="28"/>
          <w:szCs w:val="28"/>
        </w:rPr>
        <w:t xml:space="preserve">. </w:t>
      </w:r>
    </w:p>
    <w:p w:rsidR="00BB4E06" w:rsidRPr="00415EAD" w:rsidRDefault="00BB4E06" w:rsidP="00415EAD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B4E06" w:rsidRPr="00415EAD" w:rsidRDefault="00BB4E06" w:rsidP="00415EAD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 xml:space="preserve">   </w:t>
      </w:r>
    </w:p>
    <w:p w:rsidR="00BB4E06" w:rsidRPr="00415EAD" w:rsidRDefault="00BB4E06" w:rsidP="00415EAD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 xml:space="preserve">      </w:t>
      </w:r>
    </w:p>
    <w:p w:rsidR="00BB4E06" w:rsidRPr="00415EAD" w:rsidRDefault="00BB4E06" w:rsidP="00415EAD">
      <w:pPr>
        <w:spacing w:after="0" w:line="240" w:lineRule="atLeast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BB4E06" w:rsidRPr="00415EAD" w:rsidRDefault="00BB4E06" w:rsidP="00415EAD">
      <w:pPr>
        <w:spacing w:after="0" w:line="240" w:lineRule="atLeast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BB4E06" w:rsidRPr="00415EAD" w:rsidRDefault="00BB4E06" w:rsidP="00415EAD">
      <w:pPr>
        <w:spacing w:after="0" w:line="240" w:lineRule="atLeast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BB4E06" w:rsidRPr="00415EAD" w:rsidRDefault="00BB4E06" w:rsidP="00415EAD">
      <w:pPr>
        <w:spacing w:after="0" w:line="240" w:lineRule="atLeast"/>
        <w:ind w:left="4320"/>
        <w:rPr>
          <w:rFonts w:ascii="Times New Roman" w:hAnsi="Times New Roman"/>
          <w:sz w:val="28"/>
          <w:szCs w:val="28"/>
        </w:rPr>
      </w:pPr>
      <w:r w:rsidRPr="00415EAD">
        <w:rPr>
          <w:rFonts w:ascii="Times New Roman" w:hAnsi="Times New Roman"/>
          <w:sz w:val="28"/>
          <w:szCs w:val="28"/>
        </w:rPr>
        <w:t>УУП ОП № 2 УМВД России по г.Омску  капитан полиции</w:t>
      </w:r>
    </w:p>
    <w:p w:rsidR="00BB4E06" w:rsidRPr="00415EAD" w:rsidRDefault="00BB4E06" w:rsidP="00415EAD">
      <w:pPr>
        <w:spacing w:after="0" w:line="240" w:lineRule="atLeast"/>
        <w:ind w:left="6480" w:firstLine="720"/>
        <w:rPr>
          <w:rFonts w:ascii="Times New Roman" w:hAnsi="Times New Roman"/>
          <w:sz w:val="24"/>
          <w:szCs w:val="24"/>
        </w:rPr>
      </w:pPr>
      <w:r w:rsidRPr="00415EAD">
        <w:rPr>
          <w:rFonts w:ascii="Times New Roman" w:hAnsi="Times New Roman"/>
          <w:sz w:val="28"/>
          <w:szCs w:val="28"/>
        </w:rPr>
        <w:t xml:space="preserve">        Лапа В.В.</w:t>
      </w:r>
    </w:p>
    <w:p w:rsidR="00BB4E06" w:rsidRPr="00415EAD" w:rsidRDefault="00BB4E06" w:rsidP="00415EAD">
      <w:pPr>
        <w:spacing w:after="0" w:line="240" w:lineRule="atLeast"/>
        <w:ind w:firstLine="720"/>
        <w:jc w:val="right"/>
        <w:rPr>
          <w:rFonts w:ascii="Times New Roman" w:hAnsi="Times New Roman"/>
          <w:sz w:val="24"/>
          <w:szCs w:val="24"/>
        </w:rPr>
      </w:pPr>
    </w:p>
    <w:p w:rsidR="00BB4E06" w:rsidRDefault="00BB4E06" w:rsidP="00415EAD">
      <w:pPr>
        <w:ind w:firstLine="720"/>
        <w:jc w:val="right"/>
        <w:rPr>
          <w:sz w:val="24"/>
          <w:szCs w:val="24"/>
        </w:rPr>
      </w:pPr>
    </w:p>
    <w:p w:rsidR="00BB4E06" w:rsidRDefault="00BB4E06" w:rsidP="00415EAD">
      <w:pPr>
        <w:ind w:firstLine="720"/>
        <w:jc w:val="right"/>
        <w:rPr>
          <w:sz w:val="24"/>
          <w:szCs w:val="24"/>
        </w:rPr>
      </w:pPr>
    </w:p>
    <w:p w:rsidR="00BB4E06" w:rsidRDefault="00BB4E06" w:rsidP="00415EAD">
      <w:pPr>
        <w:ind w:firstLine="720"/>
        <w:jc w:val="right"/>
        <w:rPr>
          <w:sz w:val="24"/>
          <w:szCs w:val="24"/>
        </w:rPr>
      </w:pPr>
    </w:p>
    <w:p w:rsidR="00BB4E06" w:rsidRDefault="00BB4E06" w:rsidP="00415EAD">
      <w:pPr>
        <w:ind w:firstLine="720"/>
        <w:jc w:val="right"/>
        <w:rPr>
          <w:sz w:val="24"/>
          <w:szCs w:val="24"/>
        </w:rPr>
      </w:pPr>
    </w:p>
    <w:p w:rsidR="00BB4E06" w:rsidRDefault="00BB4E06" w:rsidP="00415EAD">
      <w:pPr>
        <w:ind w:firstLine="720"/>
        <w:jc w:val="right"/>
        <w:rPr>
          <w:sz w:val="24"/>
          <w:szCs w:val="24"/>
        </w:rPr>
      </w:pPr>
    </w:p>
    <w:p w:rsidR="00BB4E06" w:rsidRDefault="00BB4E06" w:rsidP="00415EAD">
      <w:pPr>
        <w:ind w:firstLine="720"/>
        <w:jc w:val="right"/>
        <w:rPr>
          <w:sz w:val="24"/>
          <w:szCs w:val="24"/>
        </w:rPr>
      </w:pPr>
    </w:p>
    <w:p w:rsidR="00BB4E06" w:rsidRDefault="00BB4E06" w:rsidP="00415EAD">
      <w:pPr>
        <w:ind w:left="5103" w:firstLine="657"/>
        <w:rPr>
          <w:sz w:val="28"/>
          <w:szCs w:val="28"/>
        </w:rPr>
      </w:pPr>
    </w:p>
    <w:p w:rsidR="00BB4E06" w:rsidRPr="00E77E1F" w:rsidRDefault="00BB4E06" w:rsidP="00415EAD">
      <w:pPr>
        <w:ind w:firstLine="720"/>
        <w:jc w:val="center"/>
      </w:pPr>
    </w:p>
    <w:p w:rsidR="00BB4E06" w:rsidRDefault="00BB4E06"/>
    <w:sectPr w:rsidR="00BB4E06" w:rsidSect="007D306B">
      <w:headerReference w:type="even" r:id="rId6"/>
      <w:pgSz w:w="11906" w:h="16838"/>
      <w:pgMar w:top="851" w:right="851" w:bottom="851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E06" w:rsidRDefault="00BB4E06" w:rsidP="008A3829">
      <w:pPr>
        <w:spacing w:after="0" w:line="240" w:lineRule="auto"/>
      </w:pPr>
      <w:r>
        <w:separator/>
      </w:r>
    </w:p>
  </w:endnote>
  <w:endnote w:type="continuationSeparator" w:id="0">
    <w:p w:rsidR="00BB4E06" w:rsidRDefault="00BB4E06" w:rsidP="008A3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E06" w:rsidRDefault="00BB4E06" w:rsidP="008A3829">
      <w:pPr>
        <w:spacing w:after="0" w:line="240" w:lineRule="auto"/>
      </w:pPr>
      <w:r>
        <w:separator/>
      </w:r>
    </w:p>
  </w:footnote>
  <w:footnote w:type="continuationSeparator" w:id="0">
    <w:p w:rsidR="00BB4E06" w:rsidRDefault="00BB4E06" w:rsidP="008A3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E06" w:rsidRDefault="00BB4E06" w:rsidP="00AB73C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4E06" w:rsidRDefault="00BB4E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5EAD"/>
    <w:rsid w:val="00021292"/>
    <w:rsid w:val="001917DF"/>
    <w:rsid w:val="00415EAD"/>
    <w:rsid w:val="005D2ECE"/>
    <w:rsid w:val="006A10DD"/>
    <w:rsid w:val="007D306B"/>
    <w:rsid w:val="008A3829"/>
    <w:rsid w:val="00AB73C9"/>
    <w:rsid w:val="00BB4E06"/>
    <w:rsid w:val="00E7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82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15EA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15EAD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415EA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480</Words>
  <Characters>2736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UPM2</dc:creator>
  <cp:keywords/>
  <dc:description/>
  <cp:lastModifiedBy>User</cp:lastModifiedBy>
  <cp:revision>3</cp:revision>
  <cp:lastPrinted>2012-09-27T07:02:00Z</cp:lastPrinted>
  <dcterms:created xsi:type="dcterms:W3CDTF">2012-09-27T06:57:00Z</dcterms:created>
  <dcterms:modified xsi:type="dcterms:W3CDTF">2012-10-03T06:52:00Z</dcterms:modified>
</cp:coreProperties>
</file>