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6F" w:rsidRDefault="00DD6E6F">
      <w:pPr>
        <w:pStyle w:val="a"/>
        <w:ind w:left="5103"/>
      </w:pPr>
      <w:r>
        <w:rPr>
          <w:sz w:val="28"/>
          <w:szCs w:val="28"/>
        </w:rPr>
        <w:t xml:space="preserve">          УТВЕРЖДАЮ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Начальник ОП №2 УМВД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России по городу Омску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подполковник полиции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«___» сентября 2012 года</w:t>
      </w:r>
    </w:p>
    <w:p w:rsidR="00DD6E6F" w:rsidRDefault="00DD6E6F">
      <w:pPr>
        <w:pStyle w:val="a"/>
      </w:pPr>
    </w:p>
    <w:p w:rsidR="00DD6E6F" w:rsidRDefault="00DD6E6F">
      <w:pPr>
        <w:pStyle w:val="a"/>
      </w:pPr>
    </w:p>
    <w:p w:rsidR="00DD6E6F" w:rsidRDefault="00DD6E6F">
      <w:pPr>
        <w:pStyle w:val="a"/>
        <w:jc w:val="center"/>
      </w:pPr>
      <w:r>
        <w:rPr>
          <w:b/>
          <w:sz w:val="28"/>
          <w:szCs w:val="28"/>
        </w:rPr>
        <w:t>Информационно-аналитическая записка</w:t>
      </w:r>
    </w:p>
    <w:p w:rsidR="00DD6E6F" w:rsidRPr="00CC0CC3" w:rsidRDefault="00DD6E6F" w:rsidP="00CC0CC3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о работе УУП ОП №2 УМВД России по г. Омску</w:t>
      </w:r>
      <w:r w:rsidRPr="00CC0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капитана полиции </w:t>
      </w:r>
    </w:p>
    <w:p w:rsidR="00DD6E6F" w:rsidRDefault="00DD6E6F" w:rsidP="00CC0CC3">
      <w:pPr>
        <w:pStyle w:val="a"/>
        <w:jc w:val="center"/>
      </w:pPr>
      <w:r>
        <w:rPr>
          <w:sz w:val="28"/>
          <w:szCs w:val="28"/>
        </w:rPr>
        <w:t>Евгеньева А.В. о проводимой работе на территории административного участка № 19 УПП № 4 ОП №2 УМВД России по г. Омску.</w:t>
      </w:r>
    </w:p>
    <w:p w:rsidR="00DD6E6F" w:rsidRDefault="00DD6E6F">
      <w:pPr>
        <w:pStyle w:val="a"/>
        <w:jc w:val="center"/>
      </w:pP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За 9 месяцев 2012 года на территории административного участка № 19 УПП № 4 ОП №2 УМВД России по город Омску, по общей линии зарегистрировано 345 сообщений и заявлений о преступлениях и правонарушениях, из них возбуждено 19 уголовных дела, из которых нераскрытых на данный момент (по которым ведется следствие и дознание), осталось 6 преступлений (хищения предметов с автомобильного транспорта). Из совершённых 19 преступлений-9 преступлений совершено лицами, находящимися в состоянии алкогольного опьянения; 5 преступлений лицами, ранее привлекавшимися к уголовной ответственности.  Всего за девять месяцев 2012 год лично УУП Евгеньевым А.В. раскрыто 13 преступлений (13 преступления, совершённые на обслуживаемом административном участке).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19 УПП № 4 ОП №2 МВД России по г. Омску за девять месяцев 2012 году являлись кражи чужого имущества (10), преступления, связанные с причинением телесных повреждений тяжкой и средней степеней (4); грабёж (1), повреждение чужого имуществах (1), причинения телесных повреждений (3). 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7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Также на территории административного участка № 19 УПП № 4 ОП №2 УМВД России по город Омску за отчетный период было составлено 75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31 протоколов. За мелкое хулиганство (ст. 20.1 ч. 1 КоАП РФ)  составлено 3 протоколов. Кроме того, имели место и другие правонарушения: 1 протокол составлено по Кодексу Омской области об административных правонарушениях (нарушение тишины и покоя граждан в период ночного времени) 16 протоколов по линии ГИБДД; 6 протоколов за мелкое хищение чужого имущества; 9 протоколов за неуплату административных штрафов в установленные законом сроки;   4 протокола за нарушение правил хранения оружия, 1 протокол за немедицинское потребление наркотического вещества; 2 протокола за проживание без регистрации по месту пребывания; 1 протокол за неповиновение законного требования сотрудника полиции,. </w:t>
      </w:r>
    </w:p>
    <w:p w:rsidR="00DD6E6F" w:rsidRDefault="00DD6E6F">
      <w:pPr>
        <w:pStyle w:val="a"/>
        <w:jc w:val="both"/>
      </w:pPr>
      <w:r>
        <w:rPr>
          <w:sz w:val="28"/>
          <w:szCs w:val="28"/>
        </w:rPr>
        <w:t xml:space="preserve">          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школа № </w:t>
      </w:r>
      <w:smartTag w:uri="urn:schemas-microsoft-com:office:smarttags" w:element="metricconverter">
        <w:smartTagPr>
          <w:attr w:name="ProductID" w:val="136 г"/>
        </w:smartTagPr>
        <w:r>
          <w:rPr>
            <w:sz w:val="28"/>
            <w:szCs w:val="28"/>
          </w:rPr>
          <w:t>136 г</w:t>
        </w:r>
      </w:smartTag>
      <w:r>
        <w:rPr>
          <w:sz w:val="28"/>
          <w:szCs w:val="28"/>
        </w:rPr>
        <w:t>.Омска, торговые комплексы. На выявленные недостатки было указанно руководителям и выданы предписания на их устранение.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DD6E6F" w:rsidRDefault="00DD6E6F">
      <w:pPr>
        <w:pStyle w:val="a"/>
        <w:ind w:firstLine="708"/>
        <w:jc w:val="both"/>
      </w:pPr>
    </w:p>
    <w:p w:rsidR="00DD6E6F" w:rsidRDefault="00DD6E6F">
      <w:pPr>
        <w:pStyle w:val="a"/>
        <w:jc w:val="both"/>
      </w:pPr>
      <w:r>
        <w:rPr>
          <w:sz w:val="28"/>
          <w:szCs w:val="28"/>
        </w:rPr>
        <w:t>УУП ОП № 2 УМВД России по город Омску</w:t>
      </w:r>
    </w:p>
    <w:p w:rsidR="00DD6E6F" w:rsidRDefault="00DD6E6F">
      <w:pPr>
        <w:pStyle w:val="a"/>
        <w:jc w:val="both"/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Евгеньев А.В.</w:t>
      </w:r>
    </w:p>
    <w:p w:rsidR="00DD6E6F" w:rsidRDefault="00DD6E6F">
      <w:pPr>
        <w:pStyle w:val="a"/>
        <w:ind w:firstLine="720"/>
        <w:jc w:val="right"/>
      </w:pPr>
      <w:r>
        <w:rPr>
          <w:sz w:val="24"/>
          <w:szCs w:val="24"/>
        </w:rPr>
        <w:t xml:space="preserve">                                                   </w:t>
      </w: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left="3528" w:firstLine="720"/>
        <w:jc w:val="center"/>
      </w:pPr>
      <w:r>
        <w:rPr>
          <w:sz w:val="28"/>
          <w:szCs w:val="28"/>
        </w:rPr>
        <w:t>УТВЕРЖДАЮ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Начальник ОП №2 УМВД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России по городу Омску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полковник полиции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DD6E6F" w:rsidRDefault="00DD6E6F">
      <w:pPr>
        <w:pStyle w:val="a"/>
        <w:ind w:left="5103"/>
      </w:pPr>
      <w:r>
        <w:rPr>
          <w:sz w:val="28"/>
          <w:szCs w:val="28"/>
        </w:rPr>
        <w:t>«___» октября 2012 года</w:t>
      </w: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20"/>
        <w:jc w:val="right"/>
      </w:pPr>
    </w:p>
    <w:p w:rsidR="00DD6E6F" w:rsidRDefault="00DD6E6F">
      <w:pPr>
        <w:pStyle w:val="a"/>
        <w:ind w:firstLine="708"/>
        <w:jc w:val="center"/>
      </w:pPr>
      <w:r>
        <w:rPr>
          <w:sz w:val="28"/>
          <w:szCs w:val="28"/>
        </w:rPr>
        <w:t>О Т Ч Е Т</w:t>
      </w:r>
    </w:p>
    <w:p w:rsidR="00DD6E6F" w:rsidRDefault="00DD6E6F">
      <w:pPr>
        <w:pStyle w:val="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УУП ОП №2 УМВД России по г. Омску капитана полиции Евгеньевым А.В. перед населением административного участка № 19 </w:t>
      </w:r>
    </w:p>
    <w:p w:rsidR="00DD6E6F" w:rsidRDefault="00DD6E6F">
      <w:pPr>
        <w:pStyle w:val="a"/>
        <w:ind w:firstLine="708"/>
        <w:jc w:val="center"/>
      </w:pPr>
      <w:r>
        <w:rPr>
          <w:sz w:val="28"/>
          <w:szCs w:val="28"/>
        </w:rPr>
        <w:t>УПП № 4 ОП №2 УМВД России по   г. Омску.</w:t>
      </w:r>
    </w:p>
    <w:p w:rsidR="00DD6E6F" w:rsidRDefault="00DD6E6F">
      <w:pPr>
        <w:pStyle w:val="a"/>
        <w:ind w:firstLine="708"/>
        <w:jc w:val="center"/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За 9 месяцев 2012 года на территории административного участка № 19 УПП № 4 ОП №2 УМВД России по город Омску, по общей линии зарегистрировано 345 сообщений и заявлений о преступлениях и правонарушениях, из них возбуждено 19 уголовных дела, из которых нераскрытых на данный момент (по которым ведется следствие и дознание), осталось 6 преступлений (хищения предметов с автомобильного транспорта). Из совершённых 19 преступлений-9 преступлений совершено лицами, находящимися в состоянии алкогольного опьянения; 5 преступлений лицами, ранее привлекавшимися к уголовной ответственности.  Всего за девять месяцев 2012 год лично УУП Евгеньевым А.В. раскрыто 13 преступлений (13 преступления, совершённые на обслуживаемом административном участке).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19 УПП № 4 ОП №2 МВД России по г. Омску за девять месяцев 2012 году являлись кражи чужого имущества (10), преступления, связанные с причинением телесных повреждений тяжкой и средней степеней (4); грабёж (1), повреждение чужого имуществах (1), причинения телесных повреждений (3). 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7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Также на территории административного участка № 19 УПП № 4 ОП №2 УМВД России по город Омску за отчетный период было составлено 75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31 протоколов. За мелкое хулиганство (ст. 20.1 ч. 1 КоАП РФ)  составлено 3 протоколов. Кроме того, имели место и другие правонарушения: 1 протокол составлено по Кодексу Омской области об административных правонарушениях (нарушение тишины и покоя граждан в период ночного времени) 16 протоколов по линии ГИБДД; 6 протоколов за мелкое хищение чужого имущества; 9 протоколов за неуплату административных штрафов в установленные законом сроки;   4 протокола за нарушение правил хранения оружия, 1 протокол за немедицинское потребление наркотического вещества; 2 протокола за проживание без регистрации по месту пребывания; 1 протокол за неповиновение законного требования сотрудника полиции,. </w:t>
      </w:r>
    </w:p>
    <w:p w:rsidR="00DD6E6F" w:rsidRDefault="00DD6E6F">
      <w:pPr>
        <w:pStyle w:val="a"/>
        <w:jc w:val="both"/>
      </w:pPr>
      <w:r>
        <w:rPr>
          <w:sz w:val="28"/>
          <w:szCs w:val="28"/>
        </w:rPr>
        <w:t xml:space="preserve">          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школа № </w:t>
      </w:r>
      <w:smartTag w:uri="urn:schemas-microsoft-com:office:smarttags" w:element="metricconverter">
        <w:smartTagPr>
          <w:attr w:name="ProductID" w:val="136 г"/>
        </w:smartTagPr>
        <w:r>
          <w:rPr>
            <w:sz w:val="28"/>
            <w:szCs w:val="28"/>
          </w:rPr>
          <w:t>136 г</w:t>
        </w:r>
      </w:smartTag>
      <w:r>
        <w:rPr>
          <w:sz w:val="28"/>
          <w:szCs w:val="28"/>
        </w:rPr>
        <w:t>.Омска, торговые комплексы. На выявленные недостатки было указанно руководителям и выданы предписания на их устранение.</w:t>
      </w:r>
    </w:p>
    <w:p w:rsidR="00DD6E6F" w:rsidRDefault="00DD6E6F">
      <w:pPr>
        <w:pStyle w:val="a"/>
        <w:ind w:firstLine="708"/>
        <w:jc w:val="both"/>
      </w:pPr>
      <w:r>
        <w:rPr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  <w:r>
        <w:rPr>
          <w:sz w:val="28"/>
          <w:szCs w:val="28"/>
        </w:rPr>
        <w:t>УУП ОП № 2 УМВД России по город Омску</w:t>
      </w:r>
    </w:p>
    <w:p w:rsidR="00DD6E6F" w:rsidRDefault="00DD6E6F">
      <w:pPr>
        <w:pStyle w:val="a"/>
        <w:jc w:val="both"/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Евгеньев А.В.</w:t>
      </w: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p w:rsidR="00DD6E6F" w:rsidRDefault="00DD6E6F">
      <w:pPr>
        <w:pStyle w:val="a"/>
        <w:jc w:val="both"/>
      </w:pPr>
    </w:p>
    <w:sectPr w:rsidR="00DD6E6F" w:rsidSect="00544CDC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34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5A307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38C51C4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461272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4CDC"/>
    <w:rsid w:val="003D7EEC"/>
    <w:rsid w:val="00544CDC"/>
    <w:rsid w:val="00B67D86"/>
    <w:rsid w:val="00CC0CC3"/>
    <w:rsid w:val="00D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uiPriority w:val="99"/>
    <w:rsid w:val="00544CDC"/>
    <w:pPr>
      <w:suppressAutoHyphens/>
      <w:spacing w:line="100" w:lineRule="atLeast"/>
    </w:pPr>
    <w:rPr>
      <w:rFonts w:ascii="Times New Roman" w:hAnsi="Times New Roman"/>
      <w:sz w:val="20"/>
      <w:szCs w:val="20"/>
    </w:rPr>
  </w:style>
  <w:style w:type="paragraph" w:customStyle="1" w:styleId="a0">
    <w:name w:val="Заголовок"/>
    <w:basedOn w:val="a"/>
    <w:next w:val="BodyText"/>
    <w:uiPriority w:val="99"/>
    <w:rsid w:val="00544CD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a"/>
    <w:link w:val="BodyTextChar"/>
    <w:uiPriority w:val="99"/>
    <w:rsid w:val="00544C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0DEC"/>
  </w:style>
  <w:style w:type="paragraph" w:styleId="List">
    <w:name w:val="List"/>
    <w:basedOn w:val="BodyText"/>
    <w:uiPriority w:val="99"/>
    <w:rsid w:val="00544CDC"/>
    <w:rPr>
      <w:rFonts w:cs="Lohit Hindi"/>
    </w:rPr>
  </w:style>
  <w:style w:type="paragraph" w:styleId="Title">
    <w:name w:val="Title"/>
    <w:basedOn w:val="a"/>
    <w:link w:val="TitleChar"/>
    <w:uiPriority w:val="99"/>
    <w:qFormat/>
    <w:rsid w:val="00544CD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90D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a"/>
    <w:uiPriority w:val="99"/>
    <w:rsid w:val="00544CDC"/>
    <w:pPr>
      <w:suppressLineNumbers/>
    </w:pPr>
    <w:rPr>
      <w:rFonts w:cs="Lohit Hindi"/>
    </w:rPr>
  </w:style>
  <w:style w:type="paragraph" w:styleId="ListParagraph">
    <w:name w:val="List Paragraph"/>
    <w:basedOn w:val="a"/>
    <w:uiPriority w:val="99"/>
    <w:qFormat/>
    <w:rsid w:val="00544CDC"/>
    <w:pPr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4</Pages>
  <Words>1214</Words>
  <Characters>6921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cp:lastPrinted>2012-09-27T08:47:00Z</cp:lastPrinted>
  <dcterms:created xsi:type="dcterms:W3CDTF">2012-09-27T08:47:00Z</dcterms:created>
  <dcterms:modified xsi:type="dcterms:W3CDTF">2012-10-03T12:04:00Z</dcterms:modified>
</cp:coreProperties>
</file>