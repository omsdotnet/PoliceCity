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CA" w:rsidRPr="002B5AB3" w:rsidRDefault="00790ECA" w:rsidP="002B5AB3">
      <w:pPr>
        <w:pStyle w:val="Heading1"/>
        <w:ind w:firstLine="50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2B5AB3">
        <w:rPr>
          <w:sz w:val="24"/>
          <w:szCs w:val="24"/>
        </w:rPr>
        <w:t>УТВЕРЖДАЮ</w:t>
      </w:r>
    </w:p>
    <w:p w:rsidR="00790ECA" w:rsidRPr="002B5AB3" w:rsidRDefault="00790ECA" w:rsidP="002B5AB3">
      <w:pPr>
        <w:ind w:firstLine="5040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 xml:space="preserve">Начальник ОП № 4 </w:t>
      </w:r>
    </w:p>
    <w:p w:rsidR="00790ECA" w:rsidRPr="002B5AB3" w:rsidRDefault="00790ECA" w:rsidP="002B5AB3">
      <w:pPr>
        <w:ind w:firstLine="5040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УМВД  России по городу Омску</w:t>
      </w:r>
    </w:p>
    <w:p w:rsidR="00790ECA" w:rsidRPr="002B5AB3" w:rsidRDefault="00790ECA" w:rsidP="002B5AB3">
      <w:pPr>
        <w:ind w:firstLine="5040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 xml:space="preserve">полковник полиции </w:t>
      </w:r>
    </w:p>
    <w:p w:rsidR="00790ECA" w:rsidRPr="002B5AB3" w:rsidRDefault="00790ECA" w:rsidP="002B5AB3">
      <w:pPr>
        <w:ind w:left="2388" w:firstLine="5040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С.В. Сахаров</w:t>
      </w:r>
    </w:p>
    <w:p w:rsidR="00790ECA" w:rsidRPr="002B5AB3" w:rsidRDefault="00790ECA" w:rsidP="002B5AB3">
      <w:pPr>
        <w:ind w:firstLine="5040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«___»______________2012 года</w:t>
      </w:r>
    </w:p>
    <w:p w:rsidR="00790ECA" w:rsidRPr="002B5AB3" w:rsidRDefault="00790ECA" w:rsidP="002B5AB3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790ECA" w:rsidRPr="002B5AB3" w:rsidRDefault="00790ECA" w:rsidP="002B5AB3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Информационно-аналитическая записка</w:t>
      </w:r>
    </w:p>
    <w:p w:rsidR="00790ECA" w:rsidRPr="002B5AB3" w:rsidRDefault="00790ECA" w:rsidP="002B5AB3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 xml:space="preserve">о состоянии криминогенной обстановки за 4 квартал 2012 года на административном участке </w:t>
      </w:r>
      <w:r w:rsidRPr="002B5AB3">
        <w:rPr>
          <w:rFonts w:ascii="Times New Roman" w:hAnsi="Times New Roman"/>
          <w:color w:val="000000"/>
          <w:sz w:val="24"/>
          <w:szCs w:val="24"/>
        </w:rPr>
        <w:t>№ 93 УПП № 5</w:t>
      </w:r>
      <w:r w:rsidRPr="002B5AB3">
        <w:rPr>
          <w:rFonts w:ascii="Times New Roman" w:hAnsi="Times New Roman"/>
          <w:sz w:val="24"/>
          <w:szCs w:val="24"/>
        </w:rPr>
        <w:t xml:space="preserve"> ОП № 4</w:t>
      </w:r>
    </w:p>
    <w:p w:rsidR="00790ECA" w:rsidRPr="002B5AB3" w:rsidRDefault="00790ECA" w:rsidP="002B5AB3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УМВД России по городу Омску</w:t>
      </w:r>
    </w:p>
    <w:p w:rsidR="00790ECA" w:rsidRPr="002B5AB3" w:rsidRDefault="00790ECA" w:rsidP="002B5AB3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B5AB3">
        <w:rPr>
          <w:rFonts w:ascii="Times New Roman" w:hAnsi="Times New Roman"/>
          <w:color w:val="000000"/>
          <w:sz w:val="24"/>
          <w:szCs w:val="24"/>
        </w:rPr>
        <w:t>Административный участок № 93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Электровозная, д. 5.</w:t>
      </w:r>
    </w:p>
    <w:p w:rsidR="00790ECA" w:rsidRPr="002B5AB3" w:rsidRDefault="00790ECA" w:rsidP="002B5AB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На данном административном участке расположено 1431</w:t>
      </w:r>
      <w:r w:rsidRPr="002B5A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B5AB3">
        <w:rPr>
          <w:rFonts w:ascii="Times New Roman" w:hAnsi="Times New Roman"/>
          <w:sz w:val="24"/>
          <w:szCs w:val="24"/>
        </w:rPr>
        <w:t xml:space="preserve">дом индивидуальной постройки. Согласно сведениям ИЦ УВМД России по Омской области на данном административном участке зарегистрировано </w:t>
      </w:r>
      <w:r w:rsidRPr="002B5AB3">
        <w:rPr>
          <w:rFonts w:ascii="Times New Roman" w:hAnsi="Times New Roman"/>
          <w:color w:val="000000"/>
          <w:sz w:val="24"/>
          <w:szCs w:val="24"/>
        </w:rPr>
        <w:t>4</w:t>
      </w:r>
      <w:r w:rsidRPr="002B5AB3">
        <w:rPr>
          <w:rFonts w:ascii="Times New Roman" w:hAnsi="Times New Roman"/>
          <w:sz w:val="24"/>
          <w:szCs w:val="24"/>
        </w:rPr>
        <w:t xml:space="preserve"> преступления. </w:t>
      </w:r>
    </w:p>
    <w:p w:rsidR="00790ECA" w:rsidRPr="002B5AB3" w:rsidRDefault="00790ECA" w:rsidP="002B5AB3">
      <w:pPr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Всего на обслуживаемом административном участке № 93 проживает 94 граждан, состоящих на профилактическом учете в УПП № 5, требующих контроля со стороны органов внутренних дел, в том числе:</w:t>
      </w:r>
    </w:p>
    <w:p w:rsidR="00790ECA" w:rsidRPr="002B5AB3" w:rsidRDefault="00790ECA" w:rsidP="002B5AB3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ab/>
        <w:t xml:space="preserve">- лиц, ранее судимых – </w:t>
      </w:r>
      <w:r w:rsidRPr="002B5AB3">
        <w:rPr>
          <w:rFonts w:ascii="Times New Roman" w:hAnsi="Times New Roman"/>
          <w:color w:val="000000"/>
          <w:sz w:val="24"/>
          <w:szCs w:val="24"/>
        </w:rPr>
        <w:t>39</w:t>
      </w:r>
      <w:r w:rsidRPr="002B5AB3">
        <w:rPr>
          <w:rFonts w:ascii="Times New Roman" w:hAnsi="Times New Roman"/>
          <w:sz w:val="24"/>
          <w:szCs w:val="24"/>
        </w:rPr>
        <w:t xml:space="preserve"> человек;</w:t>
      </w:r>
    </w:p>
    <w:p w:rsidR="00790ECA" w:rsidRPr="002B5AB3" w:rsidRDefault="00790ECA" w:rsidP="002B5AB3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ab/>
        <w:t xml:space="preserve">- лиц, осужденных к мерам наказания, не связанным с лишением свободы – </w:t>
      </w:r>
      <w:r w:rsidRPr="002B5AB3">
        <w:rPr>
          <w:rFonts w:ascii="Times New Roman" w:hAnsi="Times New Roman"/>
          <w:color w:val="000000"/>
          <w:sz w:val="24"/>
          <w:szCs w:val="24"/>
        </w:rPr>
        <w:t>14</w:t>
      </w:r>
      <w:r w:rsidRPr="002B5AB3">
        <w:rPr>
          <w:rFonts w:ascii="Times New Roman" w:hAnsi="Times New Roman"/>
          <w:sz w:val="24"/>
          <w:szCs w:val="24"/>
        </w:rPr>
        <w:t>;</w:t>
      </w:r>
    </w:p>
    <w:p w:rsidR="00790ECA" w:rsidRPr="002B5AB3" w:rsidRDefault="00790ECA" w:rsidP="002B5AB3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ab/>
        <w:t xml:space="preserve">- лиц, допускающих правонарушения в сфере семейно-бытовых отношений – </w:t>
      </w:r>
      <w:r w:rsidRPr="002B5AB3">
        <w:rPr>
          <w:rFonts w:ascii="Times New Roman" w:hAnsi="Times New Roman"/>
          <w:color w:val="000000"/>
          <w:sz w:val="24"/>
          <w:szCs w:val="24"/>
        </w:rPr>
        <w:t>11</w:t>
      </w:r>
      <w:r w:rsidRPr="002B5AB3">
        <w:rPr>
          <w:rFonts w:ascii="Times New Roman" w:hAnsi="Times New Roman"/>
          <w:sz w:val="24"/>
          <w:szCs w:val="24"/>
        </w:rPr>
        <w:t>;</w:t>
      </w:r>
    </w:p>
    <w:p w:rsidR="00790ECA" w:rsidRPr="002B5AB3" w:rsidRDefault="00790ECA" w:rsidP="002B5AB3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ab/>
        <w:t>- лиц, больных хроническим алкоголизмом (</w:t>
      </w:r>
      <w:r w:rsidRPr="002B5AB3">
        <w:rPr>
          <w:rFonts w:ascii="Times New Roman" w:hAnsi="Times New Roman"/>
          <w:color w:val="000000"/>
          <w:sz w:val="24"/>
          <w:szCs w:val="24"/>
        </w:rPr>
        <w:t>11</w:t>
      </w:r>
      <w:r w:rsidRPr="002B5AB3">
        <w:rPr>
          <w:rFonts w:ascii="Times New Roman" w:hAnsi="Times New Roman"/>
          <w:sz w:val="24"/>
          <w:szCs w:val="24"/>
        </w:rPr>
        <w:t>) и страдающих наркоманией (</w:t>
      </w:r>
      <w:r w:rsidRPr="002B5AB3">
        <w:rPr>
          <w:rFonts w:ascii="Times New Roman" w:hAnsi="Times New Roman"/>
          <w:color w:val="000000"/>
          <w:sz w:val="24"/>
          <w:szCs w:val="24"/>
        </w:rPr>
        <w:t>4</w:t>
      </w:r>
      <w:r w:rsidRPr="002B5AB3">
        <w:rPr>
          <w:rFonts w:ascii="Times New Roman" w:hAnsi="Times New Roman"/>
          <w:sz w:val="24"/>
          <w:szCs w:val="24"/>
        </w:rPr>
        <w:t>);</w:t>
      </w:r>
    </w:p>
    <w:p w:rsidR="00790ECA" w:rsidRPr="002B5AB3" w:rsidRDefault="00790ECA" w:rsidP="002B5AB3">
      <w:pPr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 w:rsidRPr="002B5AB3">
        <w:rPr>
          <w:rFonts w:ascii="Times New Roman" w:hAnsi="Times New Roman"/>
          <w:color w:val="000000"/>
          <w:sz w:val="24"/>
          <w:szCs w:val="24"/>
        </w:rPr>
        <w:t>1</w:t>
      </w:r>
      <w:r w:rsidRPr="002B5AB3">
        <w:rPr>
          <w:rFonts w:ascii="Times New Roman" w:hAnsi="Times New Roman"/>
          <w:sz w:val="24"/>
          <w:szCs w:val="24"/>
        </w:rPr>
        <w:t>;</w:t>
      </w:r>
    </w:p>
    <w:p w:rsidR="00790ECA" w:rsidRPr="002B5AB3" w:rsidRDefault="00790ECA" w:rsidP="002B5AB3">
      <w:pPr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 xml:space="preserve">- несовершеннолетних, состоящих на учете в ПДН – </w:t>
      </w:r>
      <w:r w:rsidRPr="002B5AB3">
        <w:rPr>
          <w:rFonts w:ascii="Times New Roman" w:hAnsi="Times New Roman"/>
          <w:color w:val="000000"/>
          <w:sz w:val="24"/>
          <w:szCs w:val="24"/>
        </w:rPr>
        <w:t>14, из них «особой» категории – 1</w:t>
      </w:r>
      <w:r w:rsidRPr="002B5AB3">
        <w:rPr>
          <w:rFonts w:ascii="Times New Roman" w:hAnsi="Times New Roman"/>
          <w:sz w:val="24"/>
          <w:szCs w:val="24"/>
        </w:rPr>
        <w:t xml:space="preserve">. </w:t>
      </w:r>
    </w:p>
    <w:p w:rsidR="00790ECA" w:rsidRPr="002B5AB3" w:rsidRDefault="00790ECA" w:rsidP="002B5AB3">
      <w:pPr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 xml:space="preserve">По итогам работы за </w:t>
      </w:r>
      <w:r w:rsidRPr="002B5AB3">
        <w:rPr>
          <w:rFonts w:ascii="Times New Roman" w:hAnsi="Times New Roman"/>
          <w:color w:val="000000"/>
          <w:sz w:val="24"/>
          <w:szCs w:val="24"/>
        </w:rPr>
        <w:t>4</w:t>
      </w:r>
      <w:r w:rsidRPr="002B5AB3">
        <w:rPr>
          <w:rFonts w:ascii="Times New Roman" w:hAnsi="Times New Roman"/>
          <w:sz w:val="24"/>
          <w:szCs w:val="24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 w:rsidRPr="002B5AB3">
        <w:rPr>
          <w:rFonts w:ascii="Times New Roman" w:hAnsi="Times New Roman"/>
          <w:color w:val="000000"/>
          <w:sz w:val="24"/>
          <w:szCs w:val="24"/>
        </w:rPr>
        <w:t>4</w:t>
      </w:r>
      <w:r w:rsidRPr="002B5AB3">
        <w:rPr>
          <w:rFonts w:ascii="Times New Roman" w:hAnsi="Times New Roman"/>
          <w:sz w:val="24"/>
          <w:szCs w:val="24"/>
        </w:rPr>
        <w:t xml:space="preserve"> преступления; выявлено </w:t>
      </w:r>
      <w:r w:rsidRPr="002B5AB3">
        <w:rPr>
          <w:rFonts w:ascii="Times New Roman" w:hAnsi="Times New Roman"/>
          <w:color w:val="000000"/>
          <w:sz w:val="24"/>
          <w:szCs w:val="24"/>
        </w:rPr>
        <w:t>7</w:t>
      </w:r>
      <w:r w:rsidRPr="002B5AB3">
        <w:rPr>
          <w:rFonts w:ascii="Times New Roman" w:hAnsi="Times New Roman"/>
          <w:sz w:val="24"/>
          <w:szCs w:val="24"/>
        </w:rPr>
        <w:t xml:space="preserve"> административных правонарушений.</w:t>
      </w:r>
    </w:p>
    <w:p w:rsidR="00790ECA" w:rsidRPr="002B5AB3" w:rsidRDefault="00790ECA" w:rsidP="002B5AB3">
      <w:pPr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790ECA" w:rsidRPr="002B5AB3" w:rsidRDefault="00790ECA" w:rsidP="002B5AB3">
      <w:pPr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ab/>
        <w:t>Взаимодействие сотрудников органов внутренних дел с общественными формированиями строится с учетом складывающейся криминогенной обстановки,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790ECA" w:rsidRPr="002B5AB3" w:rsidRDefault="00790ECA" w:rsidP="002B5AB3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790ECA" w:rsidRPr="002B5AB3" w:rsidRDefault="00790ECA" w:rsidP="002B5AB3">
      <w:pPr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ab/>
        <w:t>Кроме того, совместно с представителями общественных формирований проводятся проверки технической  укрепленности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790ECA" w:rsidRPr="002B5AB3" w:rsidRDefault="00790ECA" w:rsidP="002B5AB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Совместно со старшими по домам во взаимодействии с председателем Совета общественности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Советов общественности при УПП, где к ним применяются меры общественного воздействия.</w:t>
      </w:r>
    </w:p>
    <w:p w:rsidR="00790ECA" w:rsidRPr="002B5AB3" w:rsidRDefault="00790ECA" w:rsidP="002B5AB3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ab/>
      </w:r>
      <w:r w:rsidRPr="002B5AB3">
        <w:rPr>
          <w:rFonts w:ascii="Times New Roman" w:hAnsi="Times New Roman"/>
          <w:color w:val="000000"/>
          <w:sz w:val="24"/>
          <w:szCs w:val="24"/>
        </w:rPr>
        <w:t>Так, в текущем году совместно с членами Советов общественности при УПП № 5, осуществлены проверки по месту жительства 28 граждан, состоящих на профилактических учетах ОП № 4 УМВД России по городу Омску, в том числе 4 лица, злоупотребляющих спиртными напитками, 7 лиц, осужденных к мере наказания, не связанной с лишением свободы, 4 лица, допускающих правонарушения в сфере семейно-бытовых отношений, 7 лиц, ранее судимых, 6 несовершеннолетних.</w:t>
      </w:r>
    </w:p>
    <w:p w:rsidR="00790ECA" w:rsidRPr="002B5AB3" w:rsidRDefault="00790ECA" w:rsidP="002B5AB3">
      <w:pPr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2B5AB3">
        <w:rPr>
          <w:rFonts w:ascii="Times New Roman" w:hAnsi="Times New Roman"/>
          <w:color w:val="000000"/>
          <w:sz w:val="24"/>
          <w:szCs w:val="24"/>
        </w:rPr>
        <w:t>Совместно с Советом общественности при УПП ежемесячно проводятся заседания, на которых было рассмотрено 13 человек, состоящих на профилактическом учете, из них 3 лица, допускающих правонарушения в сфере семейно-бытовых отношений, 4 лица, ранее судимых, 3 лица, злоупотребляющих спиртными напитками и 3 несовершеннолетних.</w:t>
      </w:r>
    </w:p>
    <w:p w:rsidR="00790ECA" w:rsidRPr="002B5AB3" w:rsidRDefault="00790ECA" w:rsidP="002B5AB3">
      <w:pPr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ab/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</w:p>
    <w:p w:rsidR="00790ECA" w:rsidRPr="002B5AB3" w:rsidRDefault="00790ECA" w:rsidP="002B5AB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г. Омска для прохождения курса лечения от алкогольной и наркотической зависимости проконсультированы врачом-наркологом – </w:t>
      </w:r>
      <w:r w:rsidRPr="002B5AB3">
        <w:rPr>
          <w:rFonts w:ascii="Times New Roman" w:hAnsi="Times New Roman"/>
          <w:color w:val="000000"/>
          <w:sz w:val="24"/>
          <w:szCs w:val="24"/>
        </w:rPr>
        <w:t>7</w:t>
      </w:r>
      <w:r w:rsidRPr="002B5AB3">
        <w:rPr>
          <w:rFonts w:ascii="Times New Roman" w:hAnsi="Times New Roman"/>
          <w:sz w:val="24"/>
          <w:szCs w:val="24"/>
        </w:rPr>
        <w:t xml:space="preserve">.  </w:t>
      </w:r>
    </w:p>
    <w:p w:rsidR="00790ECA" w:rsidRPr="002B5AB3" w:rsidRDefault="00790ECA" w:rsidP="002B5AB3">
      <w:pPr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За 4 квартал 2012 года от жителей данного административного участка и граждан поступило 84 сообщения и заявления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790ECA" w:rsidRPr="002B5AB3" w:rsidRDefault="00790ECA" w:rsidP="002B5AB3">
      <w:pPr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- вынесено постановлений об отказе в возбуждении уголовного дела – 58;</w:t>
      </w:r>
    </w:p>
    <w:p w:rsidR="00790ECA" w:rsidRPr="002B5AB3" w:rsidRDefault="00790ECA" w:rsidP="002B5AB3">
      <w:pPr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- составлено протоколов об административных правонарушениях – 7;</w:t>
      </w:r>
    </w:p>
    <w:p w:rsidR="00790ECA" w:rsidRPr="002B5AB3" w:rsidRDefault="00790ECA" w:rsidP="002B5AB3">
      <w:pPr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-  принято решений о приобщении к специальному номенклатурному делу – 14;</w:t>
      </w:r>
    </w:p>
    <w:p w:rsidR="00790ECA" w:rsidRPr="002B5AB3" w:rsidRDefault="00790ECA" w:rsidP="002B5AB3">
      <w:pPr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- направлено для принятия решения по территориальности (подведомственности) – 5.</w:t>
      </w:r>
    </w:p>
    <w:p w:rsidR="00790ECA" w:rsidRPr="002B5AB3" w:rsidRDefault="00790ECA" w:rsidP="002B5AB3">
      <w:pPr>
        <w:ind w:right="-1" w:firstLine="708"/>
        <w:jc w:val="both"/>
        <w:rPr>
          <w:rFonts w:ascii="Times New Roman" w:hAnsi="Times New Roman"/>
          <w:sz w:val="24"/>
          <w:szCs w:val="24"/>
        </w:rPr>
      </w:pPr>
    </w:p>
    <w:p w:rsidR="00790ECA" w:rsidRPr="002B5AB3" w:rsidRDefault="00790ECA" w:rsidP="002B5AB3">
      <w:pPr>
        <w:ind w:right="-1" w:firstLine="708"/>
        <w:jc w:val="both"/>
        <w:rPr>
          <w:rFonts w:ascii="Times New Roman" w:hAnsi="Times New Roman"/>
          <w:sz w:val="24"/>
          <w:szCs w:val="24"/>
        </w:rPr>
      </w:pPr>
    </w:p>
    <w:p w:rsidR="00790ECA" w:rsidRPr="002B5AB3" w:rsidRDefault="00790ECA" w:rsidP="002B5AB3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2B5AB3">
        <w:rPr>
          <w:rFonts w:ascii="Times New Roman" w:hAnsi="Times New Roman"/>
          <w:color w:val="000000"/>
          <w:sz w:val="24"/>
          <w:szCs w:val="24"/>
        </w:rPr>
        <w:t>УУП ОП № 4</w:t>
      </w:r>
    </w:p>
    <w:p w:rsidR="00790ECA" w:rsidRPr="002B5AB3" w:rsidRDefault="00790ECA" w:rsidP="002B5AB3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2B5AB3">
        <w:rPr>
          <w:rFonts w:ascii="Times New Roman" w:hAnsi="Times New Roman"/>
          <w:color w:val="000000"/>
          <w:sz w:val="24"/>
          <w:szCs w:val="24"/>
        </w:rPr>
        <w:t>УМВД России по городу Омску</w:t>
      </w:r>
    </w:p>
    <w:p w:rsidR="00790ECA" w:rsidRPr="002B5AB3" w:rsidRDefault="00790ECA" w:rsidP="002B5AB3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2B5AB3">
        <w:rPr>
          <w:rFonts w:ascii="Times New Roman" w:hAnsi="Times New Roman"/>
          <w:color w:val="000000"/>
          <w:sz w:val="24"/>
          <w:szCs w:val="24"/>
        </w:rPr>
        <w:t>лейтенант полиции</w:t>
      </w:r>
      <w:r w:rsidRPr="002B5AB3">
        <w:rPr>
          <w:rFonts w:ascii="Times New Roman" w:hAnsi="Times New Roman"/>
          <w:color w:val="000000"/>
          <w:sz w:val="24"/>
          <w:szCs w:val="24"/>
        </w:rPr>
        <w:tab/>
        <w:t xml:space="preserve">   </w:t>
      </w:r>
      <w:r w:rsidRPr="002B5AB3">
        <w:rPr>
          <w:rFonts w:ascii="Times New Roman" w:hAnsi="Times New Roman"/>
          <w:color w:val="000000"/>
          <w:sz w:val="24"/>
          <w:szCs w:val="24"/>
        </w:rPr>
        <w:tab/>
      </w:r>
      <w:r w:rsidRPr="002B5AB3">
        <w:rPr>
          <w:rFonts w:ascii="Times New Roman" w:hAnsi="Times New Roman"/>
          <w:color w:val="000000"/>
          <w:sz w:val="24"/>
          <w:szCs w:val="24"/>
        </w:rPr>
        <w:tab/>
      </w:r>
      <w:r w:rsidRPr="002B5AB3">
        <w:rPr>
          <w:rFonts w:ascii="Times New Roman" w:hAnsi="Times New Roman"/>
          <w:color w:val="000000"/>
          <w:sz w:val="24"/>
          <w:szCs w:val="24"/>
        </w:rPr>
        <w:tab/>
      </w:r>
      <w:r w:rsidRPr="002B5AB3">
        <w:rPr>
          <w:rFonts w:ascii="Times New Roman" w:hAnsi="Times New Roman"/>
          <w:color w:val="000000"/>
          <w:sz w:val="24"/>
          <w:szCs w:val="24"/>
        </w:rPr>
        <w:tab/>
        <w:t xml:space="preserve">          </w:t>
      </w:r>
      <w:r w:rsidRPr="002B5AB3">
        <w:rPr>
          <w:rFonts w:ascii="Times New Roman" w:hAnsi="Times New Roman"/>
          <w:color w:val="000000"/>
          <w:sz w:val="24"/>
          <w:szCs w:val="24"/>
        </w:rPr>
        <w:tab/>
        <w:t xml:space="preserve">           С.К. Исказинов</w:t>
      </w:r>
    </w:p>
    <w:p w:rsidR="00790ECA" w:rsidRPr="002B5AB3" w:rsidRDefault="00790ECA" w:rsidP="002B5AB3">
      <w:pPr>
        <w:ind w:right="-1"/>
        <w:jc w:val="both"/>
        <w:rPr>
          <w:rFonts w:ascii="Times New Roman" w:hAnsi="Times New Roman"/>
          <w:sz w:val="24"/>
          <w:szCs w:val="24"/>
        </w:rPr>
      </w:pPr>
    </w:p>
    <w:p w:rsidR="00790ECA" w:rsidRPr="002B5AB3" w:rsidRDefault="00790ECA" w:rsidP="002B5AB3">
      <w:pPr>
        <w:ind w:right="-1"/>
        <w:jc w:val="both"/>
        <w:rPr>
          <w:rFonts w:ascii="Times New Roman" w:hAnsi="Times New Roman"/>
          <w:sz w:val="24"/>
          <w:szCs w:val="24"/>
        </w:rPr>
      </w:pPr>
    </w:p>
    <w:p w:rsidR="00790ECA" w:rsidRPr="002B5AB3" w:rsidRDefault="00790ECA" w:rsidP="002B5AB3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СОГЛАСОВАНО:</w:t>
      </w:r>
    </w:p>
    <w:p w:rsidR="00790ECA" w:rsidRPr="002B5AB3" w:rsidRDefault="00790ECA" w:rsidP="002B5AB3">
      <w:pPr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>Заместитель начальника ОУУП и ПДН ОП № 4</w:t>
      </w:r>
    </w:p>
    <w:p w:rsidR="00790ECA" w:rsidRPr="002B5AB3" w:rsidRDefault="00790ECA" w:rsidP="002B5AB3">
      <w:pPr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 xml:space="preserve">УМВД России по городу  Омску </w:t>
      </w:r>
    </w:p>
    <w:p w:rsidR="00790ECA" w:rsidRPr="002B5AB3" w:rsidRDefault="00790ECA" w:rsidP="002B5AB3">
      <w:pPr>
        <w:jc w:val="both"/>
        <w:rPr>
          <w:rFonts w:ascii="Times New Roman" w:hAnsi="Times New Roman"/>
          <w:sz w:val="24"/>
          <w:szCs w:val="24"/>
        </w:rPr>
      </w:pPr>
      <w:r w:rsidRPr="002B5AB3">
        <w:rPr>
          <w:rFonts w:ascii="Times New Roman" w:hAnsi="Times New Roman"/>
          <w:sz w:val="24"/>
          <w:szCs w:val="24"/>
        </w:rPr>
        <w:t xml:space="preserve">подполковник полиции      </w:t>
      </w:r>
      <w:r w:rsidRPr="002B5AB3">
        <w:rPr>
          <w:rFonts w:ascii="Times New Roman" w:hAnsi="Times New Roman"/>
          <w:sz w:val="24"/>
          <w:szCs w:val="24"/>
        </w:rPr>
        <w:tab/>
      </w:r>
      <w:r w:rsidRPr="002B5AB3">
        <w:rPr>
          <w:rFonts w:ascii="Times New Roman" w:hAnsi="Times New Roman"/>
          <w:sz w:val="24"/>
          <w:szCs w:val="24"/>
        </w:rPr>
        <w:tab/>
      </w:r>
      <w:r w:rsidRPr="002B5AB3">
        <w:rPr>
          <w:rFonts w:ascii="Times New Roman" w:hAnsi="Times New Roman"/>
          <w:sz w:val="24"/>
          <w:szCs w:val="24"/>
        </w:rPr>
        <w:tab/>
      </w:r>
      <w:r w:rsidRPr="002B5AB3">
        <w:rPr>
          <w:rFonts w:ascii="Times New Roman" w:hAnsi="Times New Roman"/>
          <w:sz w:val="24"/>
          <w:szCs w:val="24"/>
        </w:rPr>
        <w:tab/>
      </w:r>
      <w:r w:rsidRPr="002B5AB3">
        <w:rPr>
          <w:rFonts w:ascii="Times New Roman" w:hAnsi="Times New Roman"/>
          <w:sz w:val="24"/>
          <w:szCs w:val="24"/>
        </w:rPr>
        <w:tab/>
        <w:t xml:space="preserve">           Л.Л. Коновалов</w:t>
      </w:r>
    </w:p>
    <w:p w:rsidR="00790ECA" w:rsidRDefault="00790ECA" w:rsidP="002B5AB3"/>
    <w:p w:rsidR="00790ECA" w:rsidRDefault="00790ECA" w:rsidP="002B5AB3"/>
    <w:p w:rsidR="00790ECA" w:rsidRDefault="00790ECA" w:rsidP="002B5AB3"/>
    <w:p w:rsidR="00790ECA" w:rsidRDefault="00790ECA" w:rsidP="002B5AB3"/>
    <w:p w:rsidR="00790ECA" w:rsidRPr="00071C03" w:rsidRDefault="00790ECA" w:rsidP="00FD4496">
      <w:pPr>
        <w:spacing w:after="0" w:line="24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790ECA" w:rsidRDefault="00790ECA" w:rsidP="00FD4496">
      <w:pPr>
        <w:spacing w:after="0" w:line="240" w:lineRule="auto"/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>о сос</w:t>
      </w:r>
      <w:r>
        <w:rPr>
          <w:sz w:val="28"/>
          <w:szCs w:val="28"/>
        </w:rPr>
        <w:t>тоянии криминогенной обстановки</w:t>
      </w:r>
    </w:p>
    <w:p w:rsidR="00790ECA" w:rsidRDefault="00790ECA" w:rsidP="00FD4496">
      <w:pPr>
        <w:spacing w:after="0" w:line="240" w:lineRule="auto"/>
        <w:jc w:val="center"/>
        <w:outlineLvl w:val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 4 квартал 2012 года </w:t>
      </w:r>
      <w:r w:rsidRPr="00071C0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административном участке </w:t>
      </w:r>
      <w:r w:rsidRPr="00F93F4E"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93</w:t>
      </w:r>
    </w:p>
    <w:p w:rsidR="00790ECA" w:rsidRDefault="00790ECA" w:rsidP="00FD4496">
      <w:pPr>
        <w:spacing w:after="0" w:line="240" w:lineRule="auto"/>
        <w:jc w:val="center"/>
        <w:outlineLvl w:val="0"/>
        <w:rPr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УПП № </w:t>
      </w:r>
      <w:r>
        <w:rPr>
          <w:color w:val="000000"/>
          <w:sz w:val="28"/>
          <w:szCs w:val="28"/>
        </w:rPr>
        <w:t>5</w:t>
      </w:r>
      <w:r w:rsidRPr="00071C03">
        <w:rPr>
          <w:sz w:val="28"/>
          <w:szCs w:val="28"/>
        </w:rPr>
        <w:t xml:space="preserve"> ОП № 4</w:t>
      </w:r>
      <w:r>
        <w:rPr>
          <w:sz w:val="28"/>
          <w:szCs w:val="28"/>
        </w:rPr>
        <w:t xml:space="preserve"> </w:t>
      </w:r>
      <w:r w:rsidRPr="00071C03">
        <w:rPr>
          <w:sz w:val="28"/>
          <w:szCs w:val="28"/>
        </w:rPr>
        <w:t>УМВД России по городу Омску</w:t>
      </w:r>
    </w:p>
    <w:p w:rsidR="00790ECA" w:rsidRDefault="00790ECA" w:rsidP="00FD4496">
      <w:pPr>
        <w:spacing w:after="0" w:line="240" w:lineRule="auto"/>
      </w:pPr>
    </w:p>
    <w:p w:rsidR="00790ECA" w:rsidRPr="00F93F4E" w:rsidRDefault="00790ECA" w:rsidP="00FD4496">
      <w:pPr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Административный участок № </w:t>
      </w:r>
      <w:r>
        <w:rPr>
          <w:color w:val="000000"/>
          <w:sz w:val="28"/>
          <w:szCs w:val="28"/>
        </w:rPr>
        <w:t>93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размещен</w:t>
      </w:r>
      <w:r w:rsidRPr="00F93F4E">
        <w:rPr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color w:val="000000"/>
          <w:sz w:val="28"/>
          <w:szCs w:val="28"/>
        </w:rPr>
        <w:t>участкового пункта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Отдела полиции </w:t>
      </w:r>
      <w:r w:rsidRPr="00F93F4E">
        <w:rPr>
          <w:color w:val="000000"/>
          <w:sz w:val="28"/>
          <w:szCs w:val="28"/>
        </w:rPr>
        <w:t xml:space="preserve">№ 4 </w:t>
      </w:r>
      <w:r>
        <w:rPr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color w:val="000000"/>
          <w:sz w:val="28"/>
          <w:szCs w:val="28"/>
        </w:rPr>
        <w:t>России по городу Омску, расположенно</w:t>
      </w:r>
      <w:r>
        <w:rPr>
          <w:color w:val="000000"/>
          <w:sz w:val="28"/>
          <w:szCs w:val="28"/>
        </w:rPr>
        <w:t>го</w:t>
      </w:r>
      <w:r w:rsidRPr="00F93F4E">
        <w:rPr>
          <w:color w:val="000000"/>
          <w:sz w:val="28"/>
          <w:szCs w:val="28"/>
        </w:rPr>
        <w:t xml:space="preserve"> по адресу: ул. </w:t>
      </w:r>
      <w:r>
        <w:rPr>
          <w:color w:val="000000"/>
          <w:sz w:val="28"/>
          <w:szCs w:val="28"/>
        </w:rPr>
        <w:t>4-я Электровозная</w:t>
      </w:r>
      <w:r w:rsidRPr="00F93F4E">
        <w:rPr>
          <w:color w:val="000000"/>
          <w:sz w:val="28"/>
          <w:szCs w:val="28"/>
        </w:rPr>
        <w:t xml:space="preserve">, д.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>.</w:t>
      </w:r>
    </w:p>
    <w:p w:rsidR="00790ECA" w:rsidRPr="006F5405" w:rsidRDefault="00790ECA" w:rsidP="00FD4496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данном административном участке расположено 1431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дом индивидуальной постройки. Согласно сведениям ИЦ УВМД России по Омской области на данном административном участке зарегистрировано </w:t>
      </w:r>
      <w:r>
        <w:rPr>
          <w:color w:val="000000"/>
          <w:sz w:val="28"/>
          <w:szCs w:val="28"/>
        </w:rPr>
        <w:t>4</w:t>
      </w:r>
      <w:r w:rsidRPr="006F5405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 xml:space="preserve">я.  </w:t>
      </w:r>
    </w:p>
    <w:p w:rsidR="00790ECA" w:rsidRPr="00D64114" w:rsidRDefault="00790ECA" w:rsidP="00FD4496">
      <w:pPr>
        <w:spacing w:after="0" w:line="240" w:lineRule="auto"/>
        <w:ind w:firstLine="720"/>
        <w:jc w:val="both"/>
        <w:rPr>
          <w:color w:val="FF0000"/>
          <w:sz w:val="28"/>
          <w:szCs w:val="28"/>
        </w:rPr>
      </w:pPr>
      <w:r w:rsidRPr="00D64114">
        <w:rPr>
          <w:color w:val="FF0000"/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790ECA" w:rsidRPr="00366B31" w:rsidRDefault="00790ECA" w:rsidP="00FD4496">
      <w:pPr>
        <w:spacing w:after="0" w:line="240" w:lineRule="auto"/>
        <w:ind w:firstLine="720"/>
        <w:jc w:val="both"/>
        <w:rPr>
          <w:color w:val="FF0000"/>
          <w:sz w:val="28"/>
          <w:szCs w:val="28"/>
        </w:rPr>
      </w:pPr>
      <w:r w:rsidRPr="00366B31">
        <w:rPr>
          <w:color w:val="FF0000"/>
          <w:sz w:val="28"/>
          <w:szCs w:val="28"/>
        </w:rPr>
        <w:t xml:space="preserve"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790ECA" w:rsidRDefault="00790ECA" w:rsidP="00FD4496">
      <w:pPr>
        <w:spacing w:after="0" w:line="240" w:lineRule="auto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Всего на обслуживаемом административном участке № 93 проживает 94 граждан, состоящих на профилактическом учете в УПП № 5, требующих контроля со стороны органов внутренних дел, в том числе:</w:t>
      </w:r>
    </w:p>
    <w:p w:rsidR="00790ECA" w:rsidRDefault="00790ECA" w:rsidP="00FD4496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ранее судимых – </w:t>
      </w:r>
      <w:r>
        <w:rPr>
          <w:color w:val="000000"/>
          <w:sz w:val="28"/>
          <w:szCs w:val="28"/>
        </w:rPr>
        <w:t>39</w:t>
      </w:r>
      <w:r w:rsidRPr="00C46BFE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человек;</w:t>
      </w:r>
    </w:p>
    <w:p w:rsidR="00790ECA" w:rsidRDefault="00790ECA" w:rsidP="00FD4496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color w:val="000000"/>
          <w:sz w:val="28"/>
          <w:szCs w:val="28"/>
        </w:rPr>
        <w:t>14</w:t>
      </w:r>
      <w:r>
        <w:rPr>
          <w:sz w:val="28"/>
          <w:szCs w:val="28"/>
        </w:rPr>
        <w:t>;</w:t>
      </w:r>
    </w:p>
    <w:p w:rsidR="00790ECA" w:rsidRDefault="00790ECA" w:rsidP="00FD4496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color w:val="000000"/>
          <w:sz w:val="28"/>
          <w:szCs w:val="28"/>
        </w:rPr>
        <w:t>11</w:t>
      </w:r>
      <w:r>
        <w:rPr>
          <w:sz w:val="28"/>
          <w:szCs w:val="28"/>
        </w:rPr>
        <w:t>;</w:t>
      </w:r>
    </w:p>
    <w:p w:rsidR="00790ECA" w:rsidRDefault="00790ECA" w:rsidP="00FD4496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- лиц, больных хроническим алкоголизмом (</w:t>
      </w:r>
      <w:r>
        <w:rPr>
          <w:color w:val="000000"/>
          <w:sz w:val="28"/>
          <w:szCs w:val="28"/>
        </w:rPr>
        <w:t>11</w:t>
      </w:r>
      <w:r>
        <w:rPr>
          <w:sz w:val="28"/>
          <w:szCs w:val="28"/>
        </w:rPr>
        <w:t>) и страдающих наркоманией (</w:t>
      </w:r>
      <w:r>
        <w:rPr>
          <w:color w:val="000000"/>
          <w:sz w:val="28"/>
          <w:szCs w:val="28"/>
        </w:rPr>
        <w:t>4</w:t>
      </w:r>
      <w:r>
        <w:rPr>
          <w:sz w:val="28"/>
          <w:szCs w:val="28"/>
        </w:rPr>
        <w:t>);</w:t>
      </w:r>
    </w:p>
    <w:p w:rsidR="00790ECA" w:rsidRDefault="00790ECA" w:rsidP="00FD4496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>
        <w:rPr>
          <w:color w:val="000000"/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790ECA" w:rsidRPr="00C46BFE" w:rsidRDefault="00790ECA" w:rsidP="00FD4496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несовершеннолетних, состоящих на учете в ПДН – </w:t>
      </w:r>
      <w:r>
        <w:rPr>
          <w:color w:val="000000"/>
          <w:sz w:val="28"/>
          <w:szCs w:val="28"/>
        </w:rPr>
        <w:t>14, из них «особой» категории – 1</w:t>
      </w:r>
      <w:r>
        <w:rPr>
          <w:sz w:val="28"/>
          <w:szCs w:val="28"/>
        </w:rPr>
        <w:t xml:space="preserve">. </w:t>
      </w:r>
    </w:p>
    <w:p w:rsidR="00790ECA" w:rsidRDefault="00790ECA" w:rsidP="00FD4496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работы за </w:t>
      </w:r>
      <w:r>
        <w:rPr>
          <w:color w:val="000000"/>
          <w:sz w:val="28"/>
          <w:szCs w:val="28"/>
        </w:rPr>
        <w:t>4</w:t>
      </w:r>
      <w:r>
        <w:rPr>
          <w:sz w:val="28"/>
          <w:szCs w:val="28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color w:val="000000"/>
          <w:sz w:val="28"/>
          <w:szCs w:val="28"/>
        </w:rPr>
        <w:t>4</w:t>
      </w:r>
      <w:r>
        <w:rPr>
          <w:sz w:val="28"/>
          <w:szCs w:val="28"/>
        </w:rPr>
        <w:t xml:space="preserve"> преступления; выявлено </w:t>
      </w:r>
      <w:r>
        <w:rPr>
          <w:color w:val="000000"/>
          <w:sz w:val="28"/>
          <w:szCs w:val="28"/>
        </w:rPr>
        <w:t>7</w:t>
      </w:r>
      <w:r>
        <w:rPr>
          <w:sz w:val="28"/>
          <w:szCs w:val="28"/>
        </w:rPr>
        <w:t xml:space="preserve"> административных правонарушений.</w:t>
      </w:r>
    </w:p>
    <w:p w:rsidR="00790ECA" w:rsidRPr="00BA623D" w:rsidRDefault="00790ECA" w:rsidP="00FD4496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790ECA" w:rsidRPr="00F90D57" w:rsidRDefault="00790ECA" w:rsidP="00FD449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0D57">
        <w:rPr>
          <w:sz w:val="28"/>
          <w:szCs w:val="28"/>
        </w:rPr>
        <w:t>Взаимодействие сотрудни</w:t>
      </w:r>
      <w:r>
        <w:rPr>
          <w:sz w:val="28"/>
          <w:szCs w:val="28"/>
        </w:rPr>
        <w:t>ков органов внутренних дел с </w:t>
      </w:r>
      <w:r w:rsidRPr="00F90D57">
        <w:rPr>
          <w:sz w:val="28"/>
          <w:szCs w:val="28"/>
        </w:rPr>
        <w:t>общественн</w:t>
      </w:r>
      <w:r>
        <w:rPr>
          <w:sz w:val="28"/>
          <w:szCs w:val="28"/>
        </w:rPr>
        <w:t>ым</w:t>
      </w:r>
      <w:r w:rsidRPr="00F90D5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формированиями </w:t>
      </w:r>
      <w:r w:rsidRPr="00F90D57">
        <w:rPr>
          <w:sz w:val="28"/>
          <w:szCs w:val="28"/>
        </w:rPr>
        <w:t xml:space="preserve">строится с учетом складывающейся криминогенной обстановки, как </w:t>
      </w:r>
      <w:r>
        <w:rPr>
          <w:sz w:val="28"/>
          <w:szCs w:val="28"/>
        </w:rPr>
        <w:t xml:space="preserve">непосредственно </w:t>
      </w:r>
      <w:r w:rsidRPr="00F90D57">
        <w:rPr>
          <w:sz w:val="28"/>
          <w:szCs w:val="28"/>
        </w:rPr>
        <w:t xml:space="preserve">на территории </w:t>
      </w:r>
      <w:r>
        <w:rPr>
          <w:sz w:val="28"/>
          <w:szCs w:val="28"/>
        </w:rPr>
        <w:t xml:space="preserve">обслуживаемого административного </w:t>
      </w:r>
      <w:r w:rsidRPr="00F90D57">
        <w:rPr>
          <w:sz w:val="28"/>
          <w:szCs w:val="28"/>
        </w:rPr>
        <w:t>обслуживания, так и в целом</w:t>
      </w:r>
      <w:r>
        <w:rPr>
          <w:sz w:val="28"/>
          <w:szCs w:val="28"/>
        </w:rPr>
        <w:t>. На </w:t>
      </w:r>
      <w:r w:rsidRPr="00F90D57">
        <w:rPr>
          <w:sz w:val="28"/>
          <w:szCs w:val="28"/>
        </w:rPr>
        <w:t xml:space="preserve">основе анализа и поставленных </w:t>
      </w:r>
      <w:r>
        <w:rPr>
          <w:sz w:val="28"/>
          <w:szCs w:val="28"/>
        </w:rPr>
        <w:t>перед органами внутренних дел</w:t>
      </w:r>
      <w:r w:rsidRPr="00F90D57">
        <w:rPr>
          <w:sz w:val="28"/>
          <w:szCs w:val="28"/>
        </w:rPr>
        <w:t xml:space="preserve"> задач, осуществляется совместное</w:t>
      </w:r>
      <w:r>
        <w:rPr>
          <w:sz w:val="28"/>
          <w:szCs w:val="28"/>
        </w:rPr>
        <w:t xml:space="preserve"> планирование и </w:t>
      </w:r>
      <w:r w:rsidRPr="00F90D57">
        <w:rPr>
          <w:sz w:val="28"/>
          <w:szCs w:val="28"/>
        </w:rPr>
        <w:t>последующее проведение комплекса профилактических мероприятий</w:t>
      </w:r>
      <w:r>
        <w:rPr>
          <w:sz w:val="28"/>
          <w:szCs w:val="28"/>
        </w:rPr>
        <w:t xml:space="preserve"> в </w:t>
      </w:r>
      <w:r w:rsidRPr="00F90D57">
        <w:rPr>
          <w:sz w:val="28"/>
          <w:szCs w:val="28"/>
        </w:rPr>
        <w:t>жилом массиве.</w:t>
      </w:r>
    </w:p>
    <w:p w:rsidR="00790ECA" w:rsidRDefault="00790ECA" w:rsidP="00FD4496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790ECA" w:rsidRDefault="00790ECA" w:rsidP="00FD449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sz w:val="28"/>
          <w:szCs w:val="28"/>
        </w:rPr>
        <w:t>проводятся провер</w:t>
      </w:r>
      <w:r>
        <w:rPr>
          <w:sz w:val="28"/>
          <w:szCs w:val="28"/>
        </w:rPr>
        <w:t>ки технической  укрепленности и </w:t>
      </w:r>
      <w:r w:rsidRPr="00001F8B">
        <w:rPr>
          <w:sz w:val="28"/>
          <w:szCs w:val="28"/>
        </w:rPr>
        <w:t>защищенности жи</w:t>
      </w:r>
      <w:r>
        <w:rPr>
          <w:sz w:val="28"/>
          <w:szCs w:val="28"/>
        </w:rPr>
        <w:t xml:space="preserve">лого сектора, подвалов и </w:t>
      </w:r>
      <w:r w:rsidRPr="00001F8B">
        <w:rPr>
          <w:sz w:val="28"/>
          <w:szCs w:val="28"/>
        </w:rPr>
        <w:t>чердаков многоэтажных жилых домов</w:t>
      </w:r>
      <w:r>
        <w:rPr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sz w:val="28"/>
          <w:szCs w:val="28"/>
        </w:rPr>
        <w:t>.</w:t>
      </w:r>
    </w:p>
    <w:p w:rsidR="00790ECA" w:rsidRDefault="00790ECA" w:rsidP="00FD4496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Совместно со </w:t>
      </w:r>
      <w:r w:rsidRPr="00DE6C32">
        <w:rPr>
          <w:sz w:val="28"/>
          <w:szCs w:val="28"/>
        </w:rPr>
        <w:t xml:space="preserve">старшими по домам </w:t>
      </w:r>
      <w:r>
        <w:rPr>
          <w:sz w:val="28"/>
          <w:szCs w:val="28"/>
        </w:rPr>
        <w:t xml:space="preserve">во взаимодействии с председателем Совета общественности при УПП проводится </w:t>
      </w:r>
      <w:r w:rsidRPr="00DE6C32">
        <w:rPr>
          <w:sz w:val="28"/>
          <w:szCs w:val="28"/>
        </w:rPr>
        <w:t>профилактическ</w:t>
      </w:r>
      <w:r>
        <w:rPr>
          <w:sz w:val="28"/>
          <w:szCs w:val="28"/>
        </w:rPr>
        <w:t>ая</w:t>
      </w:r>
      <w:r w:rsidRPr="00DE6C32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а в </w:t>
      </w:r>
      <w:r w:rsidRPr="00DE6C32">
        <w:rPr>
          <w:sz w:val="28"/>
          <w:szCs w:val="28"/>
        </w:rPr>
        <w:t>жило</w:t>
      </w:r>
      <w:r>
        <w:rPr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sz w:val="28"/>
          <w:szCs w:val="28"/>
        </w:rPr>
        <w:t>жительства</w:t>
      </w:r>
      <w:r w:rsidRPr="00DE6C32">
        <w:rPr>
          <w:sz w:val="28"/>
          <w:szCs w:val="28"/>
        </w:rPr>
        <w:t>, с ними проводятся профилактические беседы, в случае необходимости они приглашаются на заседания Советов общественности</w:t>
      </w:r>
      <w:r>
        <w:rPr>
          <w:sz w:val="28"/>
          <w:szCs w:val="28"/>
        </w:rPr>
        <w:t xml:space="preserve"> при УПП</w:t>
      </w:r>
      <w:r w:rsidRPr="00DE6C32">
        <w:rPr>
          <w:sz w:val="28"/>
          <w:szCs w:val="28"/>
        </w:rPr>
        <w:t>, где к ним применяются меры общественного воздействия.</w:t>
      </w:r>
    </w:p>
    <w:p w:rsidR="00790ECA" w:rsidRPr="006B3E0D" w:rsidRDefault="00790ECA" w:rsidP="00FD4496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6B3E0D">
        <w:rPr>
          <w:color w:val="000000"/>
          <w:sz w:val="28"/>
          <w:szCs w:val="28"/>
        </w:rPr>
        <w:t>Так, в текущем году совместно с членами Советов общественности при УПП</w:t>
      </w:r>
      <w:r>
        <w:rPr>
          <w:color w:val="000000"/>
          <w:sz w:val="28"/>
          <w:szCs w:val="28"/>
        </w:rPr>
        <w:t xml:space="preserve"> № 5</w:t>
      </w:r>
      <w:r w:rsidRPr="006B3E0D">
        <w:rPr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color w:val="000000"/>
          <w:sz w:val="28"/>
          <w:szCs w:val="28"/>
        </w:rPr>
        <w:t>28 </w:t>
      </w:r>
      <w:r w:rsidRPr="006B3E0D">
        <w:rPr>
          <w:color w:val="000000"/>
          <w:sz w:val="28"/>
          <w:szCs w:val="28"/>
        </w:rPr>
        <w:t xml:space="preserve">граждан, состоящих на профилактических учетах </w:t>
      </w:r>
      <w:r>
        <w:rPr>
          <w:color w:val="000000"/>
          <w:sz w:val="28"/>
          <w:szCs w:val="28"/>
        </w:rPr>
        <w:t xml:space="preserve">ОП № 4 </w:t>
      </w:r>
      <w:r w:rsidRPr="006B3E0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 w:rsidRPr="006B3E0D">
        <w:rPr>
          <w:color w:val="000000"/>
          <w:sz w:val="28"/>
          <w:szCs w:val="28"/>
        </w:rPr>
        <w:t xml:space="preserve">ВД </w:t>
      </w:r>
      <w:r>
        <w:rPr>
          <w:color w:val="000000"/>
          <w:sz w:val="28"/>
          <w:szCs w:val="28"/>
        </w:rPr>
        <w:t xml:space="preserve">России </w:t>
      </w:r>
      <w:r w:rsidRPr="006B3E0D">
        <w:rPr>
          <w:color w:val="000000"/>
          <w:sz w:val="28"/>
          <w:szCs w:val="28"/>
        </w:rPr>
        <w:t>по г</w:t>
      </w:r>
      <w:r>
        <w:rPr>
          <w:color w:val="000000"/>
          <w:sz w:val="28"/>
          <w:szCs w:val="28"/>
        </w:rPr>
        <w:t>ороду</w:t>
      </w:r>
      <w:r w:rsidRPr="006B3E0D">
        <w:rPr>
          <w:color w:val="000000"/>
          <w:sz w:val="28"/>
          <w:szCs w:val="28"/>
        </w:rPr>
        <w:t xml:space="preserve"> Омск</w:t>
      </w:r>
      <w:r>
        <w:rPr>
          <w:color w:val="000000"/>
          <w:sz w:val="28"/>
          <w:szCs w:val="28"/>
        </w:rPr>
        <w:t>у</w:t>
      </w:r>
      <w:r w:rsidRPr="006B3E0D">
        <w:rPr>
          <w:color w:val="000000"/>
          <w:sz w:val="28"/>
          <w:szCs w:val="28"/>
        </w:rPr>
        <w:t>,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том числе </w:t>
      </w:r>
      <w:r>
        <w:rPr>
          <w:color w:val="000000"/>
          <w:sz w:val="28"/>
          <w:szCs w:val="28"/>
        </w:rPr>
        <w:t>4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злоупот</w:t>
      </w:r>
      <w:r>
        <w:rPr>
          <w:color w:val="000000"/>
          <w:sz w:val="28"/>
          <w:szCs w:val="28"/>
        </w:rPr>
        <w:t>ребляющих спиртными напитками</w:t>
      </w:r>
      <w:r w:rsidRPr="006B3E0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7 </w:t>
      </w:r>
      <w:r w:rsidRPr="006B3E0D">
        <w:rPr>
          <w:color w:val="000000"/>
          <w:sz w:val="28"/>
          <w:szCs w:val="28"/>
        </w:rPr>
        <w:t>лиц, осужденн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 xml:space="preserve"> к мер</w:t>
      </w:r>
      <w:r>
        <w:rPr>
          <w:color w:val="000000"/>
          <w:sz w:val="28"/>
          <w:szCs w:val="28"/>
        </w:rPr>
        <w:t>е</w:t>
      </w:r>
      <w:r w:rsidRPr="006B3E0D">
        <w:rPr>
          <w:color w:val="000000"/>
          <w:sz w:val="28"/>
          <w:szCs w:val="28"/>
        </w:rPr>
        <w:t xml:space="preserve"> наказания, не связанн</w:t>
      </w:r>
      <w:r>
        <w:rPr>
          <w:color w:val="000000"/>
          <w:sz w:val="28"/>
          <w:szCs w:val="28"/>
        </w:rPr>
        <w:t>ой</w:t>
      </w:r>
      <w:r w:rsidRPr="006B3E0D">
        <w:rPr>
          <w:color w:val="000000"/>
          <w:sz w:val="28"/>
          <w:szCs w:val="28"/>
        </w:rPr>
        <w:t xml:space="preserve"> с лишением свободы, </w:t>
      </w:r>
      <w:r>
        <w:rPr>
          <w:color w:val="000000"/>
          <w:sz w:val="28"/>
          <w:szCs w:val="28"/>
        </w:rPr>
        <w:t>4 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 xml:space="preserve">, допускающих правонарушения в сфере семейно-бытовых отношений, </w:t>
      </w:r>
      <w:r>
        <w:rPr>
          <w:color w:val="000000"/>
          <w:sz w:val="28"/>
          <w:szCs w:val="28"/>
        </w:rPr>
        <w:t>7 </w:t>
      </w:r>
      <w:r w:rsidRPr="006B3E0D">
        <w:rPr>
          <w:color w:val="000000"/>
          <w:sz w:val="28"/>
          <w:szCs w:val="28"/>
        </w:rPr>
        <w:t>лиц, ранее судим</w:t>
      </w:r>
      <w:r>
        <w:rPr>
          <w:color w:val="000000"/>
          <w:sz w:val="28"/>
          <w:szCs w:val="28"/>
        </w:rPr>
        <w:t>ых, 6 несовершеннолетних</w:t>
      </w:r>
      <w:r w:rsidRPr="006B3E0D">
        <w:rPr>
          <w:color w:val="000000"/>
          <w:sz w:val="28"/>
          <w:szCs w:val="28"/>
        </w:rPr>
        <w:t>.</w:t>
      </w:r>
    </w:p>
    <w:p w:rsidR="00790ECA" w:rsidRPr="006B3E0D" w:rsidRDefault="00790ECA" w:rsidP="00FD4496">
      <w:pPr>
        <w:spacing w:after="0" w:line="240" w:lineRule="auto"/>
        <w:ind w:firstLine="708"/>
        <w:jc w:val="both"/>
        <w:rPr>
          <w:color w:val="000000"/>
          <w:sz w:val="28"/>
          <w:szCs w:val="28"/>
        </w:rPr>
      </w:pPr>
      <w:r w:rsidRPr="006B3E0D">
        <w:rPr>
          <w:color w:val="000000"/>
          <w:sz w:val="28"/>
          <w:szCs w:val="28"/>
        </w:rPr>
        <w:t xml:space="preserve">Совместно с Советом общественности при УПП ежемесячно проводятся заседания, на которых было рассмотрено </w:t>
      </w:r>
      <w:r>
        <w:rPr>
          <w:color w:val="000000"/>
          <w:sz w:val="28"/>
          <w:szCs w:val="28"/>
        </w:rPr>
        <w:t>13</w:t>
      </w:r>
      <w:r w:rsidRPr="006B3E0D">
        <w:rPr>
          <w:color w:val="000000"/>
          <w:sz w:val="28"/>
          <w:szCs w:val="28"/>
        </w:rPr>
        <w:t xml:space="preserve"> человек, состоящих на профилактическом учете, из них </w:t>
      </w:r>
      <w:r>
        <w:rPr>
          <w:color w:val="000000"/>
          <w:sz w:val="28"/>
          <w:szCs w:val="28"/>
        </w:rPr>
        <w:t>3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 xml:space="preserve">а, допускающих правонарушения в </w:t>
      </w:r>
      <w:r w:rsidRPr="006B3E0D">
        <w:rPr>
          <w:color w:val="000000"/>
          <w:sz w:val="28"/>
          <w:szCs w:val="28"/>
        </w:rPr>
        <w:t xml:space="preserve">сфере семейно-бытовых отношений, </w:t>
      </w:r>
      <w:r>
        <w:rPr>
          <w:color w:val="000000"/>
          <w:sz w:val="28"/>
          <w:szCs w:val="28"/>
        </w:rPr>
        <w:t>4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</w:t>
      </w:r>
      <w:r>
        <w:rPr>
          <w:color w:val="000000"/>
          <w:sz w:val="28"/>
          <w:szCs w:val="28"/>
        </w:rPr>
        <w:t>ых, 3 лица, злоупотребляющих спиртными напитками и 3 несовершеннолетних</w:t>
      </w:r>
      <w:r w:rsidRPr="006B3E0D">
        <w:rPr>
          <w:color w:val="000000"/>
          <w:sz w:val="28"/>
          <w:szCs w:val="28"/>
        </w:rPr>
        <w:t>.</w:t>
      </w:r>
    </w:p>
    <w:p w:rsidR="00790ECA" w:rsidRPr="005034CA" w:rsidRDefault="00790ECA" w:rsidP="00FD4496">
      <w:pPr>
        <w:spacing w:after="0" w:line="240" w:lineRule="auto"/>
        <w:jc w:val="both"/>
        <w:rPr>
          <w:sz w:val="28"/>
          <w:szCs w:val="28"/>
        </w:rPr>
      </w:pPr>
      <w:r w:rsidRPr="00DE6C32">
        <w:rPr>
          <w:sz w:val="28"/>
          <w:szCs w:val="28"/>
        </w:rPr>
        <w:tab/>
      </w:r>
      <w:r w:rsidRPr="005034CA">
        <w:rPr>
          <w:sz w:val="28"/>
          <w:szCs w:val="28"/>
        </w:rPr>
        <w:t xml:space="preserve">Совместно с </w:t>
      </w:r>
      <w:r>
        <w:rPr>
          <w:sz w:val="28"/>
          <w:szCs w:val="28"/>
        </w:rPr>
        <w:t xml:space="preserve">представителями </w:t>
      </w:r>
      <w:r w:rsidRPr="005034CA">
        <w:rPr>
          <w:sz w:val="28"/>
          <w:szCs w:val="28"/>
        </w:rPr>
        <w:t>общественн</w:t>
      </w:r>
      <w:r>
        <w:rPr>
          <w:sz w:val="28"/>
          <w:szCs w:val="28"/>
        </w:rPr>
        <w:t>ых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формирований, в том числе и </w:t>
      </w:r>
      <w:r w:rsidRPr="005034CA">
        <w:rPr>
          <w:sz w:val="28"/>
          <w:szCs w:val="28"/>
        </w:rPr>
        <w:t>через старших по домам прово</w:t>
      </w:r>
      <w:r>
        <w:rPr>
          <w:sz w:val="28"/>
          <w:szCs w:val="28"/>
        </w:rPr>
        <w:t>дится разъяснительная работа по </w:t>
      </w:r>
      <w:r w:rsidRPr="005034CA">
        <w:rPr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sz w:val="28"/>
          <w:szCs w:val="28"/>
        </w:rPr>
        <w:t xml:space="preserve">ребляющих спиртными напитками и </w:t>
      </w:r>
      <w:r w:rsidRPr="005034CA">
        <w:rPr>
          <w:sz w:val="28"/>
          <w:szCs w:val="28"/>
        </w:rPr>
        <w:t>потребляющих наркотические средства без назначения врача</w:t>
      </w:r>
      <w:r>
        <w:rPr>
          <w:sz w:val="28"/>
          <w:szCs w:val="28"/>
        </w:rPr>
        <w:t xml:space="preserve"> с последующим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>их направлением в </w:t>
      </w:r>
      <w:r w:rsidRPr="005034CA">
        <w:rPr>
          <w:sz w:val="28"/>
          <w:szCs w:val="28"/>
        </w:rPr>
        <w:t>наркологически</w:t>
      </w:r>
      <w:r>
        <w:rPr>
          <w:sz w:val="28"/>
          <w:szCs w:val="28"/>
        </w:rPr>
        <w:t>е</w:t>
      </w:r>
      <w:r w:rsidRPr="005034CA">
        <w:rPr>
          <w:sz w:val="28"/>
          <w:szCs w:val="28"/>
        </w:rPr>
        <w:t xml:space="preserve"> отделения г. Омска </w:t>
      </w:r>
      <w:r>
        <w:rPr>
          <w:sz w:val="28"/>
          <w:szCs w:val="28"/>
        </w:rPr>
        <w:t>для прохождения курса лечения от </w:t>
      </w:r>
      <w:r w:rsidRPr="005034CA">
        <w:rPr>
          <w:sz w:val="28"/>
          <w:szCs w:val="28"/>
        </w:rPr>
        <w:t xml:space="preserve">алкогольной и наркотической зависимости соответственно. </w:t>
      </w:r>
    </w:p>
    <w:p w:rsidR="00790ECA" w:rsidRDefault="00790ECA" w:rsidP="00FD4496">
      <w:pPr>
        <w:spacing w:after="0" w:line="240" w:lineRule="auto"/>
        <w:ind w:firstLine="708"/>
        <w:jc w:val="both"/>
      </w:pPr>
      <w:r w:rsidRPr="005034CA">
        <w:rPr>
          <w:sz w:val="28"/>
          <w:szCs w:val="28"/>
        </w:rPr>
        <w:t>В первую очередь, такая работа о</w:t>
      </w:r>
      <w:r>
        <w:rPr>
          <w:sz w:val="28"/>
          <w:szCs w:val="28"/>
        </w:rPr>
        <w:t>существляется с </w:t>
      </w:r>
      <w:r w:rsidRPr="005034CA">
        <w:rPr>
          <w:sz w:val="28"/>
          <w:szCs w:val="28"/>
        </w:rPr>
        <w:t xml:space="preserve">категорией граждан, которая </w:t>
      </w:r>
      <w:r>
        <w:rPr>
          <w:sz w:val="28"/>
          <w:szCs w:val="28"/>
        </w:rPr>
        <w:t>непосредственно состоит на профилактических учетах в </w:t>
      </w:r>
      <w:r w:rsidRPr="005034CA">
        <w:rPr>
          <w:sz w:val="28"/>
          <w:szCs w:val="28"/>
        </w:rPr>
        <w:t>УП</w:t>
      </w:r>
      <w:r>
        <w:rPr>
          <w:sz w:val="28"/>
          <w:szCs w:val="28"/>
        </w:rPr>
        <w:t>П</w:t>
      </w:r>
      <w:r w:rsidRPr="005034CA">
        <w:rPr>
          <w:sz w:val="28"/>
          <w:szCs w:val="28"/>
        </w:rPr>
        <w:t>. В</w:t>
      </w:r>
      <w:r>
        <w:rPr>
          <w:sz w:val="28"/>
          <w:szCs w:val="28"/>
        </w:rPr>
        <w:t> </w:t>
      </w:r>
      <w:r w:rsidRPr="005034CA">
        <w:rPr>
          <w:sz w:val="28"/>
          <w:szCs w:val="28"/>
        </w:rPr>
        <w:t>результате проделанной работы в нарколо</w:t>
      </w:r>
      <w:r>
        <w:rPr>
          <w:sz w:val="28"/>
          <w:szCs w:val="28"/>
        </w:rPr>
        <w:t xml:space="preserve">гические отделения г. Омска для </w:t>
      </w:r>
      <w:r w:rsidRPr="005034CA">
        <w:rPr>
          <w:sz w:val="28"/>
          <w:szCs w:val="28"/>
        </w:rPr>
        <w:t>прохождения курса ле</w:t>
      </w:r>
      <w:r>
        <w:rPr>
          <w:sz w:val="28"/>
          <w:szCs w:val="28"/>
        </w:rPr>
        <w:t>чения от алкогольной и </w:t>
      </w:r>
      <w:r w:rsidRPr="005034CA">
        <w:rPr>
          <w:sz w:val="28"/>
          <w:szCs w:val="28"/>
        </w:rPr>
        <w:t xml:space="preserve">наркотической зависимости </w:t>
      </w:r>
      <w:r>
        <w:rPr>
          <w:sz w:val="28"/>
          <w:szCs w:val="28"/>
        </w:rPr>
        <w:t xml:space="preserve">проконсультированы врачом-наркологом – </w:t>
      </w:r>
      <w:r>
        <w:rPr>
          <w:color w:val="000000"/>
          <w:sz w:val="28"/>
          <w:szCs w:val="28"/>
        </w:rPr>
        <w:t>7</w:t>
      </w:r>
      <w:r w:rsidRPr="005034CA">
        <w:rPr>
          <w:sz w:val="28"/>
          <w:szCs w:val="28"/>
        </w:rPr>
        <w:t>.</w:t>
      </w:r>
      <w:r>
        <w:t xml:space="preserve"> </w:t>
      </w:r>
      <w:r w:rsidRPr="00DF546A">
        <w:t xml:space="preserve"> </w:t>
      </w:r>
    </w:p>
    <w:p w:rsidR="00790ECA" w:rsidRPr="00366B31" w:rsidRDefault="00790ECA" w:rsidP="00FD4496">
      <w:pPr>
        <w:spacing w:after="0" w:line="240" w:lineRule="auto"/>
        <w:ind w:firstLine="708"/>
        <w:jc w:val="both"/>
        <w:rPr>
          <w:color w:val="FF0000"/>
          <w:sz w:val="28"/>
          <w:szCs w:val="28"/>
        </w:rPr>
      </w:pPr>
      <w:r w:rsidRPr="00366B31">
        <w:rPr>
          <w:color w:val="FF0000"/>
          <w:sz w:val="28"/>
          <w:szCs w:val="28"/>
        </w:rPr>
        <w:t>Как было сказано ранее, исходя из анализа состояния криминогенной обстановки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</w:t>
      </w:r>
      <w:r>
        <w:rPr>
          <w:color w:val="FF0000"/>
          <w:sz w:val="28"/>
          <w:szCs w:val="28"/>
        </w:rPr>
        <w:t>,</w:t>
      </w:r>
      <w:r w:rsidRPr="00366B31">
        <w:rPr>
          <w:color w:val="FF0000"/>
          <w:sz w:val="28"/>
          <w:szCs w:val="28"/>
        </w:rPr>
        <w:t xml:space="preserve"> как самих охранных систем, так и спектр их оплаты. </w:t>
      </w:r>
    </w:p>
    <w:p w:rsidR="00790ECA" w:rsidRDefault="00790ECA" w:rsidP="00FD4496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4 квартал 2012 года от жителей данного административного участка и граждан поступило 84 сообщения и заявления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790ECA" w:rsidRDefault="00790ECA" w:rsidP="00FD4496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вынесено постановлений об отказе в возбуждении уголовного дела – 58;</w:t>
      </w:r>
    </w:p>
    <w:p w:rsidR="00790ECA" w:rsidRDefault="00790ECA" w:rsidP="00FD4496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составлено протоколов об административных правонарушениях – 7;</w:t>
      </w:r>
    </w:p>
    <w:p w:rsidR="00790ECA" w:rsidRDefault="00790ECA" w:rsidP="00FD4496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принято решений о приобщении к специальному номенклатурному делу – 14;</w:t>
      </w:r>
    </w:p>
    <w:p w:rsidR="00790ECA" w:rsidRDefault="00790ECA" w:rsidP="00FD4496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направлено для принятия решения по территориальности (подведомственности) – 5.</w:t>
      </w:r>
    </w:p>
    <w:p w:rsidR="00790ECA" w:rsidRDefault="00790ECA" w:rsidP="00FD4496">
      <w:pPr>
        <w:spacing w:after="0" w:line="240" w:lineRule="auto"/>
        <w:ind w:right="-1" w:firstLine="708"/>
        <w:jc w:val="both"/>
        <w:rPr>
          <w:sz w:val="28"/>
          <w:szCs w:val="28"/>
        </w:rPr>
      </w:pPr>
    </w:p>
    <w:p w:rsidR="00790ECA" w:rsidRDefault="00790ECA" w:rsidP="00FD4496">
      <w:pPr>
        <w:spacing w:after="0" w:line="240" w:lineRule="auto"/>
        <w:ind w:right="-1" w:firstLine="708"/>
        <w:jc w:val="both"/>
        <w:rPr>
          <w:sz w:val="28"/>
          <w:szCs w:val="28"/>
        </w:rPr>
      </w:pPr>
    </w:p>
    <w:p w:rsidR="00790ECA" w:rsidRPr="00D842C0" w:rsidRDefault="00790ECA" w:rsidP="00FD4496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УУП ОП № 4</w:t>
      </w:r>
    </w:p>
    <w:p w:rsidR="00790ECA" w:rsidRPr="00D842C0" w:rsidRDefault="00790ECA" w:rsidP="00FD4496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УМВД России по городу Омску</w:t>
      </w:r>
    </w:p>
    <w:p w:rsidR="00790ECA" w:rsidRPr="00D842C0" w:rsidRDefault="00790ECA" w:rsidP="00FD4496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лейтенант полиции</w:t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</w:t>
      </w:r>
      <w:r>
        <w:rPr>
          <w:color w:val="000000"/>
          <w:sz w:val="28"/>
          <w:szCs w:val="28"/>
        </w:rPr>
        <w:tab/>
        <w:t xml:space="preserve"> С</w:t>
      </w:r>
      <w:r w:rsidRPr="00D842C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К</w:t>
      </w:r>
      <w:r w:rsidRPr="00D842C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Исказинов</w:t>
      </w:r>
    </w:p>
    <w:p w:rsidR="00790ECA" w:rsidRDefault="00790ECA" w:rsidP="00021F3E">
      <w:pPr>
        <w:ind w:right="-1"/>
        <w:jc w:val="both"/>
        <w:rPr>
          <w:sz w:val="28"/>
          <w:szCs w:val="28"/>
        </w:rPr>
      </w:pPr>
    </w:p>
    <w:p w:rsidR="00790ECA" w:rsidRDefault="00790ECA" w:rsidP="00021F3E">
      <w:pPr>
        <w:ind w:right="-1"/>
        <w:jc w:val="both"/>
        <w:rPr>
          <w:sz w:val="28"/>
          <w:szCs w:val="28"/>
        </w:rPr>
      </w:pPr>
    </w:p>
    <w:p w:rsidR="00790ECA" w:rsidRDefault="00790ECA"/>
    <w:sectPr w:rsidR="00790ECA" w:rsidSect="00E13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5AB3"/>
    <w:rsid w:val="00001F8B"/>
    <w:rsid w:val="00021F3E"/>
    <w:rsid w:val="00071C03"/>
    <w:rsid w:val="002B5AB3"/>
    <w:rsid w:val="00366B31"/>
    <w:rsid w:val="005034CA"/>
    <w:rsid w:val="005F6DA4"/>
    <w:rsid w:val="006B3E0D"/>
    <w:rsid w:val="006F5405"/>
    <w:rsid w:val="00790ECA"/>
    <w:rsid w:val="00987EA3"/>
    <w:rsid w:val="00BA623D"/>
    <w:rsid w:val="00C46BFE"/>
    <w:rsid w:val="00D64114"/>
    <w:rsid w:val="00D842C0"/>
    <w:rsid w:val="00DE6C32"/>
    <w:rsid w:val="00DF546A"/>
    <w:rsid w:val="00E134DA"/>
    <w:rsid w:val="00F90D57"/>
    <w:rsid w:val="00F93F4E"/>
    <w:rsid w:val="00FD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D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B5AB3"/>
    <w:pPr>
      <w:keepNext/>
      <w:spacing w:after="0" w:line="240" w:lineRule="auto"/>
      <w:outlineLvl w:val="0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5AB3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7</Pages>
  <Words>2023</Words>
  <Characters>11537</Characters>
  <Application>Microsoft Office Outlook</Application>
  <DocSecurity>0</DocSecurity>
  <Lines>0</Lines>
  <Paragraphs>0</Paragraphs>
  <ScaleCrop>false</ScaleCrop>
  <Company>WareZ Provider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User</cp:lastModifiedBy>
  <cp:revision>4</cp:revision>
  <cp:lastPrinted>2013-01-03T09:07:00Z</cp:lastPrinted>
  <dcterms:created xsi:type="dcterms:W3CDTF">2012-12-27T12:19:00Z</dcterms:created>
  <dcterms:modified xsi:type="dcterms:W3CDTF">2013-01-03T09:07:00Z</dcterms:modified>
</cp:coreProperties>
</file>