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E8B" w:rsidRPr="00A17110" w:rsidRDefault="001B6E8B" w:rsidP="00AC2E77">
      <w:pPr>
        <w:pStyle w:val="Heading1"/>
        <w:ind w:firstLine="50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A17110">
        <w:rPr>
          <w:sz w:val="24"/>
          <w:szCs w:val="24"/>
        </w:rPr>
        <w:t>УТВЕРЖДАЮ</w:t>
      </w:r>
    </w:p>
    <w:p w:rsidR="001B6E8B" w:rsidRPr="00A17110" w:rsidRDefault="001B6E8B" w:rsidP="00AC2E77">
      <w:pPr>
        <w:spacing w:after="0" w:line="240" w:lineRule="auto"/>
        <w:ind w:firstLine="5040"/>
        <w:jc w:val="both"/>
        <w:rPr>
          <w:rFonts w:ascii="Times New Roman" w:hAnsi="Times New Roman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 xml:space="preserve">Начальник ОП № 4 </w:t>
      </w:r>
    </w:p>
    <w:p w:rsidR="001B6E8B" w:rsidRPr="00A17110" w:rsidRDefault="001B6E8B" w:rsidP="00AC2E77">
      <w:pPr>
        <w:spacing w:after="0" w:line="240" w:lineRule="auto"/>
        <w:ind w:firstLine="5040"/>
        <w:jc w:val="both"/>
        <w:rPr>
          <w:rFonts w:ascii="Times New Roman" w:hAnsi="Times New Roman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>УМВД  России по городу Омску</w:t>
      </w:r>
    </w:p>
    <w:p w:rsidR="001B6E8B" w:rsidRPr="00A17110" w:rsidRDefault="001B6E8B" w:rsidP="00AC2E77">
      <w:pPr>
        <w:spacing w:after="0" w:line="240" w:lineRule="auto"/>
        <w:ind w:firstLine="5040"/>
        <w:jc w:val="both"/>
        <w:rPr>
          <w:rFonts w:ascii="Times New Roman" w:hAnsi="Times New Roman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 xml:space="preserve">полковник полиции </w:t>
      </w:r>
    </w:p>
    <w:p w:rsidR="001B6E8B" w:rsidRPr="00A17110" w:rsidRDefault="001B6E8B" w:rsidP="00AC2E77">
      <w:pPr>
        <w:spacing w:after="0" w:line="240" w:lineRule="auto"/>
        <w:ind w:left="2388" w:firstLine="5040"/>
        <w:jc w:val="both"/>
        <w:rPr>
          <w:rFonts w:ascii="Times New Roman" w:hAnsi="Times New Roman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>С.В. Сахаров</w:t>
      </w:r>
    </w:p>
    <w:p w:rsidR="001B6E8B" w:rsidRPr="00A17110" w:rsidRDefault="001B6E8B" w:rsidP="00AC2E77">
      <w:pPr>
        <w:spacing w:after="0" w:line="240" w:lineRule="auto"/>
        <w:ind w:firstLine="5040"/>
        <w:jc w:val="both"/>
        <w:rPr>
          <w:rFonts w:ascii="Times New Roman" w:hAnsi="Times New Roman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>«___»______________2012 года</w:t>
      </w:r>
    </w:p>
    <w:p w:rsidR="001B6E8B" w:rsidRPr="00A17110" w:rsidRDefault="001B6E8B" w:rsidP="00AC2E77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</w:p>
    <w:p w:rsidR="001B6E8B" w:rsidRPr="00A17110" w:rsidRDefault="001B6E8B" w:rsidP="00AC2E7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>Информационно-аналитическая записка</w:t>
      </w:r>
    </w:p>
    <w:p w:rsidR="001B6E8B" w:rsidRPr="00A17110" w:rsidRDefault="001B6E8B" w:rsidP="00AC2E7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 xml:space="preserve">о состоянии криминогенной обстановки за 4 квартал 2012 года на административном участке </w:t>
      </w:r>
      <w:r w:rsidRPr="00A17110">
        <w:rPr>
          <w:rFonts w:ascii="Times New Roman" w:hAnsi="Times New Roman"/>
          <w:color w:val="000000"/>
          <w:sz w:val="24"/>
          <w:szCs w:val="24"/>
        </w:rPr>
        <w:t>№ 88 УПП № 5</w:t>
      </w:r>
      <w:r w:rsidRPr="00A17110">
        <w:rPr>
          <w:rFonts w:ascii="Times New Roman" w:hAnsi="Times New Roman"/>
          <w:sz w:val="24"/>
          <w:szCs w:val="24"/>
        </w:rPr>
        <w:t xml:space="preserve"> ОП № 4</w:t>
      </w:r>
    </w:p>
    <w:p w:rsidR="001B6E8B" w:rsidRPr="00A17110" w:rsidRDefault="001B6E8B" w:rsidP="00AC2E7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>УМВД России по городу Омску</w:t>
      </w:r>
    </w:p>
    <w:p w:rsidR="001B6E8B" w:rsidRPr="00A17110" w:rsidRDefault="001B6E8B" w:rsidP="00AC2E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B6E8B" w:rsidRPr="00A17110" w:rsidRDefault="001B6E8B" w:rsidP="00AC2E77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A17110">
        <w:rPr>
          <w:rFonts w:ascii="Times New Roman" w:hAnsi="Times New Roman"/>
          <w:color w:val="000000"/>
          <w:sz w:val="24"/>
          <w:szCs w:val="24"/>
        </w:rPr>
        <w:t>Административный участок № 88 размещен на территории оперативного обслуживания участкового пункта полиции № 5 Отдела полиции № 4 Управления министерства внутренних дел России по городу Омску, расположенного по адресу: ул. 4-я Электровозная, д. 5.</w:t>
      </w:r>
    </w:p>
    <w:p w:rsidR="001B6E8B" w:rsidRPr="00A17110" w:rsidRDefault="001B6E8B" w:rsidP="00AC2E77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 xml:space="preserve">На данном административном участке расположено </w:t>
      </w:r>
      <w:r w:rsidRPr="00A17110">
        <w:rPr>
          <w:rFonts w:ascii="Times New Roman" w:hAnsi="Times New Roman"/>
          <w:color w:val="000000"/>
          <w:sz w:val="24"/>
          <w:szCs w:val="24"/>
        </w:rPr>
        <w:t>320 домов индивидуальной постройки, а также 5 садоводческих некоммерческих товариществ – «Искра», «Автодорожник», «Лотос», «Мостовик», и «Тепличный-2, филиал № 3».</w:t>
      </w:r>
    </w:p>
    <w:p w:rsidR="001B6E8B" w:rsidRPr="00A17110" w:rsidRDefault="001B6E8B" w:rsidP="00AC2E77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>Согласно сведениям ИЦ УВМД России по Омской области на данном административном участке за отчетный период 4 квартала преступлений не зарегистрировано.</w:t>
      </w:r>
    </w:p>
    <w:p w:rsidR="001B6E8B" w:rsidRPr="00A17110" w:rsidRDefault="001B6E8B" w:rsidP="00AC2E77">
      <w:pPr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>Всего на обслуживаемом административном участке № 88 проживает 18 граждан, состоящих на профилактическом учете в УПП № 5, требующих контроля со стороны органов внутренних дел, в том числе:</w:t>
      </w:r>
    </w:p>
    <w:p w:rsidR="001B6E8B" w:rsidRPr="00A17110" w:rsidRDefault="001B6E8B" w:rsidP="00AC2E77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ab/>
        <w:t xml:space="preserve">- лиц, ранее судимых – </w:t>
      </w:r>
      <w:r w:rsidRPr="00A17110">
        <w:rPr>
          <w:rFonts w:ascii="Times New Roman" w:hAnsi="Times New Roman"/>
          <w:color w:val="000000"/>
          <w:sz w:val="24"/>
          <w:szCs w:val="24"/>
        </w:rPr>
        <w:t>4</w:t>
      </w:r>
      <w:r w:rsidRPr="00A17110">
        <w:rPr>
          <w:rFonts w:ascii="Times New Roman" w:hAnsi="Times New Roman"/>
          <w:sz w:val="24"/>
          <w:szCs w:val="24"/>
        </w:rPr>
        <w:t xml:space="preserve"> человека;</w:t>
      </w:r>
    </w:p>
    <w:p w:rsidR="001B6E8B" w:rsidRPr="00A17110" w:rsidRDefault="001B6E8B" w:rsidP="00AC2E77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ab/>
        <w:t xml:space="preserve">- лиц, осужденных к мерам наказания, не связанным с лишением свободы – </w:t>
      </w:r>
      <w:r w:rsidRPr="00A17110">
        <w:rPr>
          <w:rFonts w:ascii="Times New Roman" w:hAnsi="Times New Roman"/>
          <w:color w:val="000000"/>
          <w:sz w:val="24"/>
          <w:szCs w:val="24"/>
        </w:rPr>
        <w:t>3</w:t>
      </w:r>
      <w:r w:rsidRPr="00A17110">
        <w:rPr>
          <w:rFonts w:ascii="Times New Roman" w:hAnsi="Times New Roman"/>
          <w:sz w:val="24"/>
          <w:szCs w:val="24"/>
        </w:rPr>
        <w:t>;</w:t>
      </w:r>
    </w:p>
    <w:p w:rsidR="001B6E8B" w:rsidRPr="00A17110" w:rsidRDefault="001B6E8B" w:rsidP="00AC2E77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ab/>
        <w:t xml:space="preserve">- лиц, допускающих правонарушения в сфере семейно-бытовых отношений – </w:t>
      </w:r>
      <w:r w:rsidRPr="00A17110">
        <w:rPr>
          <w:rFonts w:ascii="Times New Roman" w:hAnsi="Times New Roman"/>
          <w:color w:val="000000"/>
          <w:sz w:val="24"/>
          <w:szCs w:val="24"/>
        </w:rPr>
        <w:t>3</w:t>
      </w:r>
      <w:r w:rsidRPr="00A17110">
        <w:rPr>
          <w:rFonts w:ascii="Times New Roman" w:hAnsi="Times New Roman"/>
          <w:sz w:val="24"/>
          <w:szCs w:val="24"/>
        </w:rPr>
        <w:t>;</w:t>
      </w:r>
    </w:p>
    <w:p w:rsidR="001B6E8B" w:rsidRPr="00A17110" w:rsidRDefault="001B6E8B" w:rsidP="00AC2E77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ab/>
        <w:t>- лиц, больных хроническим алкоголизмом (</w:t>
      </w:r>
      <w:r w:rsidRPr="00A17110">
        <w:rPr>
          <w:rFonts w:ascii="Times New Roman" w:hAnsi="Times New Roman"/>
          <w:color w:val="000000"/>
          <w:sz w:val="24"/>
          <w:szCs w:val="24"/>
        </w:rPr>
        <w:t>6</w:t>
      </w:r>
      <w:r w:rsidRPr="00A17110">
        <w:rPr>
          <w:rFonts w:ascii="Times New Roman" w:hAnsi="Times New Roman"/>
          <w:sz w:val="24"/>
          <w:szCs w:val="24"/>
        </w:rPr>
        <w:t>) и страдающих наркоманией (</w:t>
      </w:r>
      <w:r w:rsidRPr="00A17110">
        <w:rPr>
          <w:rFonts w:ascii="Times New Roman" w:hAnsi="Times New Roman"/>
          <w:color w:val="000000"/>
          <w:sz w:val="24"/>
          <w:szCs w:val="24"/>
        </w:rPr>
        <w:t>1</w:t>
      </w:r>
      <w:r w:rsidRPr="00A17110">
        <w:rPr>
          <w:rFonts w:ascii="Times New Roman" w:hAnsi="Times New Roman"/>
          <w:sz w:val="24"/>
          <w:szCs w:val="24"/>
        </w:rPr>
        <w:t>);</w:t>
      </w:r>
    </w:p>
    <w:p w:rsidR="001B6E8B" w:rsidRPr="00A17110" w:rsidRDefault="001B6E8B" w:rsidP="00AC2E77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 xml:space="preserve">- лиц, больных психическим заболеванием, представляющих непосредственную опасность для себя и окружающих, состоящих на учете в учреждениях здравоохранения – </w:t>
      </w:r>
      <w:r w:rsidRPr="00A17110">
        <w:rPr>
          <w:rFonts w:ascii="Times New Roman" w:hAnsi="Times New Roman"/>
          <w:color w:val="000000"/>
          <w:sz w:val="24"/>
          <w:szCs w:val="24"/>
        </w:rPr>
        <w:t>1</w:t>
      </w:r>
      <w:r w:rsidRPr="00A17110">
        <w:rPr>
          <w:rFonts w:ascii="Times New Roman" w:hAnsi="Times New Roman"/>
          <w:sz w:val="24"/>
          <w:szCs w:val="24"/>
        </w:rPr>
        <w:t>.</w:t>
      </w:r>
    </w:p>
    <w:p w:rsidR="001B6E8B" w:rsidRPr="00A17110" w:rsidRDefault="001B6E8B" w:rsidP="00AC2E77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 xml:space="preserve">По итогам работы за </w:t>
      </w:r>
      <w:r w:rsidRPr="00A17110">
        <w:rPr>
          <w:rFonts w:ascii="Times New Roman" w:hAnsi="Times New Roman"/>
          <w:color w:val="000000"/>
          <w:sz w:val="24"/>
          <w:szCs w:val="24"/>
        </w:rPr>
        <w:t>4</w:t>
      </w:r>
      <w:r w:rsidRPr="00A17110">
        <w:rPr>
          <w:rFonts w:ascii="Times New Roman" w:hAnsi="Times New Roman"/>
          <w:sz w:val="24"/>
          <w:szCs w:val="24"/>
        </w:rPr>
        <w:t xml:space="preserve"> квартал 2012 года непосредственно участковым уполномоченным полиции, обслуживающим данный административный участок, проделана следующая работа: раскрыто </w:t>
      </w:r>
      <w:r w:rsidRPr="00A17110">
        <w:rPr>
          <w:rFonts w:ascii="Times New Roman" w:hAnsi="Times New Roman"/>
          <w:color w:val="000000"/>
          <w:sz w:val="24"/>
          <w:szCs w:val="24"/>
        </w:rPr>
        <w:t>3</w:t>
      </w:r>
      <w:r w:rsidRPr="00A17110">
        <w:rPr>
          <w:rFonts w:ascii="Times New Roman" w:hAnsi="Times New Roman"/>
          <w:sz w:val="24"/>
          <w:szCs w:val="24"/>
        </w:rPr>
        <w:t xml:space="preserve"> преступления; выявлено </w:t>
      </w:r>
      <w:r w:rsidRPr="00A17110">
        <w:rPr>
          <w:rFonts w:ascii="Times New Roman" w:hAnsi="Times New Roman"/>
          <w:color w:val="000000"/>
          <w:sz w:val="24"/>
          <w:szCs w:val="24"/>
        </w:rPr>
        <w:t>7</w:t>
      </w:r>
      <w:r w:rsidRPr="00A17110">
        <w:rPr>
          <w:rFonts w:ascii="Times New Roman" w:hAnsi="Times New Roman"/>
          <w:sz w:val="24"/>
          <w:szCs w:val="24"/>
        </w:rPr>
        <w:t xml:space="preserve"> административных правонарушений; подвергнуто административному аресту </w:t>
      </w:r>
      <w:r w:rsidRPr="00A17110">
        <w:rPr>
          <w:rFonts w:ascii="Times New Roman" w:hAnsi="Times New Roman"/>
          <w:color w:val="000000"/>
          <w:sz w:val="24"/>
          <w:szCs w:val="24"/>
        </w:rPr>
        <w:t xml:space="preserve">2 </w:t>
      </w:r>
      <w:r w:rsidRPr="00A17110">
        <w:rPr>
          <w:rFonts w:ascii="Times New Roman" w:hAnsi="Times New Roman"/>
          <w:sz w:val="24"/>
          <w:szCs w:val="24"/>
        </w:rPr>
        <w:t>человека.</w:t>
      </w:r>
    </w:p>
    <w:p w:rsidR="001B6E8B" w:rsidRPr="00A17110" w:rsidRDefault="001B6E8B" w:rsidP="00AC2E77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>Работа на обслуживаемом административном участке по профилактике правонарушений строится во взаимодействии с представителями комитета общественного самоуправления «Куйбышевский», председателем Совета общественности при участковом пункте полиции  № 5 – Нафиковой Юзлибикой Аминьевной, а также внештатными сотрудниками полиции.</w:t>
      </w:r>
    </w:p>
    <w:p w:rsidR="001B6E8B" w:rsidRPr="00A17110" w:rsidRDefault="001B6E8B" w:rsidP="00AC2E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ab/>
        <w:t>Взаимодействие сотрудников органов внутренних дел с общественными формированиями строится с учетом складывающейся криминогенной обстановки, как непосредственно на территории обслуживаемого административного обслуживания, так и в целом. На основе анализа и поставленных перед органами внутренних дел задач, осуществляется совместное планирование и последующее проведение комплекса профилактических мероприятий в жилом массиве.</w:t>
      </w:r>
    </w:p>
    <w:p w:rsidR="001B6E8B" w:rsidRPr="00A17110" w:rsidRDefault="001B6E8B" w:rsidP="00AC2E77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ab/>
        <w:t>Так, ежедневно в период времени с 18.00 ч. до 21.00 ч. осуществляется совместное патрулирование жилого массива, в том числе с привлечением старших по домам, проводится разъяснительная работа среди населения по профилактике краж, угонов и поджогов транспортных средств, упорядочения парковки автомобилей во дворах и вблизи жилых многоквартирных домов.</w:t>
      </w:r>
    </w:p>
    <w:p w:rsidR="001B6E8B" w:rsidRPr="00A17110" w:rsidRDefault="001B6E8B" w:rsidP="00AC2E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ab/>
        <w:t>Кроме того, совместно с представителями общественных формирований проводятся проверки технической  укрепленности и защищенности жилого сектора, подвалов и чердаков многоэтажных жилых домов, в случае выявления недостатков на имя руководителей управляющих компаний направляются соответствующие предписания для их устранения.</w:t>
      </w:r>
    </w:p>
    <w:p w:rsidR="001B6E8B" w:rsidRPr="00A17110" w:rsidRDefault="001B6E8B" w:rsidP="00AC2E77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>Совместно со старшими по домам во взаимодействии с председателем Совета общественности при УПП проводится профилактическая работа в жилом массиве с лицами, склонными к совершению правонарушений и состоящими на профилактических учетах в органах внутренних дел. Указанные категории граждан проверяются по месту жительства, с ними проводятся профилактические беседы, в случае необходимости они приглашаются на заседания Советов общественности при УПП, где к ним применяются меры общественного воздействия.</w:t>
      </w:r>
    </w:p>
    <w:p w:rsidR="001B6E8B" w:rsidRPr="00A17110" w:rsidRDefault="001B6E8B" w:rsidP="00AC2E77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ab/>
      </w:r>
      <w:r w:rsidRPr="00A17110">
        <w:rPr>
          <w:rFonts w:ascii="Times New Roman" w:hAnsi="Times New Roman"/>
          <w:color w:val="000000"/>
          <w:sz w:val="24"/>
          <w:szCs w:val="24"/>
        </w:rPr>
        <w:t>Так, в текущем году совместно с членами Советов общественности при УПП № 5, осуществлены проверки по месту жительства 17 граждан, состоящих на профилактических учетах ОП № 4 УМВД России по городу Омску, в том числе 5 лиц, злоупотребляющих спиртными напитками, 2 лица, осужденных к мере наказания, не связанной с лишением свободы, 5 лиц, допускающих правонарушения в сфере семейно-бытовых отношений, 4 лица, ранее судимых.</w:t>
      </w:r>
    </w:p>
    <w:p w:rsidR="001B6E8B" w:rsidRPr="00A17110" w:rsidRDefault="001B6E8B" w:rsidP="00AC2E77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A17110">
        <w:rPr>
          <w:rFonts w:ascii="Times New Roman" w:hAnsi="Times New Roman"/>
          <w:color w:val="000000"/>
          <w:sz w:val="24"/>
          <w:szCs w:val="24"/>
        </w:rPr>
        <w:t>Совместно с Советом общественности при УПП ежемесячно проводятся заседания, на которых было рассмотрено 3 человека, состоящих на профилактическом учете, из них 2 лица, допускающих правонарушения в сфере семейно-бытовых отношений, 1 лицо, ранее судимое.</w:t>
      </w:r>
    </w:p>
    <w:p w:rsidR="001B6E8B" w:rsidRPr="00A17110" w:rsidRDefault="001B6E8B" w:rsidP="00AC2E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ab/>
        <w:t xml:space="preserve">Совместно с представителями общественных формирований, в том числе и через старших по домам проводится разъяснительная работа по постановке на первоначальный учет к врачу-наркологу граждан, злоупотребляющих спиртными напитками и потребляющих наркотические средства без назначения врача с последующим их направлением в наркологические отделения г. Омска для прохождения курса лечения от алкогольной и наркотической зависимости соответственно. </w:t>
      </w:r>
    </w:p>
    <w:p w:rsidR="001B6E8B" w:rsidRPr="00A17110" w:rsidRDefault="001B6E8B" w:rsidP="00AC2E77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 xml:space="preserve">В первую очередь, такая работа осуществляется с категорией граждан, которая непосредственно состоит на профилактических учетах в УПП. В результате проделанной работы в наркологические отделения г. Омска для прохождения курса лечения от алкогольной и наркотической зависимости проконсультированы врачом-наркологом – </w:t>
      </w:r>
      <w:r w:rsidRPr="00A17110">
        <w:rPr>
          <w:rFonts w:ascii="Times New Roman" w:hAnsi="Times New Roman"/>
          <w:color w:val="000000"/>
          <w:sz w:val="24"/>
          <w:szCs w:val="24"/>
        </w:rPr>
        <w:t>6 человек</w:t>
      </w:r>
      <w:r w:rsidRPr="00A17110">
        <w:rPr>
          <w:rFonts w:ascii="Times New Roman" w:hAnsi="Times New Roman"/>
          <w:sz w:val="24"/>
          <w:szCs w:val="24"/>
        </w:rPr>
        <w:t xml:space="preserve">.  </w:t>
      </w:r>
    </w:p>
    <w:p w:rsidR="001B6E8B" w:rsidRPr="00A17110" w:rsidRDefault="001B6E8B" w:rsidP="00AC2E77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>За 4 квартал 2012 года от жителей данного административного участка и граждан поступило 17 сообщений и заявлений о происшествиях, по которым согласно действующего законодательства Российской Федерации проведены проверки, по результатам которых были приняты следующие решения:</w:t>
      </w:r>
    </w:p>
    <w:p w:rsidR="001B6E8B" w:rsidRPr="00A17110" w:rsidRDefault="001B6E8B" w:rsidP="00AC2E77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>- вынесено постановлений об отказе в возбуждении уголовного дела – 10;</w:t>
      </w:r>
    </w:p>
    <w:p w:rsidR="001B6E8B" w:rsidRPr="00A17110" w:rsidRDefault="001B6E8B" w:rsidP="00AC2E77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>- составлено протоколов об административных правонарушениях – 4;</w:t>
      </w:r>
    </w:p>
    <w:p w:rsidR="001B6E8B" w:rsidRPr="00A17110" w:rsidRDefault="001B6E8B" w:rsidP="00AC2E77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>-направлено для принятия решения по территориальности (подведомственности) – 1.</w:t>
      </w:r>
    </w:p>
    <w:p w:rsidR="001B6E8B" w:rsidRPr="00A17110" w:rsidRDefault="001B6E8B" w:rsidP="00AC2E77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>- списано в номенклатурное дело - 2</w:t>
      </w:r>
    </w:p>
    <w:p w:rsidR="001B6E8B" w:rsidRPr="00A17110" w:rsidRDefault="001B6E8B" w:rsidP="00AC2E77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</w:p>
    <w:p w:rsidR="001B6E8B" w:rsidRPr="00A17110" w:rsidRDefault="001B6E8B" w:rsidP="00AC2E77">
      <w:pPr>
        <w:spacing w:after="0" w:line="240" w:lineRule="auto"/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A17110">
        <w:rPr>
          <w:rFonts w:ascii="Times New Roman" w:hAnsi="Times New Roman"/>
          <w:color w:val="000000"/>
          <w:sz w:val="24"/>
          <w:szCs w:val="24"/>
        </w:rPr>
        <w:t>Ст. УУП ОП № 4</w:t>
      </w:r>
    </w:p>
    <w:p w:rsidR="001B6E8B" w:rsidRPr="00A17110" w:rsidRDefault="001B6E8B" w:rsidP="00AC2E77">
      <w:pPr>
        <w:spacing w:after="0" w:line="240" w:lineRule="auto"/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A17110">
        <w:rPr>
          <w:rFonts w:ascii="Times New Roman" w:hAnsi="Times New Roman"/>
          <w:color w:val="000000"/>
          <w:sz w:val="24"/>
          <w:szCs w:val="24"/>
        </w:rPr>
        <w:t>УМВД России по городу Омску</w:t>
      </w:r>
    </w:p>
    <w:p w:rsidR="001B6E8B" w:rsidRPr="00A17110" w:rsidRDefault="001B6E8B" w:rsidP="00AC2E77">
      <w:pPr>
        <w:spacing w:after="0" w:line="240" w:lineRule="auto"/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A17110">
        <w:rPr>
          <w:rFonts w:ascii="Times New Roman" w:hAnsi="Times New Roman"/>
          <w:color w:val="000000"/>
          <w:sz w:val="24"/>
          <w:szCs w:val="24"/>
        </w:rPr>
        <w:t>майор полиции</w:t>
      </w:r>
      <w:r w:rsidRPr="00A17110">
        <w:rPr>
          <w:rFonts w:ascii="Times New Roman" w:hAnsi="Times New Roman"/>
          <w:color w:val="000000"/>
          <w:sz w:val="24"/>
          <w:szCs w:val="24"/>
        </w:rPr>
        <w:tab/>
      </w:r>
      <w:r w:rsidRPr="00A17110">
        <w:rPr>
          <w:rFonts w:ascii="Times New Roman" w:hAnsi="Times New Roman"/>
          <w:color w:val="000000"/>
          <w:sz w:val="24"/>
          <w:szCs w:val="24"/>
        </w:rPr>
        <w:tab/>
      </w:r>
      <w:r w:rsidRPr="00A17110">
        <w:rPr>
          <w:rFonts w:ascii="Times New Roman" w:hAnsi="Times New Roman"/>
          <w:color w:val="000000"/>
          <w:sz w:val="24"/>
          <w:szCs w:val="24"/>
        </w:rPr>
        <w:tab/>
      </w:r>
      <w:r w:rsidRPr="00A17110">
        <w:rPr>
          <w:rFonts w:ascii="Times New Roman" w:hAnsi="Times New Roman"/>
          <w:color w:val="000000"/>
          <w:sz w:val="24"/>
          <w:szCs w:val="24"/>
        </w:rPr>
        <w:tab/>
      </w:r>
      <w:r w:rsidRPr="00A17110">
        <w:rPr>
          <w:rFonts w:ascii="Times New Roman" w:hAnsi="Times New Roman"/>
          <w:color w:val="000000"/>
          <w:sz w:val="24"/>
          <w:szCs w:val="24"/>
        </w:rPr>
        <w:tab/>
      </w:r>
      <w:r w:rsidRPr="00A17110">
        <w:rPr>
          <w:rFonts w:ascii="Times New Roman" w:hAnsi="Times New Roman"/>
          <w:color w:val="000000"/>
          <w:sz w:val="24"/>
          <w:szCs w:val="24"/>
        </w:rPr>
        <w:tab/>
        <w:t xml:space="preserve">                   С.П. Литвиненко</w:t>
      </w:r>
    </w:p>
    <w:p w:rsidR="001B6E8B" w:rsidRPr="00A17110" w:rsidRDefault="001B6E8B" w:rsidP="00AC2E77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</w:p>
    <w:p w:rsidR="001B6E8B" w:rsidRPr="00A17110" w:rsidRDefault="001B6E8B" w:rsidP="00AC2E77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</w:p>
    <w:p w:rsidR="001B6E8B" w:rsidRPr="00A17110" w:rsidRDefault="001B6E8B" w:rsidP="00AC2E77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>СОГЛАСОВАНО:</w:t>
      </w:r>
    </w:p>
    <w:p w:rsidR="001B6E8B" w:rsidRPr="00A17110" w:rsidRDefault="001B6E8B" w:rsidP="00AC2E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>Заместитель начальника ОУУП и ПДН ОП № 4</w:t>
      </w:r>
    </w:p>
    <w:p w:rsidR="001B6E8B" w:rsidRPr="00A17110" w:rsidRDefault="001B6E8B" w:rsidP="00AC2E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 xml:space="preserve">УМВД России по городу  Омску </w:t>
      </w:r>
    </w:p>
    <w:p w:rsidR="001B6E8B" w:rsidRPr="00903047" w:rsidRDefault="001B6E8B" w:rsidP="0090304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17110">
        <w:rPr>
          <w:rFonts w:ascii="Times New Roman" w:hAnsi="Times New Roman"/>
          <w:sz w:val="24"/>
          <w:szCs w:val="24"/>
        </w:rPr>
        <w:t xml:space="preserve">подполковник полиции      </w:t>
      </w:r>
      <w:r w:rsidRPr="00A17110">
        <w:rPr>
          <w:rFonts w:ascii="Times New Roman" w:hAnsi="Times New Roman"/>
          <w:sz w:val="24"/>
          <w:szCs w:val="24"/>
        </w:rPr>
        <w:tab/>
      </w:r>
      <w:r w:rsidRPr="00A17110">
        <w:rPr>
          <w:rFonts w:ascii="Times New Roman" w:hAnsi="Times New Roman"/>
          <w:sz w:val="24"/>
          <w:szCs w:val="24"/>
        </w:rPr>
        <w:tab/>
      </w:r>
      <w:r w:rsidRPr="00A17110">
        <w:rPr>
          <w:rFonts w:ascii="Times New Roman" w:hAnsi="Times New Roman"/>
          <w:sz w:val="24"/>
          <w:szCs w:val="24"/>
        </w:rPr>
        <w:tab/>
        <w:t xml:space="preserve">                            </w:t>
      </w:r>
      <w:r>
        <w:rPr>
          <w:rFonts w:ascii="Times New Roman" w:hAnsi="Times New Roman"/>
          <w:sz w:val="24"/>
          <w:szCs w:val="24"/>
        </w:rPr>
        <w:t xml:space="preserve">               </w:t>
      </w:r>
      <w:r w:rsidRPr="00A17110">
        <w:rPr>
          <w:rFonts w:ascii="Times New Roman" w:hAnsi="Times New Roman"/>
          <w:sz w:val="24"/>
          <w:szCs w:val="24"/>
        </w:rPr>
        <w:t>Л.Л. Коновало</w:t>
      </w:r>
      <w:r>
        <w:rPr>
          <w:rFonts w:ascii="Times New Roman" w:hAnsi="Times New Roman"/>
          <w:sz w:val="24"/>
          <w:szCs w:val="24"/>
        </w:rPr>
        <w:t>в</w:t>
      </w:r>
    </w:p>
    <w:sectPr w:rsidR="001B6E8B" w:rsidRPr="00903047" w:rsidSect="00A43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7110"/>
    <w:rsid w:val="000A1E4E"/>
    <w:rsid w:val="001B6E8B"/>
    <w:rsid w:val="00283BBD"/>
    <w:rsid w:val="006153F7"/>
    <w:rsid w:val="0067298C"/>
    <w:rsid w:val="00903047"/>
    <w:rsid w:val="00A17110"/>
    <w:rsid w:val="00A43121"/>
    <w:rsid w:val="00A911A0"/>
    <w:rsid w:val="00AC2E77"/>
    <w:rsid w:val="00B30949"/>
    <w:rsid w:val="00D46B97"/>
    <w:rsid w:val="00E60A36"/>
    <w:rsid w:val="00EB3A2C"/>
    <w:rsid w:val="00F03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12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A17110"/>
    <w:pPr>
      <w:keepNext/>
      <w:spacing w:after="0" w:line="240" w:lineRule="auto"/>
      <w:outlineLvl w:val="0"/>
    </w:pPr>
    <w:rPr>
      <w:rFonts w:ascii="Times New Roman" w:hAnsi="Times New Roman"/>
      <w:sz w:val="28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17110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892</Words>
  <Characters>5085</Characters>
  <Application>Microsoft Office Outlook</Application>
  <DocSecurity>0</DocSecurity>
  <Lines>0</Lines>
  <Paragraphs>0</Paragraphs>
  <ScaleCrop>false</ScaleCrop>
  <Company>WareZ Provider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User</cp:lastModifiedBy>
  <cp:revision>6</cp:revision>
  <cp:lastPrinted>2013-01-03T09:35:00Z</cp:lastPrinted>
  <dcterms:created xsi:type="dcterms:W3CDTF">2012-12-27T12:10:00Z</dcterms:created>
  <dcterms:modified xsi:type="dcterms:W3CDTF">2013-01-05T05:11:00Z</dcterms:modified>
</cp:coreProperties>
</file>