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>« У Т В Е Р Ж Д А Ю »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 xml:space="preserve">Начальник ОП № 8 УМВД 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>России по г. Омску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>полковник полиции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ab/>
      </w:r>
      <w:r w:rsidRPr="00216C85">
        <w:rPr>
          <w:sz w:val="28"/>
          <w:szCs w:val="28"/>
        </w:rPr>
        <w:tab/>
        <w:t xml:space="preserve">             В.Ю.Койло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>«___» сентября 2012 года</w:t>
      </w:r>
    </w:p>
    <w:p w:rsidR="007217FA" w:rsidRPr="00216C85" w:rsidRDefault="007217FA" w:rsidP="00253A1B">
      <w:pPr>
        <w:rPr>
          <w:sz w:val="28"/>
          <w:szCs w:val="28"/>
        </w:rPr>
      </w:pPr>
    </w:p>
    <w:p w:rsidR="007217FA" w:rsidRPr="00216C85" w:rsidRDefault="007217FA" w:rsidP="00253A1B">
      <w:pPr>
        <w:rPr>
          <w:sz w:val="28"/>
          <w:szCs w:val="28"/>
        </w:rPr>
      </w:pPr>
    </w:p>
    <w:p w:rsidR="007217FA" w:rsidRPr="00216C85" w:rsidRDefault="007217FA" w:rsidP="00253A1B">
      <w:pPr>
        <w:jc w:val="center"/>
        <w:rPr>
          <w:sz w:val="28"/>
          <w:szCs w:val="28"/>
        </w:rPr>
      </w:pPr>
      <w:r w:rsidRPr="00216C85">
        <w:rPr>
          <w:sz w:val="28"/>
          <w:szCs w:val="28"/>
        </w:rPr>
        <w:t>Информационно-аналитическая записка</w:t>
      </w:r>
    </w:p>
    <w:p w:rsidR="007217FA" w:rsidRDefault="007217FA" w:rsidP="00253A1B">
      <w:pPr>
        <w:jc w:val="center"/>
        <w:rPr>
          <w:sz w:val="28"/>
          <w:szCs w:val="28"/>
        </w:rPr>
      </w:pPr>
      <w:r w:rsidRPr="00216C85">
        <w:rPr>
          <w:sz w:val="28"/>
          <w:szCs w:val="28"/>
        </w:rPr>
        <w:t xml:space="preserve">о работе старшего УУП ОП № 8 УМВД России по г. Омску </w:t>
      </w:r>
    </w:p>
    <w:p w:rsidR="007217FA" w:rsidRPr="00216C85" w:rsidRDefault="007217FA" w:rsidP="00253A1B">
      <w:pPr>
        <w:jc w:val="center"/>
        <w:rPr>
          <w:sz w:val="28"/>
          <w:szCs w:val="28"/>
        </w:rPr>
      </w:pPr>
      <w:r w:rsidRPr="00216C85">
        <w:rPr>
          <w:sz w:val="28"/>
          <w:szCs w:val="28"/>
        </w:rPr>
        <w:t>майора полиции Ладыко Е.В. о проводимой работе на территории обслуживаемой УПП № 1, административный участок № 3.</w:t>
      </w:r>
    </w:p>
    <w:p w:rsidR="007217FA" w:rsidRPr="00216C85" w:rsidRDefault="007217FA" w:rsidP="006F2A71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 За 3 квартал 2012 года лично выявлено 16 и раскрыто 9 преступлений.</w:t>
      </w:r>
    </w:p>
    <w:p w:rsidR="007217FA" w:rsidRPr="00216C85" w:rsidRDefault="007217FA" w:rsidP="006F2A71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7217FA" w:rsidRPr="00216C85" w:rsidRDefault="007217FA" w:rsidP="006F2A71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</w:t>
      </w:r>
    </w:p>
    <w:p w:rsidR="007217FA" w:rsidRPr="00216C85" w:rsidRDefault="007217FA" w:rsidP="006F2A71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7217FA" w:rsidRPr="00216C85" w:rsidRDefault="007217FA" w:rsidP="006F2A71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В 3 квартале 2012 года было привлечено к административной ответственности 35 человек.</w:t>
      </w:r>
    </w:p>
    <w:p w:rsidR="007217FA" w:rsidRPr="00216C85" w:rsidRDefault="007217FA" w:rsidP="006F2A71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Привлечено к административной ответственности за распитие и появление в пьяном виде в общественных местах 51 человек. За мелкое хулиганство привлечено 14 человек.</w:t>
      </w:r>
    </w:p>
    <w:p w:rsidR="007217FA" w:rsidRPr="00216C85" w:rsidRDefault="007217FA" w:rsidP="006F2A71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Анализ состояния преступности на территории, обслуживаемой УПП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7217FA" w:rsidRPr="00216C85" w:rsidRDefault="007217FA" w:rsidP="006F2A71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>На профилактическом учете состоит: лиц ранее судимых – 13, состоит условно - осужденных - 9 человек, лиц состоящих на психиатрическом учете – 1, лиц злоупотребляющих спиртными напитками – 13, лиц допускающих правонарушения в сфере семейно бытовых отношениях – 11</w:t>
      </w:r>
    </w:p>
    <w:p w:rsidR="007217FA" w:rsidRPr="00216C85" w:rsidRDefault="007217FA" w:rsidP="006F2A71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>За 3 квартал 2012 года к административной ответственности из числа лиц,  состоящих на учёте в ОП № 8 УМВД России по г. Омску привлечено за распитие и появление в общественном месте лиц в состоянии алкогольного опьянения - 11 человек, привлечено за мелкое хулиганство – 5 человека.</w:t>
      </w:r>
    </w:p>
    <w:p w:rsidR="007217FA" w:rsidRPr="00216C85" w:rsidRDefault="007217FA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  <w:r w:rsidRPr="00216C85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216C85">
        <w:rPr>
          <w:color w:val="000000"/>
          <w:spacing w:val="1"/>
          <w:sz w:val="28"/>
          <w:szCs w:val="28"/>
        </w:rPr>
        <w:t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</w:t>
      </w:r>
    </w:p>
    <w:p w:rsidR="007217FA" w:rsidRPr="00216C85" w:rsidRDefault="007217FA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7217FA" w:rsidRPr="00216C85" w:rsidRDefault="007217FA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7217FA" w:rsidRPr="00216C85" w:rsidRDefault="007217FA" w:rsidP="006F2A71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7217FA" w:rsidRPr="00216C85" w:rsidRDefault="007217FA" w:rsidP="007D09C6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</w:p>
    <w:p w:rsidR="007217FA" w:rsidRPr="00216C85" w:rsidRDefault="007217FA" w:rsidP="00182739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                                                Ст. УУП  ОП № 8 УМВД России по г. Омску</w:t>
      </w:r>
    </w:p>
    <w:p w:rsidR="007217FA" w:rsidRPr="00216C85" w:rsidRDefault="007217FA" w:rsidP="00D16EB3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                                                майор полиции                              Ладыко Е.В. </w:t>
      </w:r>
    </w:p>
    <w:p w:rsidR="007217FA" w:rsidRPr="00216C85" w:rsidRDefault="007217FA" w:rsidP="00D16EB3">
      <w:pPr>
        <w:jc w:val="both"/>
        <w:rPr>
          <w:sz w:val="28"/>
          <w:szCs w:val="28"/>
        </w:rPr>
      </w:pP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 xml:space="preserve"> « У Т В Е Р Ж Д А Ю »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 xml:space="preserve">Начальник ОП № 8 УМВД 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>России по г. Омску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>полковник полиции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ab/>
      </w:r>
      <w:r w:rsidRPr="00216C85">
        <w:rPr>
          <w:sz w:val="28"/>
          <w:szCs w:val="28"/>
        </w:rPr>
        <w:tab/>
        <w:t xml:space="preserve">             В.Ю.Койло</w:t>
      </w:r>
    </w:p>
    <w:p w:rsidR="007217FA" w:rsidRPr="00216C85" w:rsidRDefault="007217FA" w:rsidP="00253A1B">
      <w:pPr>
        <w:ind w:left="5103"/>
        <w:rPr>
          <w:sz w:val="28"/>
          <w:szCs w:val="28"/>
        </w:rPr>
      </w:pPr>
    </w:p>
    <w:p w:rsidR="007217FA" w:rsidRPr="00216C85" w:rsidRDefault="007217FA" w:rsidP="00253A1B">
      <w:pPr>
        <w:ind w:left="5103"/>
        <w:rPr>
          <w:sz w:val="28"/>
          <w:szCs w:val="28"/>
        </w:rPr>
      </w:pPr>
      <w:r w:rsidRPr="00216C85">
        <w:rPr>
          <w:sz w:val="28"/>
          <w:szCs w:val="28"/>
        </w:rPr>
        <w:t>«___» сентября 2012 года</w:t>
      </w:r>
    </w:p>
    <w:p w:rsidR="007217FA" w:rsidRPr="00216C85" w:rsidRDefault="007217FA" w:rsidP="00253A1B">
      <w:pPr>
        <w:rPr>
          <w:sz w:val="28"/>
          <w:szCs w:val="28"/>
        </w:rPr>
      </w:pPr>
    </w:p>
    <w:p w:rsidR="007217FA" w:rsidRPr="00216C85" w:rsidRDefault="007217FA" w:rsidP="00253A1B">
      <w:pPr>
        <w:jc w:val="center"/>
        <w:rPr>
          <w:sz w:val="28"/>
          <w:szCs w:val="28"/>
        </w:rPr>
      </w:pPr>
    </w:p>
    <w:p w:rsidR="007217FA" w:rsidRPr="00216C85" w:rsidRDefault="007217FA" w:rsidP="00253A1B">
      <w:pPr>
        <w:jc w:val="center"/>
        <w:rPr>
          <w:sz w:val="28"/>
          <w:szCs w:val="28"/>
        </w:rPr>
      </w:pPr>
      <w:r w:rsidRPr="00216C85">
        <w:rPr>
          <w:sz w:val="28"/>
          <w:szCs w:val="28"/>
        </w:rPr>
        <w:t>О Т Ч Е Т</w:t>
      </w:r>
    </w:p>
    <w:p w:rsidR="007217FA" w:rsidRPr="00216C85" w:rsidRDefault="007217FA" w:rsidP="00253A1B">
      <w:pPr>
        <w:jc w:val="center"/>
        <w:rPr>
          <w:sz w:val="28"/>
          <w:szCs w:val="28"/>
        </w:rPr>
      </w:pPr>
      <w:r w:rsidRPr="00216C85">
        <w:rPr>
          <w:sz w:val="28"/>
          <w:szCs w:val="28"/>
        </w:rPr>
        <w:t xml:space="preserve">старшего УУП ОП № 8 УМВД России по г. Омску майора полиции Ладыко Е.В. о проводимой работе на территории обслуживаемой УПП № 1, </w:t>
      </w:r>
    </w:p>
    <w:p w:rsidR="007217FA" w:rsidRPr="00216C85" w:rsidRDefault="007217FA" w:rsidP="00253A1B">
      <w:pPr>
        <w:jc w:val="center"/>
        <w:rPr>
          <w:sz w:val="28"/>
          <w:szCs w:val="28"/>
        </w:rPr>
      </w:pPr>
      <w:r w:rsidRPr="00216C85">
        <w:rPr>
          <w:sz w:val="28"/>
          <w:szCs w:val="28"/>
        </w:rPr>
        <w:t>административный участок № 3.</w:t>
      </w:r>
    </w:p>
    <w:p w:rsidR="007217FA" w:rsidRPr="00216C85" w:rsidRDefault="007217FA" w:rsidP="00D16EB3">
      <w:pPr>
        <w:jc w:val="both"/>
        <w:rPr>
          <w:sz w:val="28"/>
          <w:szCs w:val="28"/>
        </w:rPr>
      </w:pPr>
    </w:p>
    <w:p w:rsidR="007217FA" w:rsidRPr="00216C85" w:rsidRDefault="007217FA" w:rsidP="00F618AC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 За 3 квартал 2012 года лично выявлено 16 и раскрыто 9 преступлений.</w:t>
      </w:r>
    </w:p>
    <w:p w:rsidR="007217FA" w:rsidRPr="00216C85" w:rsidRDefault="007217FA" w:rsidP="00F618AC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За текущий период, на обслуживаемой территории не допущено убийств. </w:t>
      </w:r>
    </w:p>
    <w:p w:rsidR="007217FA" w:rsidRPr="00216C85" w:rsidRDefault="007217FA" w:rsidP="00F618AC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>Одной из форм профилактики бытовой преступности является, выявление преступлений двойной превенции, причинение телесных повреждений различной тяжести и угрозы убийством.</w:t>
      </w:r>
    </w:p>
    <w:p w:rsidR="007217FA" w:rsidRPr="00216C85" w:rsidRDefault="007217FA" w:rsidP="00F618AC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Работа по предупреждению бытовой преступности не ограничивается только выявлением преступлений. </w:t>
      </w:r>
    </w:p>
    <w:p w:rsidR="007217FA" w:rsidRPr="00216C85" w:rsidRDefault="007217FA" w:rsidP="00F618AC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В 3 квартале 2012 года было привлечено к административной ответственности 35 человек.</w:t>
      </w:r>
    </w:p>
    <w:p w:rsidR="007217FA" w:rsidRPr="00216C85" w:rsidRDefault="007217FA" w:rsidP="00F618AC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Привлечено к административной ответственности за распитие и появление в пьяном виде в общественных местах 51 человек. За мелкое хулиганство привлечено 14 человек.</w:t>
      </w:r>
    </w:p>
    <w:p w:rsidR="007217FA" w:rsidRPr="00216C85" w:rsidRDefault="007217FA" w:rsidP="00F618AC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Анализ состояния преступности на территории, обслуживаемой УПП показывает, что значительное влияние на структуру и динамику преступности оказывают преступления, совершаемые лицами ранее судимыми. </w:t>
      </w:r>
    </w:p>
    <w:p w:rsidR="007217FA" w:rsidRPr="00216C85" w:rsidRDefault="007217FA" w:rsidP="00F618AC">
      <w:pPr>
        <w:ind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>На профилактическом учете состоит: лиц ранее судимых – 13, состоит условно - осужденных - 9 человек, лиц состоящих на психиатрическом учете – 1, лиц злоупотребляющих спиртными напитками – 13, лиц допускающих правонарушения в сфере семейно бытовых отношениях – 11</w:t>
      </w:r>
    </w:p>
    <w:p w:rsidR="007217FA" w:rsidRPr="00216C85" w:rsidRDefault="007217FA" w:rsidP="00F618AC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  <w:r w:rsidRPr="00216C85">
        <w:rPr>
          <w:sz w:val="28"/>
          <w:szCs w:val="28"/>
        </w:rPr>
        <w:t>За 3 квартал 2012 года к административной ответственности из числа лиц,  состоящих на учёте в ОП № 8 УМВД России по г. Омску привлечено за распитие и появление в общественном месте лиц в состоянии алкогольного опьянения - 11 человек, привлечено за мелкое хулиганство – 5 человека.</w:t>
      </w:r>
    </w:p>
    <w:p w:rsidR="007217FA" w:rsidRPr="00216C85" w:rsidRDefault="007217FA" w:rsidP="00F618AC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  <w:r w:rsidRPr="00216C85">
        <w:rPr>
          <w:color w:val="000000"/>
          <w:sz w:val="28"/>
          <w:szCs w:val="28"/>
        </w:rPr>
        <w:t xml:space="preserve">В целях обеспечения общественного порядка на обслуживаемой территории совместно с советом профилактики при КТОС «Парковый» проводятся целевые оперативно </w:t>
      </w:r>
      <w:r w:rsidRPr="00216C85">
        <w:rPr>
          <w:color w:val="000000"/>
          <w:spacing w:val="1"/>
          <w:sz w:val="28"/>
          <w:szCs w:val="28"/>
        </w:rPr>
        <w:t>профилактические мероприятия по охране общественного порядка. Осуществляется ежедневные дежурства по охране общественного порядка совместно с внештатными сотрудниками.</w:t>
      </w:r>
    </w:p>
    <w:p w:rsidR="007217FA" w:rsidRPr="00216C85" w:rsidRDefault="007217FA" w:rsidP="00F618AC">
      <w:pPr>
        <w:jc w:val="both"/>
        <w:rPr>
          <w:color w:val="000000"/>
          <w:spacing w:val="1"/>
          <w:sz w:val="28"/>
          <w:szCs w:val="28"/>
        </w:rPr>
      </w:pPr>
    </w:p>
    <w:p w:rsidR="007217FA" w:rsidRPr="00216C85" w:rsidRDefault="007217FA" w:rsidP="00253A1B">
      <w:pPr>
        <w:shd w:val="clear" w:color="auto" w:fill="FFFFFF"/>
        <w:spacing w:line="298" w:lineRule="exact"/>
        <w:ind w:right="5" w:firstLine="720"/>
        <w:jc w:val="both"/>
        <w:rPr>
          <w:color w:val="000000"/>
          <w:spacing w:val="1"/>
          <w:sz w:val="28"/>
          <w:szCs w:val="28"/>
        </w:rPr>
      </w:pPr>
    </w:p>
    <w:p w:rsidR="007217FA" w:rsidRPr="00216C85" w:rsidRDefault="007217FA" w:rsidP="00253A1B">
      <w:pPr>
        <w:shd w:val="clear" w:color="auto" w:fill="FFFFFF"/>
        <w:spacing w:line="298" w:lineRule="exact"/>
        <w:ind w:right="5" w:firstLine="720"/>
        <w:jc w:val="both"/>
        <w:rPr>
          <w:sz w:val="28"/>
          <w:szCs w:val="28"/>
        </w:rPr>
      </w:pPr>
    </w:p>
    <w:p w:rsidR="007217FA" w:rsidRPr="00216C85" w:rsidRDefault="007217FA" w:rsidP="00253A1B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                                                Ст. УУП  ОП № 8 УМВД России по г. Омску</w:t>
      </w:r>
    </w:p>
    <w:p w:rsidR="007217FA" w:rsidRPr="00216C85" w:rsidRDefault="007217FA" w:rsidP="00253A1B">
      <w:pPr>
        <w:jc w:val="both"/>
        <w:rPr>
          <w:sz w:val="28"/>
          <w:szCs w:val="28"/>
        </w:rPr>
      </w:pPr>
      <w:r w:rsidRPr="00216C85">
        <w:rPr>
          <w:sz w:val="28"/>
          <w:szCs w:val="28"/>
        </w:rPr>
        <w:t xml:space="preserve">                                                           майор полиции                          Ладыко Е.В. </w:t>
      </w:r>
    </w:p>
    <w:p w:rsidR="007217FA" w:rsidRPr="00216C85" w:rsidRDefault="007217FA" w:rsidP="00253A1B">
      <w:pPr>
        <w:jc w:val="both"/>
        <w:rPr>
          <w:sz w:val="28"/>
          <w:szCs w:val="28"/>
        </w:rPr>
      </w:pPr>
    </w:p>
    <w:sectPr w:rsidR="007217FA" w:rsidRPr="00216C85" w:rsidSect="007D09C6">
      <w:type w:val="continuous"/>
      <w:pgSz w:w="11909" w:h="16834"/>
      <w:pgMar w:top="426" w:right="710" w:bottom="709" w:left="993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7376076"/>
    <w:multiLevelType w:val="hybridMultilevel"/>
    <w:tmpl w:val="5024C43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4">
    <w:nsid w:val="201D1F98"/>
    <w:multiLevelType w:val="hybridMultilevel"/>
    <w:tmpl w:val="D87802EE"/>
    <w:lvl w:ilvl="0" w:tplc="130AC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8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0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1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2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2"/>
  </w:num>
  <w:num w:numId="2">
    <w:abstractNumId w:val="12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Times New Roman" w:hAnsi="Times New Roman" w:hint="default"/>
        </w:rPr>
      </w:lvl>
    </w:lvlOverride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0"/>
    <w:lvlOverride w:ilvl="0">
      <w:lvl w:ilvl="0">
        <w:numFmt w:val="bullet"/>
        <w:lvlText w:val="•"/>
        <w:legacy w:legacy="1" w:legacySpace="0" w:legacyIndent="269"/>
        <w:lvlJc w:val="left"/>
        <w:rPr>
          <w:rFonts w:ascii="Times New Roman" w:hAnsi="Times New Roman" w:hint="default"/>
        </w:rPr>
      </w:lvl>
    </w:lvlOverride>
  </w:num>
  <w:num w:numId="11">
    <w:abstractNumId w:val="5"/>
  </w:num>
  <w:num w:numId="12">
    <w:abstractNumId w:val="0"/>
    <w:lvlOverride w:ilvl="0">
      <w:lvl w:ilvl="0">
        <w:numFmt w:val="bullet"/>
        <w:lvlText w:val="-"/>
        <w:legacy w:legacy="1" w:legacySpace="0" w:legacyIndent="356"/>
        <w:lvlJc w:val="left"/>
        <w:rPr>
          <w:rFonts w:ascii="Times New Roman" w:hAnsi="Times New Roman" w:hint="default"/>
        </w:rPr>
      </w:lvl>
    </w:lvlOverride>
  </w:num>
  <w:num w:numId="13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4">
    <w:abstractNumId w:val="1"/>
  </w:num>
  <w:num w:numId="15">
    <w:abstractNumId w:val="8"/>
  </w:num>
  <w:num w:numId="16">
    <w:abstractNumId w:val="6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2C2"/>
    <w:rsid w:val="0004392D"/>
    <w:rsid w:val="00045FDC"/>
    <w:rsid w:val="00052331"/>
    <w:rsid w:val="000A68FC"/>
    <w:rsid w:val="000C5C95"/>
    <w:rsid w:val="000D5AD0"/>
    <w:rsid w:val="00111C3F"/>
    <w:rsid w:val="00114FFF"/>
    <w:rsid w:val="00153232"/>
    <w:rsid w:val="00163654"/>
    <w:rsid w:val="00182739"/>
    <w:rsid w:val="001959CC"/>
    <w:rsid w:val="0019788F"/>
    <w:rsid w:val="001B2AEB"/>
    <w:rsid w:val="001C1EED"/>
    <w:rsid w:val="001C2DE2"/>
    <w:rsid w:val="001F0C90"/>
    <w:rsid w:val="00216C85"/>
    <w:rsid w:val="00253A1B"/>
    <w:rsid w:val="002D1D28"/>
    <w:rsid w:val="002E6D17"/>
    <w:rsid w:val="003D745C"/>
    <w:rsid w:val="003E0AE1"/>
    <w:rsid w:val="00403E55"/>
    <w:rsid w:val="00412AA2"/>
    <w:rsid w:val="004A6E26"/>
    <w:rsid w:val="005558EB"/>
    <w:rsid w:val="0055708C"/>
    <w:rsid w:val="00630C46"/>
    <w:rsid w:val="00651F04"/>
    <w:rsid w:val="00652FC5"/>
    <w:rsid w:val="006B0307"/>
    <w:rsid w:val="006B7500"/>
    <w:rsid w:val="006C2321"/>
    <w:rsid w:val="006D1A00"/>
    <w:rsid w:val="006D33B9"/>
    <w:rsid w:val="006F2A71"/>
    <w:rsid w:val="007217FA"/>
    <w:rsid w:val="007250A5"/>
    <w:rsid w:val="00753226"/>
    <w:rsid w:val="00761E60"/>
    <w:rsid w:val="00787C2E"/>
    <w:rsid w:val="007D09C6"/>
    <w:rsid w:val="00865061"/>
    <w:rsid w:val="008B750C"/>
    <w:rsid w:val="008E4B6C"/>
    <w:rsid w:val="008F0DA2"/>
    <w:rsid w:val="00902AF5"/>
    <w:rsid w:val="00910A9A"/>
    <w:rsid w:val="00911E23"/>
    <w:rsid w:val="0094612D"/>
    <w:rsid w:val="009643A6"/>
    <w:rsid w:val="009762C2"/>
    <w:rsid w:val="00990F22"/>
    <w:rsid w:val="009A3EA3"/>
    <w:rsid w:val="00A0474E"/>
    <w:rsid w:val="00A2098E"/>
    <w:rsid w:val="00A22EEA"/>
    <w:rsid w:val="00A2538D"/>
    <w:rsid w:val="00A27649"/>
    <w:rsid w:val="00A45534"/>
    <w:rsid w:val="00A67DE0"/>
    <w:rsid w:val="00A779D7"/>
    <w:rsid w:val="00B30F7C"/>
    <w:rsid w:val="00B75F62"/>
    <w:rsid w:val="00B83EE0"/>
    <w:rsid w:val="00BB5597"/>
    <w:rsid w:val="00C40B0A"/>
    <w:rsid w:val="00C70079"/>
    <w:rsid w:val="00C7506D"/>
    <w:rsid w:val="00C810A7"/>
    <w:rsid w:val="00CA7A9B"/>
    <w:rsid w:val="00CC5C98"/>
    <w:rsid w:val="00D16EB3"/>
    <w:rsid w:val="00D24862"/>
    <w:rsid w:val="00D32546"/>
    <w:rsid w:val="00D63F60"/>
    <w:rsid w:val="00D84E50"/>
    <w:rsid w:val="00DD432E"/>
    <w:rsid w:val="00E300CE"/>
    <w:rsid w:val="00E36697"/>
    <w:rsid w:val="00E43FC4"/>
    <w:rsid w:val="00E764A6"/>
    <w:rsid w:val="00EA7961"/>
    <w:rsid w:val="00F120C1"/>
    <w:rsid w:val="00F52ABC"/>
    <w:rsid w:val="00F618AC"/>
    <w:rsid w:val="00FA2BD8"/>
    <w:rsid w:val="00FE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04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нак Знак1 Знак"/>
    <w:basedOn w:val="Normal"/>
    <w:uiPriority w:val="99"/>
    <w:rsid w:val="00253A1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ListParagraph">
    <w:name w:val="List Paragraph"/>
    <w:basedOn w:val="Normal"/>
    <w:uiPriority w:val="99"/>
    <w:qFormat/>
    <w:rsid w:val="00253A1B"/>
    <w:pPr>
      <w:widowControl/>
      <w:autoSpaceDE/>
      <w:autoSpaceDN/>
      <w:adjustRightInd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2</Pages>
  <Words>686</Words>
  <Characters>3912</Characters>
  <Application>Microsoft Office Outlook</Application>
  <DocSecurity>0</DocSecurity>
  <Lines>0</Lines>
  <Paragraphs>0</Paragraphs>
  <ScaleCrop>false</ScaleCrop>
  <Company>кабинет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User</cp:lastModifiedBy>
  <cp:revision>4</cp:revision>
  <cp:lastPrinted>2012-04-26T13:41:00Z</cp:lastPrinted>
  <dcterms:created xsi:type="dcterms:W3CDTF">2012-07-17T07:19:00Z</dcterms:created>
  <dcterms:modified xsi:type="dcterms:W3CDTF">2012-10-03T08:00:00Z</dcterms:modified>
</cp:coreProperties>
</file>