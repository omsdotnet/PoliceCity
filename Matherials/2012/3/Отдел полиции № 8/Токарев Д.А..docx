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1A7" w:rsidRPr="00054A2D" w:rsidRDefault="006C11A7" w:rsidP="00253A1B">
      <w:pPr>
        <w:ind w:left="5103"/>
        <w:rPr>
          <w:sz w:val="28"/>
          <w:szCs w:val="28"/>
        </w:rPr>
      </w:pPr>
      <w:r w:rsidRPr="00054A2D">
        <w:rPr>
          <w:sz w:val="28"/>
          <w:szCs w:val="28"/>
        </w:rPr>
        <w:t>« У Т В Е Р Ж Д А Ю »</w:t>
      </w:r>
    </w:p>
    <w:p w:rsidR="006C11A7" w:rsidRPr="00054A2D" w:rsidRDefault="006C11A7" w:rsidP="00253A1B">
      <w:pPr>
        <w:ind w:left="5103"/>
        <w:rPr>
          <w:sz w:val="28"/>
          <w:szCs w:val="28"/>
        </w:rPr>
      </w:pPr>
      <w:r w:rsidRPr="00054A2D">
        <w:rPr>
          <w:sz w:val="28"/>
          <w:szCs w:val="28"/>
        </w:rPr>
        <w:t xml:space="preserve">Начальник ОП № 8 УМВД </w:t>
      </w:r>
    </w:p>
    <w:p w:rsidR="006C11A7" w:rsidRPr="00054A2D" w:rsidRDefault="006C11A7" w:rsidP="00253A1B">
      <w:pPr>
        <w:ind w:left="5103"/>
        <w:rPr>
          <w:sz w:val="28"/>
          <w:szCs w:val="28"/>
        </w:rPr>
      </w:pPr>
      <w:r w:rsidRPr="00054A2D">
        <w:rPr>
          <w:sz w:val="28"/>
          <w:szCs w:val="28"/>
        </w:rPr>
        <w:t>России по г. Омску</w:t>
      </w:r>
    </w:p>
    <w:p w:rsidR="006C11A7" w:rsidRPr="00054A2D" w:rsidRDefault="006C11A7" w:rsidP="00253A1B">
      <w:pPr>
        <w:ind w:left="5103"/>
        <w:rPr>
          <w:sz w:val="28"/>
          <w:szCs w:val="28"/>
        </w:rPr>
      </w:pPr>
    </w:p>
    <w:p w:rsidR="006C11A7" w:rsidRPr="00054A2D" w:rsidRDefault="006C11A7" w:rsidP="00253A1B">
      <w:pPr>
        <w:ind w:left="5103"/>
        <w:rPr>
          <w:sz w:val="28"/>
          <w:szCs w:val="28"/>
        </w:rPr>
      </w:pPr>
      <w:r w:rsidRPr="00054A2D">
        <w:rPr>
          <w:sz w:val="28"/>
          <w:szCs w:val="28"/>
        </w:rPr>
        <w:t>полковник полиции</w:t>
      </w:r>
    </w:p>
    <w:p w:rsidR="006C11A7" w:rsidRPr="00054A2D" w:rsidRDefault="006C11A7" w:rsidP="00253A1B">
      <w:pPr>
        <w:ind w:left="5103"/>
        <w:rPr>
          <w:sz w:val="28"/>
          <w:szCs w:val="28"/>
        </w:rPr>
      </w:pPr>
      <w:r w:rsidRPr="00054A2D">
        <w:rPr>
          <w:sz w:val="28"/>
          <w:szCs w:val="28"/>
        </w:rPr>
        <w:tab/>
      </w:r>
      <w:r w:rsidRPr="00054A2D">
        <w:rPr>
          <w:sz w:val="28"/>
          <w:szCs w:val="28"/>
        </w:rPr>
        <w:tab/>
        <w:t xml:space="preserve">             В.Ю.Койло</w:t>
      </w:r>
    </w:p>
    <w:p w:rsidR="006C11A7" w:rsidRPr="00054A2D" w:rsidRDefault="006C11A7" w:rsidP="00253A1B">
      <w:pPr>
        <w:ind w:left="5103"/>
        <w:rPr>
          <w:sz w:val="28"/>
          <w:szCs w:val="28"/>
        </w:rPr>
      </w:pPr>
    </w:p>
    <w:p w:rsidR="006C11A7" w:rsidRPr="00054A2D" w:rsidRDefault="006C11A7" w:rsidP="00253A1B">
      <w:pPr>
        <w:ind w:left="5103"/>
        <w:rPr>
          <w:sz w:val="28"/>
          <w:szCs w:val="28"/>
        </w:rPr>
      </w:pPr>
      <w:r w:rsidRPr="00054A2D">
        <w:rPr>
          <w:sz w:val="28"/>
          <w:szCs w:val="28"/>
        </w:rPr>
        <w:t>«___» сентября 2012 года</w:t>
      </w:r>
    </w:p>
    <w:p w:rsidR="006C11A7" w:rsidRPr="00054A2D" w:rsidRDefault="006C11A7" w:rsidP="00253A1B">
      <w:pPr>
        <w:rPr>
          <w:sz w:val="28"/>
          <w:szCs w:val="28"/>
        </w:rPr>
      </w:pPr>
    </w:p>
    <w:p w:rsidR="006C11A7" w:rsidRPr="00054A2D" w:rsidRDefault="006C11A7" w:rsidP="00253A1B">
      <w:pPr>
        <w:rPr>
          <w:sz w:val="28"/>
          <w:szCs w:val="28"/>
        </w:rPr>
      </w:pPr>
    </w:p>
    <w:p w:rsidR="006C11A7" w:rsidRPr="00054A2D" w:rsidRDefault="006C11A7" w:rsidP="00253A1B">
      <w:pPr>
        <w:jc w:val="center"/>
        <w:rPr>
          <w:sz w:val="28"/>
          <w:szCs w:val="28"/>
        </w:rPr>
      </w:pPr>
      <w:r w:rsidRPr="00054A2D">
        <w:rPr>
          <w:sz w:val="28"/>
          <w:szCs w:val="28"/>
        </w:rPr>
        <w:t>Информационно-аналитическая записка</w:t>
      </w:r>
    </w:p>
    <w:p w:rsidR="006C11A7" w:rsidRDefault="006C11A7" w:rsidP="00253A1B">
      <w:pPr>
        <w:jc w:val="center"/>
        <w:rPr>
          <w:sz w:val="28"/>
          <w:szCs w:val="28"/>
        </w:rPr>
      </w:pPr>
      <w:r w:rsidRPr="00054A2D">
        <w:rPr>
          <w:sz w:val="28"/>
          <w:szCs w:val="28"/>
        </w:rPr>
        <w:t xml:space="preserve">УУП ОП № 8 УМВД России по г. Омску </w:t>
      </w:r>
      <w:r>
        <w:rPr>
          <w:sz w:val="28"/>
          <w:szCs w:val="28"/>
        </w:rPr>
        <w:t>старшего лейтенанта</w:t>
      </w:r>
      <w:r w:rsidRPr="00054A2D">
        <w:rPr>
          <w:sz w:val="28"/>
          <w:szCs w:val="28"/>
        </w:rPr>
        <w:t xml:space="preserve"> полиции </w:t>
      </w:r>
    </w:p>
    <w:p w:rsidR="006C11A7" w:rsidRPr="00054A2D" w:rsidRDefault="006C11A7" w:rsidP="00253A1B">
      <w:pPr>
        <w:jc w:val="center"/>
        <w:rPr>
          <w:sz w:val="28"/>
          <w:szCs w:val="28"/>
        </w:rPr>
      </w:pPr>
      <w:r w:rsidRPr="00054A2D">
        <w:rPr>
          <w:sz w:val="28"/>
          <w:szCs w:val="28"/>
        </w:rPr>
        <w:t>Токарев</w:t>
      </w:r>
      <w:r>
        <w:rPr>
          <w:sz w:val="28"/>
          <w:szCs w:val="28"/>
        </w:rPr>
        <w:t>а</w:t>
      </w:r>
      <w:r w:rsidRPr="00054A2D">
        <w:rPr>
          <w:sz w:val="28"/>
          <w:szCs w:val="28"/>
        </w:rPr>
        <w:t xml:space="preserve"> Д.А.  о проводимой работе на территории обслуживаемой УПП № 1, </w:t>
      </w:r>
    </w:p>
    <w:p w:rsidR="006C11A7" w:rsidRPr="00054A2D" w:rsidRDefault="006C11A7" w:rsidP="00253A1B">
      <w:pPr>
        <w:jc w:val="center"/>
        <w:rPr>
          <w:sz w:val="28"/>
          <w:szCs w:val="28"/>
        </w:rPr>
      </w:pPr>
      <w:r w:rsidRPr="00054A2D">
        <w:rPr>
          <w:sz w:val="28"/>
          <w:szCs w:val="28"/>
        </w:rPr>
        <w:t>административный участок № 3.</w:t>
      </w:r>
    </w:p>
    <w:p w:rsidR="006C11A7" w:rsidRPr="00054A2D" w:rsidRDefault="006C11A7" w:rsidP="006F2A71">
      <w:pPr>
        <w:jc w:val="both"/>
        <w:rPr>
          <w:sz w:val="28"/>
          <w:szCs w:val="28"/>
        </w:rPr>
      </w:pPr>
      <w:r w:rsidRPr="00054A2D">
        <w:rPr>
          <w:sz w:val="28"/>
          <w:szCs w:val="28"/>
        </w:rPr>
        <w:t xml:space="preserve">            За 3 квартал 2012 года лично выявлено 15 и раскрыто 4 преступлений.</w:t>
      </w:r>
    </w:p>
    <w:p w:rsidR="006C11A7" w:rsidRPr="00054A2D" w:rsidRDefault="006C11A7" w:rsidP="006F2A71">
      <w:pPr>
        <w:ind w:firstLine="720"/>
        <w:jc w:val="both"/>
        <w:rPr>
          <w:sz w:val="28"/>
          <w:szCs w:val="28"/>
        </w:rPr>
      </w:pPr>
      <w:r w:rsidRPr="00054A2D">
        <w:rPr>
          <w:sz w:val="28"/>
          <w:szCs w:val="28"/>
        </w:rPr>
        <w:t xml:space="preserve">За текущий период, на обслуживаемой территории не допущено убийств. </w:t>
      </w:r>
    </w:p>
    <w:p w:rsidR="006C11A7" w:rsidRPr="00054A2D" w:rsidRDefault="006C11A7" w:rsidP="006F2A71">
      <w:pPr>
        <w:ind w:firstLine="720"/>
        <w:jc w:val="both"/>
        <w:rPr>
          <w:sz w:val="28"/>
          <w:szCs w:val="28"/>
        </w:rPr>
      </w:pPr>
      <w:r w:rsidRPr="00054A2D">
        <w:rPr>
          <w:sz w:val="28"/>
          <w:szCs w:val="28"/>
        </w:rPr>
        <w:t>Одной из форм профилактики бытовой преступности является, выявление преступлений двойной превенции, причинение телесных повреждений различной тяжести и угрозы убийством.</w:t>
      </w:r>
    </w:p>
    <w:p w:rsidR="006C11A7" w:rsidRPr="00054A2D" w:rsidRDefault="006C11A7" w:rsidP="006F2A71">
      <w:pPr>
        <w:ind w:firstLine="720"/>
        <w:jc w:val="both"/>
        <w:rPr>
          <w:sz w:val="28"/>
          <w:szCs w:val="28"/>
        </w:rPr>
      </w:pPr>
      <w:r w:rsidRPr="00054A2D">
        <w:rPr>
          <w:sz w:val="28"/>
          <w:szCs w:val="28"/>
        </w:rPr>
        <w:t xml:space="preserve">Работа по предупреждению бытовой преступности не ограничивается только выявлением преступлений. </w:t>
      </w:r>
    </w:p>
    <w:p w:rsidR="006C11A7" w:rsidRPr="00054A2D" w:rsidRDefault="006C11A7" w:rsidP="006F2A71">
      <w:pPr>
        <w:jc w:val="both"/>
        <w:rPr>
          <w:sz w:val="28"/>
          <w:szCs w:val="28"/>
        </w:rPr>
      </w:pPr>
      <w:r w:rsidRPr="00054A2D">
        <w:rPr>
          <w:sz w:val="28"/>
          <w:szCs w:val="28"/>
        </w:rPr>
        <w:t xml:space="preserve">           В 3 квартале 2012 года было привлечено к административной ответственности 134 человек.</w:t>
      </w:r>
    </w:p>
    <w:p w:rsidR="006C11A7" w:rsidRPr="00054A2D" w:rsidRDefault="006C11A7" w:rsidP="006F2A71">
      <w:pPr>
        <w:jc w:val="both"/>
        <w:rPr>
          <w:sz w:val="28"/>
          <w:szCs w:val="28"/>
        </w:rPr>
      </w:pPr>
      <w:r w:rsidRPr="00054A2D">
        <w:rPr>
          <w:sz w:val="28"/>
          <w:szCs w:val="28"/>
        </w:rPr>
        <w:t xml:space="preserve">           Привлечено к административной ответственности за распитие и появление в пьяном виде в общественных местах 7 человек. За мелкое хулиганство привлечено 27 человек.</w:t>
      </w:r>
    </w:p>
    <w:p w:rsidR="006C11A7" w:rsidRPr="00054A2D" w:rsidRDefault="006C11A7" w:rsidP="006F2A71">
      <w:pPr>
        <w:jc w:val="both"/>
        <w:rPr>
          <w:sz w:val="28"/>
          <w:szCs w:val="28"/>
        </w:rPr>
      </w:pPr>
      <w:r w:rsidRPr="00054A2D">
        <w:rPr>
          <w:sz w:val="28"/>
          <w:szCs w:val="28"/>
        </w:rPr>
        <w:t xml:space="preserve">          Анализ состояния преступности на территории, обслуживаемой УПП показывает, что значительное влияние на структуру и динамику преступности оказывают преступления, совершаемые лицами ранее судимыми. </w:t>
      </w:r>
    </w:p>
    <w:p w:rsidR="006C11A7" w:rsidRPr="00054A2D" w:rsidRDefault="006C11A7" w:rsidP="006F2A71">
      <w:pPr>
        <w:ind w:firstLine="720"/>
        <w:jc w:val="both"/>
        <w:rPr>
          <w:sz w:val="28"/>
          <w:szCs w:val="28"/>
        </w:rPr>
      </w:pPr>
      <w:r w:rsidRPr="00054A2D">
        <w:rPr>
          <w:sz w:val="28"/>
          <w:szCs w:val="28"/>
        </w:rPr>
        <w:t>На профилактическом учете состоит: лиц ранее судимых – 18, состоит условно - осужденных - 6 человек, лиц состоящих на психиатрическом учете – 4, лиц злоупотребляющих спиртными напитками – 17, лиц допускающих правонарушения в сфере семейно бытовых отношениях – 18</w:t>
      </w:r>
    </w:p>
    <w:p w:rsidR="006C11A7" w:rsidRPr="00054A2D" w:rsidRDefault="006C11A7" w:rsidP="006F2A71">
      <w:pPr>
        <w:shd w:val="clear" w:color="auto" w:fill="FFFFFF"/>
        <w:spacing w:line="298" w:lineRule="exact"/>
        <w:ind w:right="5" w:firstLine="720"/>
        <w:jc w:val="both"/>
        <w:rPr>
          <w:sz w:val="28"/>
          <w:szCs w:val="28"/>
        </w:rPr>
      </w:pPr>
      <w:r w:rsidRPr="00054A2D">
        <w:rPr>
          <w:sz w:val="28"/>
          <w:szCs w:val="28"/>
        </w:rPr>
        <w:t>За 3 квартал 2012 года к административной ответственности из числа лиц,  состоящих на учёте в ОП № 8 УМВД России по г. Омску привлечено за распитие и появление в общественном месте лиц в состоянии алкогольного опьянения - 11 человек, привлечено за мелкое хулиганство – 5 человека.</w:t>
      </w:r>
    </w:p>
    <w:p w:rsidR="006C11A7" w:rsidRPr="00054A2D" w:rsidRDefault="006C11A7" w:rsidP="006F2A71">
      <w:pPr>
        <w:shd w:val="clear" w:color="auto" w:fill="FFFFFF"/>
        <w:spacing w:line="298" w:lineRule="exact"/>
        <w:ind w:right="5" w:firstLine="720"/>
        <w:jc w:val="both"/>
        <w:rPr>
          <w:color w:val="000000"/>
          <w:spacing w:val="1"/>
          <w:sz w:val="28"/>
          <w:szCs w:val="28"/>
        </w:rPr>
      </w:pPr>
      <w:r w:rsidRPr="00054A2D">
        <w:rPr>
          <w:color w:val="000000"/>
          <w:sz w:val="28"/>
          <w:szCs w:val="28"/>
        </w:rPr>
        <w:t xml:space="preserve">В целях обеспечения общественного порядка на обслуживаемой территории совместно с советом профилактики при КТОС «Парковый» проводятся целевые оперативно </w:t>
      </w:r>
      <w:r w:rsidRPr="00054A2D">
        <w:rPr>
          <w:color w:val="000000"/>
          <w:spacing w:val="1"/>
          <w:sz w:val="28"/>
          <w:szCs w:val="28"/>
        </w:rPr>
        <w:t>профилактические мероприятия по охране общественного порядка. Осуществляется ежедневные дежурства по охране общественного порядка совместно с внештатными сотрудниками.</w:t>
      </w:r>
    </w:p>
    <w:p w:rsidR="006C11A7" w:rsidRPr="00054A2D" w:rsidRDefault="006C11A7" w:rsidP="006F2A71">
      <w:pPr>
        <w:shd w:val="clear" w:color="auto" w:fill="FFFFFF"/>
        <w:spacing w:line="298" w:lineRule="exact"/>
        <w:ind w:right="5" w:firstLine="720"/>
        <w:jc w:val="both"/>
        <w:rPr>
          <w:color w:val="000000"/>
          <w:spacing w:val="1"/>
          <w:sz w:val="28"/>
          <w:szCs w:val="28"/>
        </w:rPr>
      </w:pPr>
    </w:p>
    <w:p w:rsidR="006C11A7" w:rsidRPr="00054A2D" w:rsidRDefault="006C11A7" w:rsidP="007D09C6">
      <w:pPr>
        <w:shd w:val="clear" w:color="auto" w:fill="FFFFFF"/>
        <w:spacing w:line="298" w:lineRule="exact"/>
        <w:ind w:right="5" w:firstLine="720"/>
        <w:jc w:val="both"/>
        <w:rPr>
          <w:sz w:val="28"/>
          <w:szCs w:val="28"/>
        </w:rPr>
      </w:pPr>
    </w:p>
    <w:p w:rsidR="006C11A7" w:rsidRPr="00054A2D" w:rsidRDefault="006C11A7" w:rsidP="00182739">
      <w:pPr>
        <w:jc w:val="both"/>
        <w:rPr>
          <w:sz w:val="28"/>
          <w:szCs w:val="28"/>
        </w:rPr>
      </w:pPr>
      <w:r w:rsidRPr="00054A2D">
        <w:rPr>
          <w:sz w:val="28"/>
          <w:szCs w:val="28"/>
        </w:rPr>
        <w:t xml:space="preserve">Участковый уполномоченный полиции </w:t>
      </w:r>
    </w:p>
    <w:p w:rsidR="006C11A7" w:rsidRPr="00054A2D" w:rsidRDefault="006C11A7" w:rsidP="00182739">
      <w:pPr>
        <w:jc w:val="both"/>
        <w:rPr>
          <w:sz w:val="28"/>
          <w:szCs w:val="28"/>
        </w:rPr>
      </w:pPr>
      <w:r w:rsidRPr="00054A2D">
        <w:rPr>
          <w:sz w:val="28"/>
          <w:szCs w:val="28"/>
        </w:rPr>
        <w:t>ОП № 8 УМВД России по г. Омску</w:t>
      </w:r>
    </w:p>
    <w:p w:rsidR="006C11A7" w:rsidRPr="00054A2D" w:rsidRDefault="006C11A7" w:rsidP="00D16EB3">
      <w:pPr>
        <w:jc w:val="both"/>
        <w:rPr>
          <w:sz w:val="28"/>
          <w:szCs w:val="28"/>
        </w:rPr>
      </w:pPr>
      <w:r w:rsidRPr="00054A2D">
        <w:rPr>
          <w:sz w:val="28"/>
          <w:szCs w:val="28"/>
        </w:rPr>
        <w:t xml:space="preserve">старший лейтенант полиции                                                Токарев Д.А. </w:t>
      </w:r>
    </w:p>
    <w:p w:rsidR="006C11A7" w:rsidRPr="00054A2D" w:rsidRDefault="006C11A7" w:rsidP="00D16EB3">
      <w:pPr>
        <w:jc w:val="both"/>
        <w:rPr>
          <w:sz w:val="28"/>
          <w:szCs w:val="28"/>
        </w:rPr>
      </w:pPr>
    </w:p>
    <w:p w:rsidR="006C11A7" w:rsidRPr="00054A2D" w:rsidRDefault="006C11A7" w:rsidP="00D16EB3">
      <w:pPr>
        <w:jc w:val="both"/>
        <w:rPr>
          <w:sz w:val="28"/>
          <w:szCs w:val="28"/>
        </w:rPr>
      </w:pPr>
    </w:p>
    <w:p w:rsidR="006C11A7" w:rsidRPr="00054A2D" w:rsidRDefault="006C11A7" w:rsidP="00253A1B">
      <w:pPr>
        <w:ind w:left="5103"/>
        <w:rPr>
          <w:sz w:val="28"/>
          <w:szCs w:val="28"/>
        </w:rPr>
      </w:pPr>
      <w:r w:rsidRPr="00054A2D">
        <w:rPr>
          <w:sz w:val="28"/>
          <w:szCs w:val="28"/>
        </w:rPr>
        <w:t xml:space="preserve"> « У Т В Е Р Ж Д А Ю »</w:t>
      </w:r>
    </w:p>
    <w:p w:rsidR="006C11A7" w:rsidRPr="00054A2D" w:rsidRDefault="006C11A7" w:rsidP="00253A1B">
      <w:pPr>
        <w:ind w:left="5103"/>
        <w:rPr>
          <w:sz w:val="28"/>
          <w:szCs w:val="28"/>
        </w:rPr>
      </w:pPr>
      <w:r w:rsidRPr="00054A2D">
        <w:rPr>
          <w:sz w:val="28"/>
          <w:szCs w:val="28"/>
        </w:rPr>
        <w:t xml:space="preserve">Начальник ОП № 8 УМВД </w:t>
      </w:r>
    </w:p>
    <w:p w:rsidR="006C11A7" w:rsidRPr="00054A2D" w:rsidRDefault="006C11A7" w:rsidP="00253A1B">
      <w:pPr>
        <w:ind w:left="5103"/>
        <w:rPr>
          <w:sz w:val="28"/>
          <w:szCs w:val="28"/>
        </w:rPr>
      </w:pPr>
      <w:r w:rsidRPr="00054A2D">
        <w:rPr>
          <w:sz w:val="28"/>
          <w:szCs w:val="28"/>
        </w:rPr>
        <w:t>России по г. Омску</w:t>
      </w:r>
    </w:p>
    <w:p w:rsidR="006C11A7" w:rsidRPr="00054A2D" w:rsidRDefault="006C11A7" w:rsidP="00253A1B">
      <w:pPr>
        <w:ind w:left="5103"/>
        <w:rPr>
          <w:sz w:val="28"/>
          <w:szCs w:val="28"/>
        </w:rPr>
      </w:pPr>
    </w:p>
    <w:p w:rsidR="006C11A7" w:rsidRPr="00054A2D" w:rsidRDefault="006C11A7" w:rsidP="00253A1B">
      <w:pPr>
        <w:ind w:left="5103"/>
        <w:rPr>
          <w:sz w:val="28"/>
          <w:szCs w:val="28"/>
        </w:rPr>
      </w:pPr>
      <w:r w:rsidRPr="00054A2D">
        <w:rPr>
          <w:sz w:val="28"/>
          <w:szCs w:val="28"/>
        </w:rPr>
        <w:t>полковник полиции</w:t>
      </w:r>
    </w:p>
    <w:p w:rsidR="006C11A7" w:rsidRPr="00054A2D" w:rsidRDefault="006C11A7" w:rsidP="00253A1B">
      <w:pPr>
        <w:ind w:left="5103"/>
        <w:rPr>
          <w:sz w:val="28"/>
          <w:szCs w:val="28"/>
        </w:rPr>
      </w:pPr>
      <w:r w:rsidRPr="00054A2D">
        <w:rPr>
          <w:sz w:val="28"/>
          <w:szCs w:val="28"/>
        </w:rPr>
        <w:tab/>
      </w:r>
      <w:r w:rsidRPr="00054A2D">
        <w:rPr>
          <w:sz w:val="28"/>
          <w:szCs w:val="28"/>
        </w:rPr>
        <w:tab/>
        <w:t xml:space="preserve">             В.Ю.Койло</w:t>
      </w:r>
    </w:p>
    <w:p w:rsidR="006C11A7" w:rsidRPr="00054A2D" w:rsidRDefault="006C11A7" w:rsidP="00253A1B">
      <w:pPr>
        <w:ind w:left="5103"/>
        <w:rPr>
          <w:sz w:val="28"/>
          <w:szCs w:val="28"/>
        </w:rPr>
      </w:pPr>
    </w:p>
    <w:p w:rsidR="006C11A7" w:rsidRPr="00054A2D" w:rsidRDefault="006C11A7" w:rsidP="00253A1B">
      <w:pPr>
        <w:ind w:left="5103"/>
        <w:rPr>
          <w:sz w:val="28"/>
          <w:szCs w:val="28"/>
        </w:rPr>
      </w:pPr>
      <w:r w:rsidRPr="00054A2D">
        <w:rPr>
          <w:sz w:val="28"/>
          <w:szCs w:val="28"/>
        </w:rPr>
        <w:t>«___» сентября 2012 года</w:t>
      </w:r>
    </w:p>
    <w:p w:rsidR="006C11A7" w:rsidRPr="00054A2D" w:rsidRDefault="006C11A7" w:rsidP="00253A1B">
      <w:pPr>
        <w:rPr>
          <w:sz w:val="28"/>
          <w:szCs w:val="28"/>
        </w:rPr>
      </w:pPr>
    </w:p>
    <w:p w:rsidR="006C11A7" w:rsidRPr="00054A2D" w:rsidRDefault="006C11A7" w:rsidP="00253A1B">
      <w:pPr>
        <w:jc w:val="center"/>
        <w:rPr>
          <w:sz w:val="28"/>
          <w:szCs w:val="28"/>
        </w:rPr>
      </w:pPr>
      <w:r w:rsidRPr="00054A2D">
        <w:rPr>
          <w:sz w:val="28"/>
          <w:szCs w:val="28"/>
        </w:rPr>
        <w:t>О Т Ч Е Т</w:t>
      </w:r>
    </w:p>
    <w:p w:rsidR="006C11A7" w:rsidRDefault="006C11A7" w:rsidP="00253A1B">
      <w:pPr>
        <w:jc w:val="center"/>
        <w:rPr>
          <w:sz w:val="28"/>
          <w:szCs w:val="28"/>
        </w:rPr>
      </w:pPr>
      <w:r w:rsidRPr="00054A2D">
        <w:rPr>
          <w:sz w:val="28"/>
          <w:szCs w:val="28"/>
        </w:rPr>
        <w:t xml:space="preserve">УУП ОП № 8 УМВД России по г. Омску </w:t>
      </w:r>
      <w:r>
        <w:rPr>
          <w:sz w:val="28"/>
          <w:szCs w:val="28"/>
        </w:rPr>
        <w:t>старшего лейтенанта</w:t>
      </w:r>
      <w:r w:rsidRPr="00054A2D">
        <w:rPr>
          <w:sz w:val="28"/>
          <w:szCs w:val="28"/>
        </w:rPr>
        <w:t xml:space="preserve"> полиции </w:t>
      </w:r>
    </w:p>
    <w:p w:rsidR="006C11A7" w:rsidRPr="00054A2D" w:rsidRDefault="006C11A7" w:rsidP="00253A1B">
      <w:pPr>
        <w:jc w:val="center"/>
        <w:rPr>
          <w:sz w:val="28"/>
          <w:szCs w:val="28"/>
        </w:rPr>
      </w:pPr>
      <w:r w:rsidRPr="00054A2D">
        <w:rPr>
          <w:sz w:val="28"/>
          <w:szCs w:val="28"/>
        </w:rPr>
        <w:t>Токарев</w:t>
      </w:r>
      <w:r>
        <w:rPr>
          <w:sz w:val="28"/>
          <w:szCs w:val="28"/>
        </w:rPr>
        <w:t>а</w:t>
      </w:r>
      <w:r w:rsidRPr="00054A2D">
        <w:rPr>
          <w:sz w:val="28"/>
          <w:szCs w:val="28"/>
        </w:rPr>
        <w:t xml:space="preserve"> Д.А. о проводимой работе на территории обслуживаемой УПП № 1, </w:t>
      </w:r>
    </w:p>
    <w:p w:rsidR="006C11A7" w:rsidRPr="00054A2D" w:rsidRDefault="006C11A7" w:rsidP="00253A1B">
      <w:pPr>
        <w:jc w:val="center"/>
        <w:rPr>
          <w:sz w:val="28"/>
          <w:szCs w:val="28"/>
        </w:rPr>
      </w:pPr>
      <w:r w:rsidRPr="00054A2D">
        <w:rPr>
          <w:sz w:val="28"/>
          <w:szCs w:val="28"/>
        </w:rPr>
        <w:t>административный участок № 3.</w:t>
      </w:r>
    </w:p>
    <w:p w:rsidR="006C11A7" w:rsidRPr="00054A2D" w:rsidRDefault="006C11A7" w:rsidP="00D16EB3">
      <w:pPr>
        <w:jc w:val="both"/>
        <w:rPr>
          <w:sz w:val="28"/>
          <w:szCs w:val="28"/>
        </w:rPr>
      </w:pPr>
    </w:p>
    <w:p w:rsidR="006C11A7" w:rsidRPr="00054A2D" w:rsidRDefault="006C11A7" w:rsidP="00CE556B">
      <w:pPr>
        <w:jc w:val="both"/>
        <w:rPr>
          <w:sz w:val="28"/>
          <w:szCs w:val="28"/>
        </w:rPr>
      </w:pPr>
      <w:r w:rsidRPr="00054A2D">
        <w:rPr>
          <w:sz w:val="28"/>
          <w:szCs w:val="28"/>
        </w:rPr>
        <w:t xml:space="preserve">            За 3 квартал 2012 года лично выявлено 15 и раскрыто 4 преступлений.</w:t>
      </w:r>
    </w:p>
    <w:p w:rsidR="006C11A7" w:rsidRPr="00054A2D" w:rsidRDefault="006C11A7" w:rsidP="00CE556B">
      <w:pPr>
        <w:ind w:firstLine="720"/>
        <w:jc w:val="both"/>
        <w:rPr>
          <w:sz w:val="28"/>
          <w:szCs w:val="28"/>
        </w:rPr>
      </w:pPr>
      <w:r w:rsidRPr="00054A2D">
        <w:rPr>
          <w:sz w:val="28"/>
          <w:szCs w:val="28"/>
        </w:rPr>
        <w:t xml:space="preserve">За текущий период, на обслуживаемой территории не допущено убийств. </w:t>
      </w:r>
    </w:p>
    <w:p w:rsidR="006C11A7" w:rsidRPr="00054A2D" w:rsidRDefault="006C11A7" w:rsidP="00CE556B">
      <w:pPr>
        <w:ind w:firstLine="720"/>
        <w:jc w:val="both"/>
        <w:rPr>
          <w:sz w:val="28"/>
          <w:szCs w:val="28"/>
        </w:rPr>
      </w:pPr>
      <w:r w:rsidRPr="00054A2D">
        <w:rPr>
          <w:sz w:val="28"/>
          <w:szCs w:val="28"/>
        </w:rPr>
        <w:t>Одной из форм профилактики бытовой преступности является, выявление преступлений двойной превенции, причинение телесных повреждений различной тяжести и угрозы убийством.</w:t>
      </w:r>
    </w:p>
    <w:p w:rsidR="006C11A7" w:rsidRPr="00054A2D" w:rsidRDefault="006C11A7" w:rsidP="00CE556B">
      <w:pPr>
        <w:ind w:firstLine="720"/>
        <w:jc w:val="both"/>
        <w:rPr>
          <w:sz w:val="28"/>
          <w:szCs w:val="28"/>
        </w:rPr>
      </w:pPr>
      <w:r w:rsidRPr="00054A2D">
        <w:rPr>
          <w:sz w:val="28"/>
          <w:szCs w:val="28"/>
        </w:rPr>
        <w:t xml:space="preserve">Работа по предупреждению бытовой преступности не ограничивается только выявлением преступлений. </w:t>
      </w:r>
    </w:p>
    <w:p w:rsidR="006C11A7" w:rsidRPr="00054A2D" w:rsidRDefault="006C11A7" w:rsidP="00CE556B">
      <w:pPr>
        <w:jc w:val="both"/>
        <w:rPr>
          <w:sz w:val="28"/>
          <w:szCs w:val="28"/>
        </w:rPr>
      </w:pPr>
      <w:r w:rsidRPr="00054A2D">
        <w:rPr>
          <w:sz w:val="28"/>
          <w:szCs w:val="28"/>
        </w:rPr>
        <w:t xml:space="preserve">           В 3 квартале 2012 года было привлечено к административной ответственности 134 человек.</w:t>
      </w:r>
    </w:p>
    <w:p w:rsidR="006C11A7" w:rsidRPr="00054A2D" w:rsidRDefault="006C11A7" w:rsidP="00CE556B">
      <w:pPr>
        <w:jc w:val="both"/>
        <w:rPr>
          <w:sz w:val="28"/>
          <w:szCs w:val="28"/>
        </w:rPr>
      </w:pPr>
      <w:r w:rsidRPr="00054A2D">
        <w:rPr>
          <w:sz w:val="28"/>
          <w:szCs w:val="28"/>
        </w:rPr>
        <w:t xml:space="preserve">           Привлечено к административной ответственности за распитие и появление в пьяном виде в общественных местах 7 человек. За мелкое хулиганство привлечено 27 человек.</w:t>
      </w:r>
    </w:p>
    <w:p w:rsidR="006C11A7" w:rsidRPr="00054A2D" w:rsidRDefault="006C11A7" w:rsidP="00CE556B">
      <w:pPr>
        <w:jc w:val="both"/>
        <w:rPr>
          <w:sz w:val="28"/>
          <w:szCs w:val="28"/>
        </w:rPr>
      </w:pPr>
      <w:r w:rsidRPr="00054A2D">
        <w:rPr>
          <w:sz w:val="28"/>
          <w:szCs w:val="28"/>
        </w:rPr>
        <w:t xml:space="preserve">          Анализ состояния преступности на территории, обслуживаемой УПП показывает, что значительное влияние на структуру и динамику преступности оказывают преступления, совершаемые лицами ранее судимыми. </w:t>
      </w:r>
    </w:p>
    <w:p w:rsidR="006C11A7" w:rsidRPr="00054A2D" w:rsidRDefault="006C11A7" w:rsidP="00CE556B">
      <w:pPr>
        <w:ind w:firstLine="720"/>
        <w:jc w:val="both"/>
        <w:rPr>
          <w:sz w:val="28"/>
          <w:szCs w:val="28"/>
        </w:rPr>
      </w:pPr>
      <w:r w:rsidRPr="00054A2D">
        <w:rPr>
          <w:sz w:val="28"/>
          <w:szCs w:val="28"/>
        </w:rPr>
        <w:t>На профилактическом учете состоит: лиц ранее судимых – 18, состоит условно - осужденных - 6 человек, лиц состоящих на психиатрическом учете – 4, лиц злоупотребляющих спиртными напитками – 17, лиц допускающих правонарушения в сфере семейно бытовых отношениях – 18</w:t>
      </w:r>
    </w:p>
    <w:p w:rsidR="006C11A7" w:rsidRPr="00054A2D" w:rsidRDefault="006C11A7" w:rsidP="00CE556B">
      <w:pPr>
        <w:shd w:val="clear" w:color="auto" w:fill="FFFFFF"/>
        <w:spacing w:line="298" w:lineRule="exact"/>
        <w:ind w:right="5" w:firstLine="720"/>
        <w:jc w:val="both"/>
        <w:rPr>
          <w:sz w:val="28"/>
          <w:szCs w:val="28"/>
        </w:rPr>
      </w:pPr>
      <w:r w:rsidRPr="00054A2D">
        <w:rPr>
          <w:sz w:val="28"/>
          <w:szCs w:val="28"/>
        </w:rPr>
        <w:t>За 3 квартал 2012 года к административной ответственности из числа лиц,  состоящих на учёте в ОП № 8 УМВД России по г. Омску привлечено за распитие и появление в общественном месте лиц в состоянии алкогольного опьянения - 11 человек, привлечено за мелкое хулиганство – 5 человека.</w:t>
      </w:r>
    </w:p>
    <w:p w:rsidR="006C11A7" w:rsidRPr="00054A2D" w:rsidRDefault="006C11A7" w:rsidP="00CE556B">
      <w:pPr>
        <w:shd w:val="clear" w:color="auto" w:fill="FFFFFF"/>
        <w:spacing w:line="298" w:lineRule="exact"/>
        <w:ind w:right="5" w:firstLine="720"/>
        <w:jc w:val="both"/>
        <w:rPr>
          <w:color w:val="000000"/>
          <w:spacing w:val="1"/>
          <w:sz w:val="28"/>
          <w:szCs w:val="28"/>
        </w:rPr>
      </w:pPr>
      <w:r w:rsidRPr="00054A2D">
        <w:rPr>
          <w:color w:val="000000"/>
          <w:sz w:val="28"/>
          <w:szCs w:val="28"/>
        </w:rPr>
        <w:t xml:space="preserve">В целях обеспечения общественного порядка на обслуживаемой территории совместно с советом профилактики при КТОС «Парковый» проводятся целевые оперативно </w:t>
      </w:r>
      <w:r w:rsidRPr="00054A2D">
        <w:rPr>
          <w:color w:val="000000"/>
          <w:spacing w:val="1"/>
          <w:sz w:val="28"/>
          <w:szCs w:val="28"/>
        </w:rPr>
        <w:t>профилактические мероприятия по охране общественного порядка. Осуществляется ежедневные дежурства по охране общественного порядка совместно с внештатными сотрудниками.</w:t>
      </w:r>
    </w:p>
    <w:p w:rsidR="006C11A7" w:rsidRPr="00054A2D" w:rsidRDefault="006C11A7" w:rsidP="00CE556B">
      <w:pPr>
        <w:shd w:val="clear" w:color="auto" w:fill="FFFFFF"/>
        <w:spacing w:line="298" w:lineRule="exact"/>
        <w:ind w:right="5" w:firstLine="720"/>
        <w:jc w:val="both"/>
        <w:rPr>
          <w:color w:val="000000"/>
          <w:spacing w:val="1"/>
          <w:sz w:val="28"/>
          <w:szCs w:val="28"/>
        </w:rPr>
      </w:pPr>
    </w:p>
    <w:p w:rsidR="006C11A7" w:rsidRPr="00054A2D" w:rsidRDefault="006C11A7" w:rsidP="00CE556B">
      <w:pPr>
        <w:shd w:val="clear" w:color="auto" w:fill="FFFFFF"/>
        <w:spacing w:line="298" w:lineRule="exact"/>
        <w:ind w:right="5" w:firstLine="720"/>
        <w:jc w:val="both"/>
        <w:rPr>
          <w:color w:val="000000"/>
          <w:spacing w:val="1"/>
          <w:sz w:val="28"/>
          <w:szCs w:val="28"/>
        </w:rPr>
      </w:pPr>
    </w:p>
    <w:p w:rsidR="006C11A7" w:rsidRPr="00054A2D" w:rsidRDefault="006C11A7" w:rsidP="00CE556B">
      <w:pPr>
        <w:jc w:val="both"/>
        <w:rPr>
          <w:sz w:val="28"/>
          <w:szCs w:val="28"/>
        </w:rPr>
      </w:pPr>
      <w:bookmarkStart w:id="0" w:name="_GoBack"/>
      <w:bookmarkEnd w:id="0"/>
      <w:r w:rsidRPr="00054A2D">
        <w:rPr>
          <w:sz w:val="28"/>
          <w:szCs w:val="28"/>
        </w:rPr>
        <w:t xml:space="preserve">Участковый уполномоченный полиции </w:t>
      </w:r>
    </w:p>
    <w:p w:rsidR="006C11A7" w:rsidRPr="00054A2D" w:rsidRDefault="006C11A7" w:rsidP="00CE556B">
      <w:pPr>
        <w:jc w:val="both"/>
        <w:rPr>
          <w:sz w:val="28"/>
          <w:szCs w:val="28"/>
        </w:rPr>
      </w:pPr>
      <w:r w:rsidRPr="00054A2D">
        <w:rPr>
          <w:sz w:val="28"/>
          <w:szCs w:val="28"/>
        </w:rPr>
        <w:t>ОП № 8 УМВД России по г. Омску</w:t>
      </w:r>
    </w:p>
    <w:p w:rsidR="006C11A7" w:rsidRPr="00054A2D" w:rsidRDefault="006C11A7" w:rsidP="00CE556B">
      <w:pPr>
        <w:jc w:val="both"/>
        <w:rPr>
          <w:sz w:val="28"/>
          <w:szCs w:val="28"/>
        </w:rPr>
      </w:pPr>
      <w:r w:rsidRPr="00054A2D">
        <w:rPr>
          <w:sz w:val="28"/>
          <w:szCs w:val="28"/>
        </w:rPr>
        <w:t xml:space="preserve">старший лейтенант полиции                                              Токарев Д.А. </w:t>
      </w:r>
    </w:p>
    <w:sectPr w:rsidR="006C11A7" w:rsidRPr="00054A2D" w:rsidSect="007D09C6">
      <w:type w:val="continuous"/>
      <w:pgSz w:w="11909" w:h="16834"/>
      <w:pgMar w:top="426" w:right="710" w:bottom="709" w:left="993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B36E918"/>
    <w:lvl w:ilvl="0">
      <w:numFmt w:val="bullet"/>
      <w:lvlText w:val="*"/>
      <w:lvlJc w:val="left"/>
    </w:lvl>
  </w:abstractNum>
  <w:abstractNum w:abstractNumId="1">
    <w:nsid w:val="04FE2775"/>
    <w:multiLevelType w:val="singleLevel"/>
    <w:tmpl w:val="B5E2546A"/>
    <w:lvl w:ilvl="0">
      <w:start w:val="1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2">
    <w:nsid w:val="17376076"/>
    <w:multiLevelType w:val="hybridMultilevel"/>
    <w:tmpl w:val="5024C43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9784925"/>
    <w:multiLevelType w:val="singleLevel"/>
    <w:tmpl w:val="FA9CEFBA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4">
    <w:nsid w:val="201D1F98"/>
    <w:multiLevelType w:val="hybridMultilevel"/>
    <w:tmpl w:val="D87802EE"/>
    <w:lvl w:ilvl="0" w:tplc="130AC5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13D5430"/>
    <w:multiLevelType w:val="singleLevel"/>
    <w:tmpl w:val="06122468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6">
    <w:nsid w:val="2EAD5850"/>
    <w:multiLevelType w:val="hybridMultilevel"/>
    <w:tmpl w:val="7CBE0F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A7D16DD"/>
    <w:multiLevelType w:val="singleLevel"/>
    <w:tmpl w:val="9F669230"/>
    <w:lvl w:ilvl="0">
      <w:start w:val="1"/>
      <w:numFmt w:val="decimal"/>
      <w:lvlText w:val="%1."/>
      <w:legacy w:legacy="1" w:legacySpace="0" w:legacyIndent="317"/>
      <w:lvlJc w:val="left"/>
      <w:rPr>
        <w:rFonts w:ascii="Times New Roman" w:hAnsi="Times New Roman" w:cs="Times New Roman" w:hint="default"/>
      </w:rPr>
    </w:lvl>
  </w:abstractNum>
  <w:abstractNum w:abstractNumId="8">
    <w:nsid w:val="6434619A"/>
    <w:multiLevelType w:val="hybridMultilevel"/>
    <w:tmpl w:val="52B2089A"/>
    <w:lvl w:ilvl="0" w:tplc="14BAABBE">
      <w:start w:val="1"/>
      <w:numFmt w:val="decimal"/>
      <w:lvlText w:val="%1."/>
      <w:lvlJc w:val="left"/>
      <w:pPr>
        <w:tabs>
          <w:tab w:val="num" w:pos="567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73710121"/>
    <w:multiLevelType w:val="singleLevel"/>
    <w:tmpl w:val="FA9CEFBA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10">
    <w:nsid w:val="7AB00B0C"/>
    <w:multiLevelType w:val="singleLevel"/>
    <w:tmpl w:val="DF6CF2F4"/>
    <w:lvl w:ilvl="0">
      <w:start w:val="1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11">
    <w:nsid w:val="7BB35966"/>
    <w:multiLevelType w:val="singleLevel"/>
    <w:tmpl w:val="E9F27366"/>
    <w:lvl w:ilvl="0">
      <w:start w:val="1"/>
      <w:numFmt w:val="decimal"/>
      <w:lvlText w:val="%1.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abstractNum w:abstractNumId="12">
    <w:nsid w:val="7F570979"/>
    <w:multiLevelType w:val="singleLevel"/>
    <w:tmpl w:val="5128F4B0"/>
    <w:lvl w:ilvl="0">
      <w:start w:val="4"/>
      <w:numFmt w:val="decimal"/>
      <w:lvlText w:val="%1)"/>
      <w:legacy w:legacy="1" w:legacySpace="0" w:legacyIndent="250"/>
      <w:lvlJc w:val="left"/>
      <w:rPr>
        <w:rFonts w:ascii="Times New Roman" w:hAnsi="Times New Roman" w:cs="Times New Roman" w:hint="default"/>
      </w:rPr>
    </w:lvl>
  </w:abstractNum>
  <w:num w:numId="1">
    <w:abstractNumId w:val="12"/>
  </w:num>
  <w:num w:numId="2">
    <w:abstractNumId w:val="12"/>
    <w:lvlOverride w:ilvl="0">
      <w:lvl w:ilvl="0">
        <w:start w:val="4"/>
        <w:numFmt w:val="decimal"/>
        <w:lvlText w:val="%1)"/>
        <w:legacy w:legacy="1" w:legacySpace="0" w:legacyIndent="249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numFmt w:val="bullet"/>
        <w:lvlText w:val="-"/>
        <w:legacy w:legacy="1" w:legacySpace="0" w:legacyIndent="130"/>
        <w:lvlJc w:val="left"/>
        <w:rPr>
          <w:rFonts w:ascii="Times New Roman" w:hAnsi="Times New Roman" w:hint="default"/>
        </w:rPr>
      </w:lvl>
    </w:lvlOverride>
  </w:num>
  <w:num w:numId="4">
    <w:abstractNumId w:val="0"/>
    <w:lvlOverride w:ilvl="0">
      <w:lvl w:ilvl="0">
        <w:numFmt w:val="bullet"/>
        <w:lvlText w:val="-"/>
        <w:legacy w:legacy="1" w:legacySpace="0" w:legacyIndent="187"/>
        <w:lvlJc w:val="left"/>
        <w:rPr>
          <w:rFonts w:ascii="Times New Roman" w:hAnsi="Times New Roman" w:hint="default"/>
        </w:rPr>
      </w:lvl>
    </w:lvlOverride>
  </w:num>
  <w:num w:numId="5">
    <w:abstractNumId w:val="11"/>
  </w:num>
  <w:num w:numId="6">
    <w:abstractNumId w:val="7"/>
  </w:num>
  <w:num w:numId="7">
    <w:abstractNumId w:val="9"/>
  </w:num>
  <w:num w:numId="8">
    <w:abstractNumId w:val="3"/>
  </w:num>
  <w:num w:numId="9">
    <w:abstractNumId w:val="10"/>
  </w:num>
  <w:num w:numId="10">
    <w:abstractNumId w:val="0"/>
    <w:lvlOverride w:ilvl="0">
      <w:lvl w:ilvl="0">
        <w:numFmt w:val="bullet"/>
        <w:lvlText w:val="•"/>
        <w:legacy w:legacy="1" w:legacySpace="0" w:legacyIndent="269"/>
        <w:lvlJc w:val="left"/>
        <w:rPr>
          <w:rFonts w:ascii="Times New Roman" w:hAnsi="Times New Roman" w:hint="default"/>
        </w:rPr>
      </w:lvl>
    </w:lvlOverride>
  </w:num>
  <w:num w:numId="11">
    <w:abstractNumId w:val="5"/>
  </w:num>
  <w:num w:numId="12">
    <w:abstractNumId w:val="0"/>
    <w:lvlOverride w:ilvl="0">
      <w:lvl w:ilvl="0">
        <w:numFmt w:val="bullet"/>
        <w:lvlText w:val="-"/>
        <w:legacy w:legacy="1" w:legacySpace="0" w:legacyIndent="356"/>
        <w:lvlJc w:val="left"/>
        <w:rPr>
          <w:rFonts w:ascii="Times New Roman" w:hAnsi="Times New Roman" w:hint="default"/>
        </w:rPr>
      </w:lvl>
    </w:lvlOverride>
  </w:num>
  <w:num w:numId="13">
    <w:abstractNumId w:val="0"/>
    <w:lvlOverride w:ilvl="0">
      <w:lvl w:ilvl="0">
        <w:numFmt w:val="bullet"/>
        <w:lvlText w:val="-"/>
        <w:legacy w:legacy="1" w:legacySpace="0" w:legacyIndent="355"/>
        <w:lvlJc w:val="left"/>
        <w:rPr>
          <w:rFonts w:ascii="Times New Roman" w:hAnsi="Times New Roman" w:hint="default"/>
        </w:rPr>
      </w:lvl>
    </w:lvlOverride>
  </w:num>
  <w:num w:numId="14">
    <w:abstractNumId w:val="1"/>
  </w:num>
  <w:num w:numId="15">
    <w:abstractNumId w:val="8"/>
  </w:num>
  <w:num w:numId="16">
    <w:abstractNumId w:val="6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62C2"/>
    <w:rsid w:val="0004392D"/>
    <w:rsid w:val="00045FDC"/>
    <w:rsid w:val="00052331"/>
    <w:rsid w:val="00054A2D"/>
    <w:rsid w:val="000A68FC"/>
    <w:rsid w:val="000C5C95"/>
    <w:rsid w:val="000D5AD0"/>
    <w:rsid w:val="00111C3F"/>
    <w:rsid w:val="00114FFF"/>
    <w:rsid w:val="00153232"/>
    <w:rsid w:val="00163654"/>
    <w:rsid w:val="00182739"/>
    <w:rsid w:val="001959CC"/>
    <w:rsid w:val="0019788F"/>
    <w:rsid w:val="001B2AEB"/>
    <w:rsid w:val="001C1EED"/>
    <w:rsid w:val="001C2DE2"/>
    <w:rsid w:val="001F0C90"/>
    <w:rsid w:val="00253A1B"/>
    <w:rsid w:val="002D1D28"/>
    <w:rsid w:val="002E6D17"/>
    <w:rsid w:val="00397767"/>
    <w:rsid w:val="003D745C"/>
    <w:rsid w:val="003E0AE1"/>
    <w:rsid w:val="00403E55"/>
    <w:rsid w:val="00412AA2"/>
    <w:rsid w:val="004A6E26"/>
    <w:rsid w:val="005558EB"/>
    <w:rsid w:val="0055708C"/>
    <w:rsid w:val="00630C46"/>
    <w:rsid w:val="00651F04"/>
    <w:rsid w:val="00652FC5"/>
    <w:rsid w:val="006B0307"/>
    <w:rsid w:val="006B7500"/>
    <w:rsid w:val="006C11A7"/>
    <w:rsid w:val="006C2321"/>
    <w:rsid w:val="006D1A00"/>
    <w:rsid w:val="006D33B9"/>
    <w:rsid w:val="006E2410"/>
    <w:rsid w:val="006F2A71"/>
    <w:rsid w:val="007250A5"/>
    <w:rsid w:val="00753226"/>
    <w:rsid w:val="00761E60"/>
    <w:rsid w:val="00787C2E"/>
    <w:rsid w:val="007D09C6"/>
    <w:rsid w:val="00865061"/>
    <w:rsid w:val="008B750C"/>
    <w:rsid w:val="008E4B6C"/>
    <w:rsid w:val="008F0DA2"/>
    <w:rsid w:val="008F4359"/>
    <w:rsid w:val="00902AF5"/>
    <w:rsid w:val="00910A9A"/>
    <w:rsid w:val="00911E23"/>
    <w:rsid w:val="00914C5C"/>
    <w:rsid w:val="0094612D"/>
    <w:rsid w:val="009643A6"/>
    <w:rsid w:val="009762C2"/>
    <w:rsid w:val="00990F22"/>
    <w:rsid w:val="009A3EA3"/>
    <w:rsid w:val="00A0474E"/>
    <w:rsid w:val="00A2098E"/>
    <w:rsid w:val="00A22EEA"/>
    <w:rsid w:val="00A2538D"/>
    <w:rsid w:val="00A27649"/>
    <w:rsid w:val="00A45534"/>
    <w:rsid w:val="00A67DE0"/>
    <w:rsid w:val="00A779D7"/>
    <w:rsid w:val="00B30F7C"/>
    <w:rsid w:val="00B75F62"/>
    <w:rsid w:val="00B83EE0"/>
    <w:rsid w:val="00BB5597"/>
    <w:rsid w:val="00C70079"/>
    <w:rsid w:val="00C7506D"/>
    <w:rsid w:val="00C810A7"/>
    <w:rsid w:val="00CA7A9B"/>
    <w:rsid w:val="00CC5C98"/>
    <w:rsid w:val="00CE556B"/>
    <w:rsid w:val="00D16EB3"/>
    <w:rsid w:val="00D24862"/>
    <w:rsid w:val="00D63F60"/>
    <w:rsid w:val="00D84E50"/>
    <w:rsid w:val="00DD432E"/>
    <w:rsid w:val="00E300CE"/>
    <w:rsid w:val="00E36697"/>
    <w:rsid w:val="00E43FC4"/>
    <w:rsid w:val="00E764A6"/>
    <w:rsid w:val="00EA7961"/>
    <w:rsid w:val="00F120C1"/>
    <w:rsid w:val="00F52ABC"/>
    <w:rsid w:val="00F618AC"/>
    <w:rsid w:val="00FA2BD8"/>
    <w:rsid w:val="00FE4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F04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нак Знак1 Знак"/>
    <w:basedOn w:val="Normal"/>
    <w:uiPriority w:val="99"/>
    <w:rsid w:val="00253A1B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styleId="ListParagraph">
    <w:name w:val="List Paragraph"/>
    <w:basedOn w:val="Normal"/>
    <w:uiPriority w:val="99"/>
    <w:qFormat/>
    <w:rsid w:val="00253A1B"/>
    <w:pPr>
      <w:widowControl/>
      <w:autoSpaceDE/>
      <w:autoSpaceDN/>
      <w:adjustRightInd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</TotalTime>
  <Pages>2</Pages>
  <Words>668</Words>
  <Characters>3812</Characters>
  <Application>Microsoft Office Outlook</Application>
  <DocSecurity>0</DocSecurity>
  <Lines>0</Lines>
  <Paragraphs>0</Paragraphs>
  <ScaleCrop>false</ScaleCrop>
  <Company>кабинет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 Н А Л И З</dc:title>
  <dc:subject/>
  <dc:creator>Таня</dc:creator>
  <cp:keywords/>
  <dc:description/>
  <cp:lastModifiedBy>User</cp:lastModifiedBy>
  <cp:revision>5</cp:revision>
  <cp:lastPrinted>2012-04-26T13:41:00Z</cp:lastPrinted>
  <dcterms:created xsi:type="dcterms:W3CDTF">2012-10-02T08:37:00Z</dcterms:created>
  <dcterms:modified xsi:type="dcterms:W3CDTF">2012-10-03T07:59:00Z</dcterms:modified>
</cp:coreProperties>
</file>